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D5056" w14:textId="19F6A3BE" w:rsidR="007E2875" w:rsidRPr="005F5C39" w:rsidRDefault="00FC7D88" w:rsidP="003706C1">
      <w:pPr>
        <w:pStyle w:val="Heading4"/>
        <w:spacing w:before="120"/>
        <w:rPr>
          <w:rFonts w:ascii="Times New Roman" w:eastAsia="Times New Roman" w:hAnsi="Times New Roman" w:cs="Times New Roman"/>
          <w:sz w:val="32"/>
          <w:szCs w:val="32"/>
        </w:rPr>
      </w:pPr>
      <w:r>
        <w:rPr>
          <w:rFonts w:ascii="Times New Roman" w:eastAsia="Times New Roman" w:hAnsi="Times New Roman" w:cs="Times New Roman"/>
          <w:b/>
          <w:bCs w:val="0"/>
          <w:color w:val="1F497D"/>
          <w:sz w:val="32"/>
          <w:szCs w:val="32"/>
        </w:rPr>
        <w:t>Zscaler</w:t>
      </w:r>
      <w:r w:rsidR="00071B74">
        <w:rPr>
          <w:rFonts w:ascii="Times New Roman" w:eastAsia="Times New Roman" w:hAnsi="Times New Roman" w:cs="Times New Roman"/>
          <w:b/>
          <w:bCs w:val="0"/>
          <w:color w:val="1F497D"/>
          <w:sz w:val="32"/>
          <w:szCs w:val="32"/>
        </w:rPr>
        <w:t xml:space="preserve"> Training</w:t>
      </w:r>
      <w:r w:rsidR="00E310E5" w:rsidRPr="005F5C39">
        <w:rPr>
          <w:rFonts w:ascii="Times New Roman" w:eastAsia="Times New Roman" w:hAnsi="Times New Roman" w:cs="Times New Roman"/>
          <w:b/>
          <w:bCs w:val="0"/>
          <w:color w:val="1F497D"/>
          <w:sz w:val="32"/>
          <w:szCs w:val="32"/>
        </w:rPr>
        <w:t xml:space="preserve"> </w:t>
      </w:r>
    </w:p>
    <w:p w14:paraId="5440ED45" w14:textId="5E0D8830" w:rsidR="00D04F0B" w:rsidRPr="00D04F0B" w:rsidRDefault="002618DB" w:rsidP="00D04F0B">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w:t>
      </w:r>
      <w:r w:rsidR="00D04F0B" w:rsidRPr="00D04F0B">
        <w:rPr>
          <w:rFonts w:ascii="Times New Roman" w:eastAsia="Times New Roman" w:hAnsi="Times New Roman" w:cs="Times New Roman"/>
          <w:sz w:val="24"/>
          <w:szCs w:val="24"/>
        </w:rPr>
        <w:t xml:space="preserve"> </w:t>
      </w:r>
      <w:r w:rsidR="00821192">
        <w:rPr>
          <w:rFonts w:ascii="Times New Roman" w:eastAsia="Times New Roman" w:hAnsi="Times New Roman" w:cs="Times New Roman"/>
          <w:sz w:val="24"/>
          <w:szCs w:val="24"/>
        </w:rPr>
        <w:t>documents and activities</w:t>
      </w:r>
      <w:r w:rsidR="00D04F0B" w:rsidRPr="00D04F0B">
        <w:rPr>
          <w:rFonts w:ascii="Times New Roman" w:eastAsia="Times New Roman" w:hAnsi="Times New Roman" w:cs="Times New Roman"/>
          <w:sz w:val="24"/>
          <w:szCs w:val="24"/>
        </w:rPr>
        <w:t xml:space="preserve"> to prepare Service Desk </w:t>
      </w:r>
      <w:r w:rsidR="00821192">
        <w:rPr>
          <w:rFonts w:ascii="Times New Roman" w:eastAsia="Times New Roman" w:hAnsi="Times New Roman" w:cs="Times New Roman"/>
          <w:sz w:val="24"/>
          <w:szCs w:val="24"/>
        </w:rPr>
        <w:t xml:space="preserve">Technicians </w:t>
      </w:r>
      <w:r w:rsidR="00D04F0B" w:rsidRPr="00D04F0B">
        <w:rPr>
          <w:rFonts w:ascii="Times New Roman" w:eastAsia="Times New Roman" w:hAnsi="Times New Roman" w:cs="Times New Roman"/>
          <w:sz w:val="24"/>
          <w:szCs w:val="24"/>
        </w:rPr>
        <w:t xml:space="preserve">for Zscaler </w:t>
      </w:r>
      <w:r w:rsidR="00821192">
        <w:rPr>
          <w:rFonts w:ascii="Times New Roman" w:eastAsia="Times New Roman" w:hAnsi="Times New Roman" w:cs="Times New Roman"/>
          <w:sz w:val="24"/>
          <w:szCs w:val="24"/>
        </w:rPr>
        <w:t>training</w:t>
      </w:r>
      <w:r w:rsidR="00D04F0B" w:rsidRPr="00D04F0B">
        <w:rPr>
          <w:rFonts w:ascii="Times New Roman" w:eastAsia="Times New Roman" w:hAnsi="Times New Roman" w:cs="Times New Roman"/>
          <w:sz w:val="24"/>
          <w:szCs w:val="24"/>
        </w:rPr>
        <w:t>:</w:t>
      </w:r>
    </w:p>
    <w:p w14:paraId="59DB6447" w14:textId="1F81AF45" w:rsidR="00D04F0B" w:rsidRPr="00D04F0B" w:rsidRDefault="00D85F57" w:rsidP="00D04F0B">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D04F0B" w:rsidRPr="00D04F0B">
        <w:rPr>
          <w:rFonts w:ascii="Times New Roman" w:eastAsia="Times New Roman" w:hAnsi="Times New Roman" w:cs="Times New Roman"/>
          <w:sz w:val="24"/>
          <w:szCs w:val="24"/>
        </w:rPr>
        <w:t>ocumentation that covers the most common issues end users will reach out to Service Desk about</w:t>
      </w:r>
      <w:r w:rsidR="0012714C">
        <w:rPr>
          <w:rFonts w:ascii="Times New Roman" w:eastAsia="Times New Roman" w:hAnsi="Times New Roman" w:cs="Times New Roman"/>
          <w:sz w:val="24"/>
          <w:szCs w:val="24"/>
        </w:rPr>
        <w:t>:</w:t>
      </w:r>
    </w:p>
    <w:p w14:paraId="50A2ED6E" w14:textId="77777777" w:rsidR="00D04F0B" w:rsidRPr="00D04F0B" w:rsidRDefault="00D04F0B" w:rsidP="0012714C">
      <w:pPr>
        <w:numPr>
          <w:ilvl w:val="0"/>
          <w:numId w:val="13"/>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 xml:space="preserve"> </w:t>
      </w:r>
      <w:r w:rsidRPr="00D04F0B">
        <w:rPr>
          <w:rFonts w:ascii="Times New Roman" w:eastAsia="Times New Roman" w:hAnsi="Times New Roman" w:cs="Times New Roman"/>
          <w:i/>
          <w:iCs/>
          <w:sz w:val="24"/>
          <w:szCs w:val="24"/>
        </w:rPr>
        <w:t>Zscaler Deployment End User Quick Guide.</w:t>
      </w:r>
      <w:r w:rsidRPr="00D04F0B">
        <w:rPr>
          <w:rFonts w:ascii="Times New Roman" w:eastAsia="Times New Roman" w:hAnsi="Times New Roman" w:cs="Times New Roman"/>
          <w:sz w:val="24"/>
          <w:szCs w:val="24"/>
        </w:rPr>
        <w:t xml:space="preserve">  </w:t>
      </w:r>
    </w:p>
    <w:p w14:paraId="157B758C" w14:textId="77777777" w:rsidR="00D04F0B" w:rsidRPr="00D04F0B" w:rsidRDefault="00D04F0B" w:rsidP="0012714C">
      <w:pPr>
        <w:numPr>
          <w:ilvl w:val="0"/>
          <w:numId w:val="13"/>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i/>
          <w:iCs/>
          <w:sz w:val="24"/>
          <w:szCs w:val="24"/>
        </w:rPr>
        <w:t>DOJ CSSP Service Support Reference Guide</w:t>
      </w:r>
      <w:r w:rsidRPr="00D04F0B">
        <w:rPr>
          <w:rFonts w:ascii="Times New Roman" w:eastAsia="Times New Roman" w:hAnsi="Times New Roman" w:cs="Times New Roman"/>
          <w:sz w:val="24"/>
          <w:szCs w:val="24"/>
        </w:rPr>
        <w:t xml:space="preserve"> (recommended).</w:t>
      </w:r>
    </w:p>
    <w:p w14:paraId="3C593481" w14:textId="77777777" w:rsidR="00D04F0B" w:rsidRPr="00D04F0B" w:rsidRDefault="00D04F0B" w:rsidP="0012714C">
      <w:pPr>
        <w:numPr>
          <w:ilvl w:val="0"/>
          <w:numId w:val="13"/>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i/>
          <w:iCs/>
          <w:sz w:val="24"/>
          <w:szCs w:val="24"/>
        </w:rPr>
        <w:t>DOJ JETS Service Guide</w:t>
      </w:r>
      <w:r w:rsidRPr="00D04F0B">
        <w:rPr>
          <w:rFonts w:ascii="Times New Roman" w:eastAsia="Times New Roman" w:hAnsi="Times New Roman" w:cs="Times New Roman"/>
          <w:sz w:val="24"/>
          <w:szCs w:val="24"/>
        </w:rPr>
        <w:t> (Recommended).</w:t>
      </w:r>
    </w:p>
    <w:p w14:paraId="45401EFE" w14:textId="0A4F0B2D" w:rsidR="00D04F0B" w:rsidRPr="00D04F0B" w:rsidRDefault="00D04F0B" w:rsidP="00B62899">
      <w:pPr>
        <w:spacing w:before="0" w:after="120"/>
        <w:jc w:val="both"/>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Service Desk should go through their inventory of playbooks/scripts and workflows in SNOW to identify which playbooks or workflows may be impacted by the implementation of Zscaler.  Typically, agencies will want to update their documentation to help the Tier 1 help desk analyst more efficiently triage the most common issues that an end-user would call/email about.</w:t>
      </w:r>
    </w:p>
    <w:p w14:paraId="47F1BFDA" w14:textId="77777777" w:rsidR="00D04F0B" w:rsidRPr="00D04F0B" w:rsidRDefault="00D04F0B" w:rsidP="00D04F0B">
      <w:pPr>
        <w:spacing w:before="0" w:after="120"/>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For example, if the end user is blocked from reaching a URL, your Service Desk would want to use updated procedures to triage the issue</w:t>
      </w:r>
    </w:p>
    <w:p w14:paraId="2059F646" w14:textId="75A205BB" w:rsidR="00D04F0B" w:rsidRPr="00D04F0B" w:rsidRDefault="00D04F0B" w:rsidP="0012714C">
      <w:pPr>
        <w:numPr>
          <w:ilvl w:val="0"/>
          <w:numId w:val="14"/>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Check if it is a Zscaler policy that is causing the block</w:t>
      </w:r>
      <w:r w:rsidR="00B5506F">
        <w:rPr>
          <w:rFonts w:ascii="Times New Roman" w:eastAsia="Times New Roman" w:hAnsi="Times New Roman" w:cs="Times New Roman"/>
          <w:sz w:val="24"/>
          <w:szCs w:val="24"/>
        </w:rPr>
        <w:t>.</w:t>
      </w:r>
    </w:p>
    <w:p w14:paraId="36499A5F" w14:textId="3B03CA26" w:rsidR="00D04F0B" w:rsidRPr="00D04F0B" w:rsidRDefault="00D04F0B" w:rsidP="0012714C">
      <w:pPr>
        <w:numPr>
          <w:ilvl w:val="0"/>
          <w:numId w:val="14"/>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Escalate to an internal team (</w:t>
      </w:r>
      <w:r w:rsidR="00B62899" w:rsidRPr="00D04F0B">
        <w:rPr>
          <w:rFonts w:ascii="Times New Roman" w:eastAsia="Times New Roman" w:hAnsi="Times New Roman" w:cs="Times New Roman"/>
          <w:sz w:val="24"/>
          <w:szCs w:val="24"/>
        </w:rPr>
        <w:t>i.e.,</w:t>
      </w:r>
      <w:r w:rsidRPr="00D04F0B">
        <w:rPr>
          <w:rFonts w:ascii="Times New Roman" w:eastAsia="Times New Roman" w:hAnsi="Times New Roman" w:cs="Times New Roman"/>
          <w:sz w:val="24"/>
          <w:szCs w:val="24"/>
        </w:rPr>
        <w:t xml:space="preserve"> Cyber team) to approve or deny this user from getting access to this URL. </w:t>
      </w:r>
    </w:p>
    <w:p w14:paraId="137DA32E" w14:textId="77777777" w:rsidR="002340CA" w:rsidRDefault="00D04F0B" w:rsidP="0012714C">
      <w:pPr>
        <w:numPr>
          <w:ilvl w:val="0"/>
          <w:numId w:val="14"/>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Once a decision is made, that change is submitted to DOJ as a service request</w:t>
      </w:r>
      <w:r w:rsidR="002340CA">
        <w:rPr>
          <w:rFonts w:ascii="Times New Roman" w:eastAsia="Times New Roman" w:hAnsi="Times New Roman" w:cs="Times New Roman"/>
          <w:sz w:val="24"/>
          <w:szCs w:val="24"/>
        </w:rPr>
        <w:t>.</w:t>
      </w:r>
    </w:p>
    <w:p w14:paraId="40B3F82B" w14:textId="11056CDA" w:rsidR="00D04F0B" w:rsidRPr="00D04F0B" w:rsidRDefault="00D04F0B" w:rsidP="0012714C">
      <w:pPr>
        <w:numPr>
          <w:ilvl w:val="0"/>
          <w:numId w:val="14"/>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 xml:space="preserve">DOJ will implement the policy change. </w:t>
      </w:r>
    </w:p>
    <w:p w14:paraId="5344524D" w14:textId="77777777" w:rsidR="00D04F0B" w:rsidRPr="00D04F0B" w:rsidRDefault="00D04F0B" w:rsidP="00D04F0B">
      <w:pPr>
        <w:spacing w:before="0" w:after="120"/>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 xml:space="preserve">The above example is a common end user issue that can come up.  Essentially, your procedures or workflows just need to be adjusted so that DOJ JETS is engaged when </w:t>
      </w:r>
    </w:p>
    <w:p w14:paraId="7F163527" w14:textId="77777777" w:rsidR="00D04F0B" w:rsidRPr="00D04F0B" w:rsidRDefault="00D04F0B" w:rsidP="0012714C">
      <w:pPr>
        <w:numPr>
          <w:ilvl w:val="0"/>
          <w:numId w:val="15"/>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a change to policy/configuration needs to be made OR</w:t>
      </w:r>
    </w:p>
    <w:p w14:paraId="12020990" w14:textId="77777777" w:rsidR="00D04F0B" w:rsidRPr="00D04F0B" w:rsidRDefault="00D04F0B" w:rsidP="0012714C">
      <w:pPr>
        <w:numPr>
          <w:ilvl w:val="0"/>
          <w:numId w:val="15"/>
        </w:numPr>
        <w:spacing w:before="0" w:after="120"/>
        <w:textAlignment w:val="center"/>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 xml:space="preserve">there is an end-user issue that needs DOJ JETS (like a Tier 2/3) to investigate and troubleshoot.  </w:t>
      </w:r>
    </w:p>
    <w:p w14:paraId="1DB629BA" w14:textId="77777777" w:rsidR="005E1208" w:rsidRDefault="00D04F0B" w:rsidP="005E1208">
      <w:pPr>
        <w:spacing w:before="0" w:after="120"/>
        <w:rPr>
          <w:rFonts w:ascii="Times New Roman" w:eastAsia="Times New Roman" w:hAnsi="Times New Roman" w:cs="Times New Roman"/>
          <w:sz w:val="24"/>
          <w:szCs w:val="24"/>
        </w:rPr>
      </w:pPr>
      <w:r w:rsidRPr="00D04F0B">
        <w:rPr>
          <w:rFonts w:ascii="Times New Roman" w:eastAsia="Times New Roman" w:hAnsi="Times New Roman" w:cs="Times New Roman"/>
          <w:sz w:val="24"/>
          <w:szCs w:val="24"/>
        </w:rPr>
        <w:t xml:space="preserve">Every agency has its own internal escalation procedure so it’s best that we start </w:t>
      </w:r>
      <w:r w:rsidR="009C335A">
        <w:rPr>
          <w:rFonts w:ascii="Times New Roman" w:eastAsia="Times New Roman" w:hAnsi="Times New Roman" w:cs="Times New Roman"/>
          <w:sz w:val="24"/>
          <w:szCs w:val="24"/>
        </w:rPr>
        <w:t>there,</w:t>
      </w:r>
      <w:r w:rsidRPr="00D04F0B">
        <w:rPr>
          <w:rFonts w:ascii="Times New Roman" w:eastAsia="Times New Roman" w:hAnsi="Times New Roman" w:cs="Times New Roman"/>
          <w:sz w:val="24"/>
          <w:szCs w:val="24"/>
        </w:rPr>
        <w:t xml:space="preserve"> and we can advise on when DOJ would be contacted.</w:t>
      </w:r>
    </w:p>
    <w:p w14:paraId="5B50AAA6" w14:textId="3F6D4178" w:rsidR="00BA47D7" w:rsidRDefault="00BA47D7" w:rsidP="00BA47D7">
      <w:pPr>
        <w:spacing w:before="0" w:after="120"/>
        <w:rPr>
          <w:rFonts w:ascii="Times New Roman" w:hAnsi="Times New Roman" w:cs="Times New Roman"/>
          <w:color w:val="1F497D" w:themeColor="text2"/>
          <w:sz w:val="28"/>
          <w:szCs w:val="28"/>
        </w:rPr>
      </w:pPr>
      <w:r w:rsidRPr="005E1208">
        <w:rPr>
          <w:rFonts w:ascii="Times New Roman" w:hAnsi="Times New Roman" w:cs="Times New Roman"/>
          <w:color w:val="1F497D" w:themeColor="text2"/>
          <w:sz w:val="28"/>
          <w:szCs w:val="28"/>
        </w:rPr>
        <w:t>Notes</w:t>
      </w:r>
      <w:r>
        <w:rPr>
          <w:rFonts w:ascii="Times New Roman" w:hAnsi="Times New Roman" w:cs="Times New Roman"/>
          <w:color w:val="1F497D" w:themeColor="text2"/>
          <w:sz w:val="28"/>
          <w:szCs w:val="28"/>
        </w:rPr>
        <w:t xml:space="preserve">: </w:t>
      </w:r>
      <w:r w:rsidR="002A73C8" w:rsidRPr="002A73C8">
        <w:rPr>
          <w:rFonts w:ascii="Times New Roman" w:hAnsi="Times New Roman" w:cs="Times New Roman"/>
          <w:color w:val="FF0000"/>
          <w:sz w:val="28"/>
          <w:szCs w:val="28"/>
        </w:rPr>
        <w:t>Proposed</w:t>
      </w:r>
      <w:r w:rsidR="002A73C8">
        <w:rPr>
          <w:rFonts w:ascii="Times New Roman" w:hAnsi="Times New Roman" w:cs="Times New Roman"/>
          <w:color w:val="1F497D" w:themeColor="text2"/>
          <w:sz w:val="28"/>
          <w:szCs w:val="28"/>
        </w:rPr>
        <w:t xml:space="preserve"> </w:t>
      </w:r>
      <w:r>
        <w:rPr>
          <w:rFonts w:ascii="Times New Roman" w:hAnsi="Times New Roman" w:cs="Times New Roman"/>
          <w:color w:val="1F497D" w:themeColor="text2"/>
          <w:sz w:val="28"/>
          <w:szCs w:val="28"/>
        </w:rPr>
        <w:t>Training Schedule with DOJ</w:t>
      </w:r>
    </w:p>
    <w:p w14:paraId="40AF8FDA" w14:textId="77777777" w:rsidR="00BA47D7" w:rsidRDefault="00BA47D7" w:rsidP="00BA47D7">
      <w:pPr>
        <w:spacing w:before="0" w:after="120"/>
        <w:rPr>
          <w:rFonts w:ascii="Times New Roman" w:hAnsi="Times New Roman" w:cs="Times New Roman"/>
          <w:sz w:val="24"/>
          <w:szCs w:val="24"/>
        </w:rPr>
      </w:pPr>
      <w:r w:rsidRPr="00585593">
        <w:rPr>
          <w:rFonts w:ascii="Times New Roman" w:hAnsi="Times New Roman" w:cs="Times New Roman"/>
          <w:sz w:val="24"/>
          <w:szCs w:val="24"/>
        </w:rPr>
        <w:t>Requirements</w:t>
      </w:r>
      <w:r>
        <w:rPr>
          <w:rFonts w:ascii="Times New Roman" w:hAnsi="Times New Roman" w:cs="Times New Roman"/>
          <w:sz w:val="24"/>
          <w:szCs w:val="24"/>
        </w:rPr>
        <w:t>:</w:t>
      </w:r>
    </w:p>
    <w:p w14:paraId="2A2E671A" w14:textId="77777777" w:rsidR="00BA47D7" w:rsidRDefault="00BA47D7" w:rsidP="004B5D8A">
      <w:pPr>
        <w:pStyle w:val="ListParagraph"/>
        <w:numPr>
          <w:ilvl w:val="1"/>
          <w:numId w:val="25"/>
        </w:numPr>
        <w:spacing w:before="120" w:after="120"/>
        <w:ind w:left="1080"/>
        <w:contextualSpacing w:val="0"/>
        <w:rPr>
          <w:rFonts w:ascii="Times New Roman" w:eastAsia="Times New Roman" w:hAnsi="Times New Roman" w:cs="Times New Roman"/>
          <w:sz w:val="24"/>
          <w:szCs w:val="24"/>
        </w:rPr>
      </w:pPr>
      <w:r w:rsidRPr="000368E6">
        <w:rPr>
          <w:rFonts w:ascii="Times New Roman" w:eastAsia="Times New Roman" w:hAnsi="Times New Roman" w:cs="Times New Roman"/>
          <w:sz w:val="24"/>
          <w:szCs w:val="24"/>
        </w:rPr>
        <w:t>Register for Zscaler academy</w:t>
      </w:r>
      <w:r>
        <w:rPr>
          <w:rFonts w:ascii="Times New Roman" w:eastAsia="Times New Roman" w:hAnsi="Times New Roman" w:cs="Times New Roman"/>
          <w:sz w:val="24"/>
          <w:szCs w:val="24"/>
        </w:rPr>
        <w:t xml:space="preserve"> and have profile</w:t>
      </w:r>
    </w:p>
    <w:p w14:paraId="5136202B" w14:textId="77777777" w:rsidR="00BA47D7" w:rsidRDefault="00BA47D7" w:rsidP="004B5D8A">
      <w:pPr>
        <w:pStyle w:val="ListParagraph"/>
        <w:numPr>
          <w:ilvl w:val="1"/>
          <w:numId w:val="25"/>
        </w:numPr>
        <w:spacing w:before="120" w:after="120"/>
        <w:ind w:left="10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PUA for admin rights to the portal has to be processed</w:t>
      </w:r>
    </w:p>
    <w:p w14:paraId="247CF5A7" w14:textId="77777777" w:rsidR="00BA47D7" w:rsidRDefault="00BA47D7" w:rsidP="004B5D8A">
      <w:pPr>
        <w:pStyle w:val="ListParagraph"/>
        <w:numPr>
          <w:ilvl w:val="1"/>
          <w:numId w:val="25"/>
        </w:numPr>
        <w:spacing w:before="120" w:after="120"/>
        <w:ind w:left="10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Zscaler client installed on each machine</w:t>
      </w:r>
    </w:p>
    <w:p w14:paraId="68E8CDF3" w14:textId="77777777" w:rsidR="00BA47D7" w:rsidRPr="00585593" w:rsidRDefault="00BA47D7" w:rsidP="004B5D8A">
      <w:pPr>
        <w:pStyle w:val="ListParagraph"/>
        <w:numPr>
          <w:ilvl w:val="1"/>
          <w:numId w:val="25"/>
        </w:numPr>
        <w:spacing w:before="120" w:after="120"/>
        <w:ind w:left="1080"/>
        <w:contextualSpacing w:val="0"/>
        <w:rPr>
          <w:rFonts w:ascii="Times New Roman" w:eastAsia="Times New Roman" w:hAnsi="Times New Roman" w:cs="Times New Roman"/>
          <w:sz w:val="24"/>
          <w:szCs w:val="24"/>
        </w:rPr>
      </w:pPr>
      <w:r w:rsidRPr="004120A8">
        <w:rPr>
          <w:rFonts w:ascii="Times New Roman" w:eastAsia="Times New Roman" w:hAnsi="Times New Roman" w:cs="Times New Roman"/>
          <w:b/>
          <w:bCs/>
          <w:sz w:val="24"/>
          <w:szCs w:val="24"/>
        </w:rPr>
        <w:t>Optional:</w:t>
      </w:r>
      <w:r>
        <w:rPr>
          <w:rFonts w:ascii="Times New Roman" w:eastAsia="Times New Roman" w:hAnsi="Times New Roman" w:cs="Times New Roman"/>
          <w:sz w:val="24"/>
          <w:szCs w:val="24"/>
        </w:rPr>
        <w:t xml:space="preserve"> Training in Bomgar and be installed on machines</w:t>
      </w:r>
    </w:p>
    <w:p w14:paraId="4631CBA7" w14:textId="33DA68AD" w:rsidR="00BA47D7" w:rsidRPr="009D0BB3" w:rsidRDefault="001F43F8" w:rsidP="000F7D6E">
      <w:pPr>
        <w:pStyle w:val="ListParagraph"/>
        <w:numPr>
          <w:ilvl w:val="0"/>
          <w:numId w:val="24"/>
        </w:numPr>
        <w:spacing w:before="120" w:after="120"/>
        <w:ind w:left="540" w:hanging="180"/>
        <w:contextualSpacing w:val="0"/>
        <w:jc w:val="both"/>
        <w:rPr>
          <w:rFonts w:ascii="Times New Roman" w:eastAsia="Times New Roman" w:hAnsi="Times New Roman" w:cs="Times New Roman"/>
          <w:sz w:val="24"/>
          <w:szCs w:val="24"/>
        </w:rPr>
      </w:pPr>
      <w:r w:rsidRPr="00E911BE">
        <w:rPr>
          <w:rFonts w:ascii="Times New Roman" w:eastAsia="Times New Roman" w:hAnsi="Times New Roman" w:cs="Times New Roman"/>
          <w:b/>
          <w:bCs/>
          <w:sz w:val="24"/>
          <w:szCs w:val="24"/>
        </w:rPr>
        <w:t>Full Training August 8, 2024, 10 am – 5 pm EST.</w:t>
      </w:r>
      <w:r w:rsidRPr="001F43F8">
        <w:rPr>
          <w:rFonts w:ascii="Times New Roman" w:eastAsia="Times New Roman" w:hAnsi="Times New Roman" w:cs="Times New Roman"/>
          <w:b/>
          <w:bCs/>
          <w:sz w:val="24"/>
          <w:szCs w:val="24"/>
        </w:rPr>
        <w:t xml:space="preserve"> – </w:t>
      </w:r>
      <w:r w:rsidR="00BA47D7" w:rsidRPr="00EA6B84">
        <w:rPr>
          <w:rFonts w:ascii="Times New Roman" w:eastAsia="Times New Roman" w:hAnsi="Times New Roman" w:cs="Times New Roman"/>
          <w:sz w:val="24"/>
          <w:szCs w:val="24"/>
          <w:highlight w:val="yellow"/>
        </w:rPr>
        <w:t xml:space="preserve">Bruce, Mehdi, Brandon M, </w:t>
      </w:r>
      <w:r w:rsidR="00893FF7" w:rsidRPr="00EA6B84">
        <w:rPr>
          <w:rFonts w:ascii="Times New Roman" w:eastAsia="Times New Roman" w:hAnsi="Times New Roman" w:cs="Times New Roman"/>
          <w:sz w:val="24"/>
          <w:szCs w:val="24"/>
          <w:highlight w:val="yellow"/>
        </w:rPr>
        <w:t xml:space="preserve">Kipp, </w:t>
      </w:r>
      <w:r w:rsidR="00BA47D7" w:rsidRPr="00EA6B84">
        <w:rPr>
          <w:rFonts w:ascii="Times New Roman" w:eastAsia="Times New Roman" w:hAnsi="Times New Roman" w:cs="Times New Roman"/>
          <w:sz w:val="24"/>
          <w:szCs w:val="24"/>
          <w:highlight w:val="yellow"/>
        </w:rPr>
        <w:t xml:space="preserve">Juju, Alphonso, Duane, </w:t>
      </w:r>
      <w:r w:rsidR="00893FF7" w:rsidRPr="00EA6B84">
        <w:rPr>
          <w:rFonts w:ascii="Times New Roman" w:eastAsia="Times New Roman" w:hAnsi="Times New Roman" w:cs="Times New Roman"/>
          <w:sz w:val="24"/>
          <w:szCs w:val="24"/>
          <w:highlight w:val="yellow"/>
        </w:rPr>
        <w:t>Derek Watkins</w:t>
      </w:r>
      <w:r w:rsidR="00A333CE" w:rsidRPr="00A333CE">
        <w:rPr>
          <w:rFonts w:ascii="Times New Roman" w:eastAsia="Times New Roman" w:hAnsi="Times New Roman" w:cs="Times New Roman"/>
          <w:sz w:val="24"/>
          <w:szCs w:val="24"/>
          <w:highlight w:val="yellow"/>
        </w:rPr>
        <w:t>, David S</w:t>
      </w:r>
      <w:r w:rsidR="00861A4C">
        <w:rPr>
          <w:rFonts w:ascii="Times New Roman" w:eastAsia="Times New Roman" w:hAnsi="Times New Roman" w:cs="Times New Roman"/>
          <w:sz w:val="24"/>
          <w:szCs w:val="24"/>
          <w:highlight w:val="yellow"/>
        </w:rPr>
        <w:t xml:space="preserve">. </w:t>
      </w:r>
      <w:r w:rsidR="00483910">
        <w:rPr>
          <w:rFonts w:ascii="Times New Roman" w:eastAsia="Times New Roman" w:hAnsi="Times New Roman" w:cs="Times New Roman"/>
          <w:sz w:val="24"/>
          <w:szCs w:val="24"/>
          <w:highlight w:val="yellow"/>
        </w:rPr>
        <w:t>C. Gray</w:t>
      </w:r>
      <w:r w:rsidR="009734C8">
        <w:rPr>
          <w:rFonts w:ascii="Times New Roman" w:eastAsia="Times New Roman" w:hAnsi="Times New Roman" w:cs="Times New Roman"/>
          <w:sz w:val="24"/>
          <w:szCs w:val="24"/>
        </w:rPr>
        <w:t xml:space="preserve"> </w:t>
      </w:r>
      <w:r w:rsidR="009D0BB3" w:rsidRPr="00A333CE">
        <w:rPr>
          <w:rFonts w:ascii="Times New Roman" w:eastAsia="Times New Roman" w:hAnsi="Times New Roman" w:cs="Times New Roman"/>
          <w:sz w:val="24"/>
          <w:szCs w:val="24"/>
          <w:highlight w:val="cyan"/>
        </w:rPr>
        <w:t>Dany as TW,</w:t>
      </w:r>
      <w:r w:rsidR="00CD1D20" w:rsidRPr="00A333CE">
        <w:rPr>
          <w:rFonts w:ascii="Times New Roman" w:eastAsia="Times New Roman" w:hAnsi="Times New Roman" w:cs="Times New Roman"/>
          <w:sz w:val="24"/>
          <w:szCs w:val="24"/>
          <w:highlight w:val="cyan"/>
        </w:rPr>
        <w:t xml:space="preserve"> Nelly as Technical Trainer</w:t>
      </w:r>
      <w:r w:rsidR="00CD1D20">
        <w:rPr>
          <w:rFonts w:ascii="Times New Roman" w:eastAsia="Times New Roman" w:hAnsi="Times New Roman" w:cs="Times New Roman"/>
          <w:sz w:val="24"/>
          <w:szCs w:val="24"/>
        </w:rPr>
        <w:t xml:space="preserve">, </w:t>
      </w:r>
      <w:r w:rsidR="00A333CE">
        <w:rPr>
          <w:rFonts w:ascii="Times New Roman" w:eastAsia="Times New Roman" w:hAnsi="Times New Roman" w:cs="Times New Roman"/>
          <w:sz w:val="24"/>
          <w:szCs w:val="24"/>
        </w:rPr>
        <w:t>and</w:t>
      </w:r>
      <w:r w:rsidR="009D0BB3" w:rsidRPr="009D0BB3">
        <w:rPr>
          <w:rFonts w:ascii="Times New Roman" w:eastAsia="Times New Roman" w:hAnsi="Times New Roman" w:cs="Times New Roman"/>
          <w:sz w:val="24"/>
          <w:szCs w:val="24"/>
        </w:rPr>
        <w:t xml:space="preserve"> potential other techs (any technician that can follow along but does not all the requirements completed) can audit the training. </w:t>
      </w:r>
      <w:r w:rsidR="009D0BB3" w:rsidRPr="0037691C">
        <w:rPr>
          <w:rFonts w:ascii="Times New Roman" w:eastAsia="Times New Roman" w:hAnsi="Times New Roman" w:cs="Times New Roman"/>
          <w:sz w:val="24"/>
          <w:szCs w:val="24"/>
          <w:highlight w:val="green"/>
        </w:rPr>
        <w:t>(recorded)</w:t>
      </w:r>
      <w:r w:rsidR="0005004B" w:rsidRPr="009D0BB3">
        <w:rPr>
          <w:rFonts w:ascii="Times New Roman" w:eastAsia="Times New Roman" w:hAnsi="Times New Roman" w:cs="Times New Roman"/>
          <w:sz w:val="24"/>
          <w:szCs w:val="24"/>
        </w:rPr>
        <w:t xml:space="preserve"> </w:t>
      </w:r>
    </w:p>
    <w:p w14:paraId="7F5EA07A" w14:textId="61DB9A24" w:rsidR="00BA47D7" w:rsidRDefault="00451A8B" w:rsidP="00D37BCA">
      <w:pPr>
        <w:pStyle w:val="ListParagraph"/>
        <w:numPr>
          <w:ilvl w:val="0"/>
          <w:numId w:val="24"/>
        </w:numPr>
        <w:spacing w:before="120" w:after="120"/>
        <w:ind w:left="540" w:hanging="180"/>
        <w:contextualSpacing w:val="0"/>
        <w:rPr>
          <w:rFonts w:ascii="Times New Roman" w:eastAsia="Times New Roman" w:hAnsi="Times New Roman" w:cs="Times New Roman"/>
          <w:sz w:val="24"/>
          <w:szCs w:val="24"/>
        </w:rPr>
      </w:pPr>
      <w:r w:rsidRPr="00451A8B">
        <w:rPr>
          <w:rFonts w:ascii="Times New Roman" w:eastAsia="Times New Roman" w:hAnsi="Times New Roman" w:cs="Times New Roman"/>
          <w:b/>
          <w:bCs/>
          <w:sz w:val="24"/>
          <w:szCs w:val="24"/>
        </w:rPr>
        <w:t xml:space="preserve">Full Training August 15, 2024, 10 am – 5 pm EST.  – </w:t>
      </w:r>
      <w:r w:rsidR="00BA47D7">
        <w:rPr>
          <w:rFonts w:ascii="Times New Roman" w:eastAsia="Times New Roman" w:hAnsi="Times New Roman" w:cs="Times New Roman"/>
          <w:sz w:val="24"/>
          <w:szCs w:val="24"/>
        </w:rPr>
        <w:t xml:space="preserve">Tier 2 (all day) </w:t>
      </w:r>
      <w:r w:rsidR="00BA47D7" w:rsidRPr="0037691C">
        <w:rPr>
          <w:rFonts w:ascii="Times New Roman" w:eastAsia="Times New Roman" w:hAnsi="Times New Roman" w:cs="Times New Roman"/>
          <w:sz w:val="24"/>
          <w:szCs w:val="24"/>
          <w:highlight w:val="green"/>
        </w:rPr>
        <w:t>(recorded)</w:t>
      </w:r>
      <w:r w:rsidR="008317B4">
        <w:rPr>
          <w:rFonts w:ascii="Times New Roman" w:eastAsia="Times New Roman" w:hAnsi="Times New Roman" w:cs="Times New Roman"/>
          <w:sz w:val="24"/>
          <w:szCs w:val="24"/>
        </w:rPr>
        <w:t xml:space="preserve"> </w:t>
      </w:r>
    </w:p>
    <w:p w14:paraId="6C3F6E37" w14:textId="6AB677C0" w:rsidR="00BA47D7" w:rsidRPr="004349DC" w:rsidRDefault="002A73C8" w:rsidP="00D37BCA">
      <w:pPr>
        <w:pStyle w:val="ListParagraph"/>
        <w:numPr>
          <w:ilvl w:val="0"/>
          <w:numId w:val="24"/>
        </w:numPr>
        <w:spacing w:before="120" w:after="120"/>
        <w:ind w:left="540" w:hanging="180"/>
        <w:contextualSpacing w:val="0"/>
        <w:rPr>
          <w:rFonts w:ascii="Times New Roman" w:eastAsia="Times New Roman" w:hAnsi="Times New Roman" w:cs="Times New Roman"/>
          <w:sz w:val="24"/>
          <w:szCs w:val="24"/>
        </w:rPr>
      </w:pPr>
      <w:r w:rsidRPr="002A73C8">
        <w:rPr>
          <w:rFonts w:ascii="Times New Roman" w:eastAsia="Times New Roman" w:hAnsi="Times New Roman" w:cs="Times New Roman"/>
          <w:b/>
          <w:bCs/>
          <w:sz w:val="24"/>
          <w:szCs w:val="24"/>
        </w:rPr>
        <w:t xml:space="preserve">Condensed Training August 16, 2024, Time TBD – </w:t>
      </w:r>
      <w:r w:rsidR="00BA47D7">
        <w:rPr>
          <w:rFonts w:ascii="Times New Roman" w:eastAsia="Times New Roman" w:hAnsi="Times New Roman" w:cs="Times New Roman"/>
          <w:sz w:val="24"/>
          <w:szCs w:val="24"/>
        </w:rPr>
        <w:t>Tier 1 (half day)</w:t>
      </w:r>
      <w:r w:rsidR="008317B4">
        <w:rPr>
          <w:rFonts w:ascii="Times New Roman" w:eastAsia="Times New Roman" w:hAnsi="Times New Roman" w:cs="Times New Roman"/>
          <w:sz w:val="24"/>
          <w:szCs w:val="24"/>
        </w:rPr>
        <w:t xml:space="preserve"> </w:t>
      </w:r>
      <w:r>
        <w:rPr>
          <w:rFonts w:ascii="Times New Roman" w:hAnsi="Times New Roman"/>
          <w:sz w:val="24"/>
          <w14:numSpacing w14:val="proportional"/>
        </w:rPr>
        <w:t>(request to be recorded)</w:t>
      </w:r>
    </w:p>
    <w:p w14:paraId="081C930E" w14:textId="6DCC562E" w:rsidR="004349DC" w:rsidRPr="004349DC" w:rsidRDefault="004349DC" w:rsidP="004349DC">
      <w:pPr>
        <w:spacing w:before="120" w:after="120" w:line="276" w:lineRule="auto"/>
        <w:outlineLvl w:val="3"/>
        <w:rPr>
          <w:rFonts w:eastAsia="Times New Roman" w:cs="Times New Roman"/>
          <w:color w:val="244061" w:themeColor="accent1" w:themeShade="80"/>
          <w:sz w:val="32"/>
          <w:szCs w:val="32"/>
        </w:rPr>
      </w:pPr>
      <w:r>
        <w:rPr>
          <w:rFonts w:eastAsia="Times New Roman" w:cs="Times New Roman"/>
          <w:color w:val="244061" w:themeColor="accent1" w:themeShade="80"/>
          <w:sz w:val="32"/>
          <w:szCs w:val="32"/>
        </w:rPr>
        <w:lastRenderedPageBreak/>
        <w:t>Tier I</w:t>
      </w:r>
      <w:r w:rsidR="007F6C14">
        <w:rPr>
          <w:rFonts w:eastAsia="Times New Roman" w:cs="Times New Roman"/>
          <w:color w:val="244061" w:themeColor="accent1" w:themeShade="80"/>
          <w:sz w:val="32"/>
          <w:szCs w:val="32"/>
        </w:rPr>
        <w:t xml:space="preserve"> </w:t>
      </w:r>
      <w:r w:rsidR="00AB6FC7">
        <w:rPr>
          <w:rFonts w:eastAsia="Times New Roman" w:cs="Times New Roman"/>
          <w:color w:val="244061" w:themeColor="accent1" w:themeShade="80"/>
          <w:sz w:val="32"/>
          <w:szCs w:val="32"/>
        </w:rPr>
        <w:t xml:space="preserve">Support </w:t>
      </w:r>
      <w:r w:rsidR="007F6C14">
        <w:rPr>
          <w:rFonts w:eastAsia="Times New Roman" w:cs="Times New Roman"/>
          <w:color w:val="244061" w:themeColor="accent1" w:themeShade="80"/>
          <w:sz w:val="32"/>
          <w:szCs w:val="32"/>
        </w:rPr>
        <w:t>Team</w:t>
      </w:r>
    </w:p>
    <w:tbl>
      <w:tblPr>
        <w:tblStyle w:val="GridTable4-Accent1"/>
        <w:tblW w:w="9985" w:type="dxa"/>
        <w:tblLayout w:type="fixed"/>
        <w:tblLook w:val="04A0" w:firstRow="1" w:lastRow="0" w:firstColumn="1" w:lastColumn="0" w:noHBand="0" w:noVBand="1"/>
      </w:tblPr>
      <w:tblGrid>
        <w:gridCol w:w="3415"/>
        <w:gridCol w:w="2610"/>
        <w:gridCol w:w="3960"/>
      </w:tblGrid>
      <w:tr w:rsidR="004349DC" w14:paraId="66A06EDE" w14:textId="77777777" w:rsidTr="00AA4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B423FED" w14:textId="24723507" w:rsidR="004349DC" w:rsidRPr="0078308B" w:rsidRDefault="007F6C14" w:rsidP="005D4530">
            <w:pPr>
              <w:pStyle w:val="BodyText"/>
              <w:spacing w:before="80" w:after="80" w:line="276" w:lineRule="auto"/>
              <w:contextualSpacing/>
              <w:jc w:val="center"/>
              <w:rPr>
                <w:rFonts w:ascii="Times New Roman" w:hAnsi="Times New Roman" w:cs="Times New Roman"/>
                <w:b w:val="0"/>
                <w:sz w:val="22"/>
                <w:szCs w:val="22"/>
                <w:highlight w:val="lightGray"/>
              </w:rPr>
            </w:pPr>
            <w:r>
              <w:rPr>
                <w:rFonts w:ascii="Times New Roman" w:hAnsi="Times New Roman" w:cs="Times New Roman"/>
                <w:sz w:val="22"/>
                <w:szCs w:val="22"/>
              </w:rPr>
              <w:t>Technician</w:t>
            </w:r>
          </w:p>
        </w:tc>
        <w:tc>
          <w:tcPr>
            <w:tcW w:w="2610" w:type="dxa"/>
            <w:vAlign w:val="center"/>
          </w:tcPr>
          <w:p w14:paraId="479B37A5" w14:textId="44BB6D96" w:rsidR="004349DC" w:rsidRPr="0078308B" w:rsidRDefault="007F6C14" w:rsidP="005D4530">
            <w:pPr>
              <w:pStyle w:val="BodyText"/>
              <w:spacing w:before="80" w:after="80" w:line="276" w:lineRule="auto"/>
              <w:ind w:right="-106"/>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Role</w:t>
            </w:r>
          </w:p>
        </w:tc>
        <w:tc>
          <w:tcPr>
            <w:tcW w:w="3960" w:type="dxa"/>
            <w:vAlign w:val="center"/>
          </w:tcPr>
          <w:p w14:paraId="28B298E6" w14:textId="4BAAEF49" w:rsidR="004349DC" w:rsidRPr="0078308B" w:rsidRDefault="007F6C14" w:rsidP="005D4530">
            <w:pPr>
              <w:pStyle w:val="BodyText"/>
              <w:spacing w:before="80" w:after="80" w:line="276" w:lineRule="auto"/>
              <w:ind w:left="-22" w:right="-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Training Date</w:t>
            </w:r>
          </w:p>
        </w:tc>
      </w:tr>
      <w:tr w:rsidR="004349DC" w14:paraId="2D624CAF" w14:textId="77777777" w:rsidTr="00AA4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3CA2725" w14:textId="3976A10A" w:rsidR="004349DC" w:rsidRPr="00D9043B" w:rsidRDefault="004349DC" w:rsidP="005D4530">
            <w:pPr>
              <w:pStyle w:val="BodyText"/>
              <w:spacing w:before="80" w:after="80" w:line="276" w:lineRule="auto"/>
              <w:contextualSpacing/>
              <w:jc w:val="center"/>
              <w:rPr>
                <w:rFonts w:ascii="Times New Roman" w:eastAsia="DengXian Light" w:hAnsi="Times New Roman" w:cs="Times New Roman"/>
                <w:b w:val="0"/>
                <w:bCs w:val="0"/>
                <w:sz w:val="20"/>
              </w:rPr>
            </w:pPr>
          </w:p>
        </w:tc>
        <w:tc>
          <w:tcPr>
            <w:tcW w:w="2610" w:type="dxa"/>
            <w:vAlign w:val="center"/>
          </w:tcPr>
          <w:p w14:paraId="6D4C90E1" w14:textId="77B92BE2" w:rsidR="004349DC" w:rsidRPr="00B20BEE" w:rsidRDefault="009F7217" w:rsidP="009F7217">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Pathfinder</w:t>
            </w:r>
          </w:p>
        </w:tc>
        <w:tc>
          <w:tcPr>
            <w:tcW w:w="3960" w:type="dxa"/>
            <w:vAlign w:val="center"/>
          </w:tcPr>
          <w:p w14:paraId="2D5EEACC" w14:textId="6A4942BA" w:rsidR="004349DC" w:rsidRPr="00B20BEE" w:rsidRDefault="004349DC" w:rsidP="005D4530">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r w:rsidR="004349DC" w14:paraId="48D74F40" w14:textId="77777777" w:rsidTr="00AA4523">
        <w:tc>
          <w:tcPr>
            <w:cnfStyle w:val="001000000000" w:firstRow="0" w:lastRow="0" w:firstColumn="1" w:lastColumn="0" w:oddVBand="0" w:evenVBand="0" w:oddHBand="0" w:evenHBand="0" w:firstRowFirstColumn="0" w:firstRowLastColumn="0" w:lastRowFirstColumn="0" w:lastRowLastColumn="0"/>
            <w:tcW w:w="3415" w:type="dxa"/>
            <w:vAlign w:val="center"/>
          </w:tcPr>
          <w:p w14:paraId="2F248E5F" w14:textId="4D2F02B6" w:rsidR="004349DC" w:rsidRPr="00D9043B" w:rsidRDefault="004349DC" w:rsidP="005D4530">
            <w:pPr>
              <w:pStyle w:val="BodyText"/>
              <w:spacing w:before="80" w:after="80" w:line="276" w:lineRule="auto"/>
              <w:contextualSpacing/>
              <w:jc w:val="center"/>
              <w:rPr>
                <w:rFonts w:ascii="Times New Roman" w:eastAsia="DengXian Light" w:hAnsi="Times New Roman" w:cs="Times New Roman"/>
                <w:b w:val="0"/>
                <w:bCs w:val="0"/>
                <w:sz w:val="20"/>
              </w:rPr>
            </w:pPr>
          </w:p>
        </w:tc>
        <w:tc>
          <w:tcPr>
            <w:tcW w:w="2610" w:type="dxa"/>
            <w:vAlign w:val="center"/>
          </w:tcPr>
          <w:p w14:paraId="2876A037" w14:textId="4897D08D" w:rsidR="004349DC" w:rsidRPr="00B20BEE" w:rsidRDefault="009F7217" w:rsidP="009F7217">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Pathfinder</w:t>
            </w:r>
          </w:p>
        </w:tc>
        <w:tc>
          <w:tcPr>
            <w:tcW w:w="3960" w:type="dxa"/>
            <w:vAlign w:val="center"/>
          </w:tcPr>
          <w:p w14:paraId="69ED1F51" w14:textId="77AAB0B0" w:rsidR="004349DC" w:rsidRPr="00B20BEE" w:rsidRDefault="004349DC" w:rsidP="005D4530">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bl>
    <w:p w14:paraId="3E89688E" w14:textId="4311AC7E" w:rsidR="007F6C14" w:rsidRPr="004349DC" w:rsidRDefault="007F6C14" w:rsidP="007F6C14">
      <w:pPr>
        <w:spacing w:before="120" w:after="120" w:line="276" w:lineRule="auto"/>
        <w:outlineLvl w:val="3"/>
        <w:rPr>
          <w:rFonts w:eastAsia="Times New Roman" w:cs="Times New Roman"/>
          <w:color w:val="244061" w:themeColor="accent1" w:themeShade="80"/>
          <w:sz w:val="32"/>
          <w:szCs w:val="32"/>
        </w:rPr>
      </w:pPr>
      <w:r>
        <w:rPr>
          <w:rFonts w:eastAsia="Times New Roman" w:cs="Times New Roman"/>
          <w:color w:val="244061" w:themeColor="accent1" w:themeShade="80"/>
          <w:sz w:val="32"/>
          <w:szCs w:val="32"/>
        </w:rPr>
        <w:t>Tier II</w:t>
      </w:r>
      <w:r w:rsidR="00AB6FC7">
        <w:rPr>
          <w:rFonts w:eastAsia="Times New Roman" w:cs="Times New Roman"/>
          <w:color w:val="244061" w:themeColor="accent1" w:themeShade="80"/>
          <w:sz w:val="32"/>
          <w:szCs w:val="32"/>
        </w:rPr>
        <w:t xml:space="preserve"> Support</w:t>
      </w:r>
      <w:r>
        <w:rPr>
          <w:rFonts w:eastAsia="Times New Roman" w:cs="Times New Roman"/>
          <w:color w:val="244061" w:themeColor="accent1" w:themeShade="80"/>
          <w:sz w:val="32"/>
          <w:szCs w:val="32"/>
        </w:rPr>
        <w:t xml:space="preserve"> Team</w:t>
      </w:r>
    </w:p>
    <w:tbl>
      <w:tblPr>
        <w:tblStyle w:val="GridTable4-Accent1"/>
        <w:tblW w:w="9985" w:type="dxa"/>
        <w:tblLayout w:type="fixed"/>
        <w:tblLook w:val="04A0" w:firstRow="1" w:lastRow="0" w:firstColumn="1" w:lastColumn="0" w:noHBand="0" w:noVBand="1"/>
      </w:tblPr>
      <w:tblGrid>
        <w:gridCol w:w="3415"/>
        <w:gridCol w:w="2610"/>
        <w:gridCol w:w="3960"/>
      </w:tblGrid>
      <w:tr w:rsidR="007F6C14" w14:paraId="5FC9310D" w14:textId="77777777" w:rsidTr="00AA4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87CD711" w14:textId="77777777" w:rsidR="007F6C14" w:rsidRPr="0078308B" w:rsidRDefault="007F6C14" w:rsidP="005D4530">
            <w:pPr>
              <w:pStyle w:val="BodyText"/>
              <w:spacing w:before="80" w:after="80" w:line="276" w:lineRule="auto"/>
              <w:contextualSpacing/>
              <w:jc w:val="center"/>
              <w:rPr>
                <w:rFonts w:ascii="Times New Roman" w:hAnsi="Times New Roman" w:cs="Times New Roman"/>
                <w:b w:val="0"/>
                <w:sz w:val="22"/>
                <w:szCs w:val="22"/>
                <w:highlight w:val="lightGray"/>
              </w:rPr>
            </w:pPr>
            <w:r>
              <w:rPr>
                <w:rFonts w:ascii="Times New Roman" w:hAnsi="Times New Roman" w:cs="Times New Roman"/>
                <w:sz w:val="22"/>
                <w:szCs w:val="22"/>
              </w:rPr>
              <w:t>Technician</w:t>
            </w:r>
          </w:p>
        </w:tc>
        <w:tc>
          <w:tcPr>
            <w:tcW w:w="2610" w:type="dxa"/>
            <w:vAlign w:val="center"/>
          </w:tcPr>
          <w:p w14:paraId="28538BF5" w14:textId="77777777" w:rsidR="007F6C14" w:rsidRPr="0078308B" w:rsidRDefault="007F6C14" w:rsidP="005D4530">
            <w:pPr>
              <w:pStyle w:val="BodyText"/>
              <w:spacing w:before="80" w:after="80" w:line="276" w:lineRule="auto"/>
              <w:ind w:right="-106"/>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Role</w:t>
            </w:r>
          </w:p>
        </w:tc>
        <w:tc>
          <w:tcPr>
            <w:tcW w:w="3960" w:type="dxa"/>
            <w:vAlign w:val="center"/>
          </w:tcPr>
          <w:p w14:paraId="282CF53F" w14:textId="77777777" w:rsidR="007F6C14" w:rsidRPr="0078308B" w:rsidRDefault="007F6C14" w:rsidP="005D4530">
            <w:pPr>
              <w:pStyle w:val="BodyText"/>
              <w:spacing w:before="80" w:after="80" w:line="276" w:lineRule="auto"/>
              <w:ind w:left="-22" w:right="-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Training Date</w:t>
            </w:r>
          </w:p>
        </w:tc>
      </w:tr>
      <w:tr w:rsidR="009F7217" w14:paraId="5DB7782F" w14:textId="77777777" w:rsidTr="00AA4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46B9E48" w14:textId="77777777" w:rsidR="009F7217" w:rsidRPr="00D9043B" w:rsidRDefault="009F7217" w:rsidP="009F7217">
            <w:pPr>
              <w:pStyle w:val="BodyText"/>
              <w:spacing w:before="80" w:after="80" w:line="276" w:lineRule="auto"/>
              <w:contextualSpacing/>
              <w:jc w:val="center"/>
              <w:rPr>
                <w:rFonts w:ascii="Times New Roman" w:eastAsia="DengXian Light" w:hAnsi="Times New Roman" w:cs="Times New Roman"/>
                <w:b w:val="0"/>
                <w:bCs w:val="0"/>
                <w:sz w:val="20"/>
              </w:rPr>
            </w:pPr>
          </w:p>
        </w:tc>
        <w:tc>
          <w:tcPr>
            <w:tcW w:w="2610" w:type="dxa"/>
            <w:vAlign w:val="center"/>
          </w:tcPr>
          <w:p w14:paraId="6FA412D6" w14:textId="080240DD" w:rsidR="009F7217" w:rsidRPr="00B20BEE" w:rsidRDefault="009F7217" w:rsidP="009F7217">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Pathfinder</w:t>
            </w:r>
          </w:p>
        </w:tc>
        <w:tc>
          <w:tcPr>
            <w:tcW w:w="3960" w:type="dxa"/>
            <w:vAlign w:val="center"/>
          </w:tcPr>
          <w:p w14:paraId="04737E0D" w14:textId="77777777" w:rsidR="009F7217" w:rsidRPr="00B20BEE" w:rsidRDefault="009F7217" w:rsidP="009F7217">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r w:rsidR="009F7217" w14:paraId="7C02C45F" w14:textId="77777777" w:rsidTr="00AA4523">
        <w:tc>
          <w:tcPr>
            <w:cnfStyle w:val="001000000000" w:firstRow="0" w:lastRow="0" w:firstColumn="1" w:lastColumn="0" w:oddVBand="0" w:evenVBand="0" w:oddHBand="0" w:evenHBand="0" w:firstRowFirstColumn="0" w:firstRowLastColumn="0" w:lastRowFirstColumn="0" w:lastRowLastColumn="0"/>
            <w:tcW w:w="3415" w:type="dxa"/>
            <w:vAlign w:val="center"/>
          </w:tcPr>
          <w:p w14:paraId="628A9D81" w14:textId="77777777" w:rsidR="009F7217" w:rsidRPr="00D9043B" w:rsidRDefault="009F7217" w:rsidP="009F7217">
            <w:pPr>
              <w:pStyle w:val="BodyText"/>
              <w:spacing w:before="80" w:after="80" w:line="276" w:lineRule="auto"/>
              <w:contextualSpacing/>
              <w:jc w:val="center"/>
              <w:rPr>
                <w:rFonts w:ascii="Times New Roman" w:eastAsia="DengXian Light" w:hAnsi="Times New Roman" w:cs="Times New Roman"/>
                <w:b w:val="0"/>
                <w:bCs w:val="0"/>
                <w:sz w:val="20"/>
              </w:rPr>
            </w:pPr>
          </w:p>
        </w:tc>
        <w:tc>
          <w:tcPr>
            <w:tcW w:w="2610" w:type="dxa"/>
            <w:vAlign w:val="center"/>
          </w:tcPr>
          <w:p w14:paraId="7AC9566B" w14:textId="597F0639" w:rsidR="009F7217" w:rsidRPr="00B20BEE" w:rsidRDefault="009F7217" w:rsidP="009F7217">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Pathfinder</w:t>
            </w:r>
          </w:p>
        </w:tc>
        <w:tc>
          <w:tcPr>
            <w:tcW w:w="3960" w:type="dxa"/>
            <w:vAlign w:val="center"/>
          </w:tcPr>
          <w:p w14:paraId="1905510B" w14:textId="77777777" w:rsidR="009F7217" w:rsidRPr="00B20BEE" w:rsidRDefault="009F7217" w:rsidP="009F7217">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bl>
    <w:p w14:paraId="221D2217" w14:textId="412E8DAF" w:rsidR="007F6C14" w:rsidRPr="004349DC" w:rsidRDefault="00C164BE" w:rsidP="007F6C14">
      <w:pPr>
        <w:spacing w:before="120" w:after="120" w:line="276" w:lineRule="auto"/>
        <w:outlineLvl w:val="3"/>
        <w:rPr>
          <w:rFonts w:eastAsia="Times New Roman" w:cs="Times New Roman"/>
          <w:color w:val="244061" w:themeColor="accent1" w:themeShade="80"/>
          <w:sz w:val="32"/>
          <w:szCs w:val="32"/>
        </w:rPr>
      </w:pPr>
      <w:r>
        <w:rPr>
          <w:rFonts w:eastAsia="Times New Roman" w:cs="Times New Roman"/>
          <w:color w:val="244061" w:themeColor="accent1" w:themeShade="80"/>
          <w:sz w:val="32"/>
          <w:szCs w:val="32"/>
        </w:rPr>
        <w:t>Other</w:t>
      </w:r>
      <w:r w:rsidR="007F6C14">
        <w:rPr>
          <w:rFonts w:eastAsia="Times New Roman" w:cs="Times New Roman"/>
          <w:color w:val="244061" w:themeColor="accent1" w:themeShade="80"/>
          <w:sz w:val="32"/>
          <w:szCs w:val="32"/>
        </w:rPr>
        <w:t xml:space="preserve"> </w:t>
      </w:r>
      <w:r w:rsidR="00AB6FC7">
        <w:rPr>
          <w:rFonts w:eastAsia="Times New Roman" w:cs="Times New Roman"/>
          <w:color w:val="244061" w:themeColor="accent1" w:themeShade="80"/>
          <w:sz w:val="32"/>
          <w:szCs w:val="32"/>
        </w:rPr>
        <w:t>Groups</w:t>
      </w:r>
    </w:p>
    <w:tbl>
      <w:tblPr>
        <w:tblStyle w:val="GridTable4-Accent1"/>
        <w:tblW w:w="9985" w:type="dxa"/>
        <w:tblLayout w:type="fixed"/>
        <w:tblLook w:val="04A0" w:firstRow="1" w:lastRow="0" w:firstColumn="1" w:lastColumn="0" w:noHBand="0" w:noVBand="1"/>
      </w:tblPr>
      <w:tblGrid>
        <w:gridCol w:w="3415"/>
        <w:gridCol w:w="2520"/>
        <w:gridCol w:w="4050"/>
      </w:tblGrid>
      <w:tr w:rsidR="007F6C14" w14:paraId="2934647B" w14:textId="77777777" w:rsidTr="00E55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52B19E07" w14:textId="6A970B6B" w:rsidR="007F6C14" w:rsidRPr="0078308B" w:rsidRDefault="00301905" w:rsidP="005D4530">
            <w:pPr>
              <w:pStyle w:val="BodyText"/>
              <w:spacing w:before="80" w:after="80" w:line="276" w:lineRule="auto"/>
              <w:contextualSpacing/>
              <w:jc w:val="center"/>
              <w:rPr>
                <w:rFonts w:ascii="Times New Roman" w:hAnsi="Times New Roman" w:cs="Times New Roman"/>
                <w:b w:val="0"/>
                <w:sz w:val="22"/>
                <w:szCs w:val="22"/>
                <w:highlight w:val="lightGray"/>
              </w:rPr>
            </w:pPr>
            <w:r>
              <w:rPr>
                <w:rFonts w:ascii="Times New Roman" w:hAnsi="Times New Roman" w:cs="Times New Roman"/>
                <w:sz w:val="22"/>
                <w:szCs w:val="22"/>
              </w:rPr>
              <w:t>User</w:t>
            </w:r>
          </w:p>
        </w:tc>
        <w:tc>
          <w:tcPr>
            <w:tcW w:w="2520" w:type="dxa"/>
            <w:vAlign w:val="center"/>
          </w:tcPr>
          <w:p w14:paraId="03084BF0" w14:textId="77777777" w:rsidR="007F6C14" w:rsidRPr="0078308B" w:rsidRDefault="007F6C14" w:rsidP="005D4530">
            <w:pPr>
              <w:pStyle w:val="BodyText"/>
              <w:spacing w:before="80" w:after="80" w:line="276" w:lineRule="auto"/>
              <w:ind w:right="-106"/>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Role</w:t>
            </w:r>
          </w:p>
        </w:tc>
        <w:tc>
          <w:tcPr>
            <w:tcW w:w="4050" w:type="dxa"/>
            <w:vAlign w:val="center"/>
          </w:tcPr>
          <w:p w14:paraId="7055DE0C" w14:textId="77777777" w:rsidR="007F6C14" w:rsidRPr="0078308B" w:rsidRDefault="007F6C14" w:rsidP="005D4530">
            <w:pPr>
              <w:pStyle w:val="BodyText"/>
              <w:spacing w:before="80" w:after="80" w:line="276" w:lineRule="auto"/>
              <w:ind w:left="-22" w:right="-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szCs w:val="22"/>
              </w:rPr>
            </w:pPr>
            <w:r>
              <w:rPr>
                <w:rFonts w:ascii="Times New Roman" w:hAnsi="Times New Roman" w:cs="Times New Roman"/>
                <w:sz w:val="22"/>
                <w:szCs w:val="22"/>
              </w:rPr>
              <w:t>Training Date</w:t>
            </w:r>
          </w:p>
        </w:tc>
      </w:tr>
      <w:tr w:rsidR="007F6C14" w14:paraId="0EA3CB24" w14:textId="77777777" w:rsidTr="00E55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59FF7F4D" w14:textId="448CCBF8" w:rsidR="007F6C14" w:rsidRPr="00D9043B" w:rsidRDefault="00E911BE" w:rsidP="005D4530">
            <w:pPr>
              <w:pStyle w:val="BodyText"/>
              <w:spacing w:before="80" w:after="80" w:line="276" w:lineRule="auto"/>
              <w:contextualSpacing/>
              <w:jc w:val="center"/>
              <w:rPr>
                <w:rFonts w:ascii="Times New Roman" w:eastAsia="DengXian Light" w:hAnsi="Times New Roman" w:cs="Times New Roman"/>
                <w:b w:val="0"/>
                <w:bCs w:val="0"/>
                <w:sz w:val="20"/>
              </w:rPr>
            </w:pPr>
            <w:r>
              <w:rPr>
                <w:rFonts w:ascii="Times New Roman" w:eastAsia="DengXian Light" w:hAnsi="Times New Roman" w:cs="Times New Roman"/>
                <w:b w:val="0"/>
                <w:bCs w:val="0"/>
                <w:sz w:val="20"/>
              </w:rPr>
              <w:t>Dany Garcia</w:t>
            </w:r>
          </w:p>
        </w:tc>
        <w:tc>
          <w:tcPr>
            <w:tcW w:w="2520" w:type="dxa"/>
            <w:vAlign w:val="center"/>
          </w:tcPr>
          <w:p w14:paraId="39C384CA" w14:textId="0384F4A9" w:rsidR="007F6C14" w:rsidRPr="00B20BEE" w:rsidRDefault="00301905" w:rsidP="00301905">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Technical Writer</w:t>
            </w:r>
          </w:p>
        </w:tc>
        <w:tc>
          <w:tcPr>
            <w:tcW w:w="4050" w:type="dxa"/>
            <w:vAlign w:val="center"/>
          </w:tcPr>
          <w:p w14:paraId="1CCA0EBB" w14:textId="77777777" w:rsidR="007F6C14" w:rsidRPr="00B20BEE" w:rsidRDefault="007F6C14" w:rsidP="005D4530">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r>
      <w:tr w:rsidR="007F6C14" w14:paraId="7C53EE63" w14:textId="77777777" w:rsidTr="00E5585A">
        <w:tc>
          <w:tcPr>
            <w:cnfStyle w:val="001000000000" w:firstRow="0" w:lastRow="0" w:firstColumn="1" w:lastColumn="0" w:oddVBand="0" w:evenVBand="0" w:oddHBand="0" w:evenHBand="0" w:firstRowFirstColumn="0" w:firstRowLastColumn="0" w:lastRowFirstColumn="0" w:lastRowLastColumn="0"/>
            <w:tcW w:w="3415" w:type="dxa"/>
            <w:vAlign w:val="center"/>
          </w:tcPr>
          <w:p w14:paraId="3CB4E830" w14:textId="0ECB0B0A" w:rsidR="007F6C14" w:rsidRPr="00D9043B" w:rsidRDefault="00301905" w:rsidP="005D4530">
            <w:pPr>
              <w:pStyle w:val="BodyText"/>
              <w:spacing w:before="80" w:after="80" w:line="276" w:lineRule="auto"/>
              <w:contextualSpacing/>
              <w:jc w:val="center"/>
              <w:rPr>
                <w:rFonts w:ascii="Times New Roman" w:eastAsia="DengXian Light" w:hAnsi="Times New Roman" w:cs="Times New Roman"/>
                <w:b w:val="0"/>
                <w:bCs w:val="0"/>
                <w:sz w:val="20"/>
              </w:rPr>
            </w:pPr>
            <w:r>
              <w:rPr>
                <w:rFonts w:ascii="Times New Roman" w:eastAsia="DengXian Light" w:hAnsi="Times New Roman" w:cs="Times New Roman"/>
                <w:b w:val="0"/>
                <w:bCs w:val="0"/>
                <w:sz w:val="20"/>
              </w:rPr>
              <w:t>Nelly Casseus</w:t>
            </w:r>
          </w:p>
        </w:tc>
        <w:tc>
          <w:tcPr>
            <w:tcW w:w="2520" w:type="dxa"/>
            <w:vAlign w:val="center"/>
          </w:tcPr>
          <w:p w14:paraId="033C578D" w14:textId="59BC41BB" w:rsidR="007F6C14" w:rsidRPr="00B20BEE" w:rsidRDefault="00301905" w:rsidP="00301905">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Technical Trainer</w:t>
            </w:r>
          </w:p>
        </w:tc>
        <w:tc>
          <w:tcPr>
            <w:tcW w:w="4050" w:type="dxa"/>
            <w:vAlign w:val="center"/>
          </w:tcPr>
          <w:p w14:paraId="3CF77518" w14:textId="77777777" w:rsidR="007F6C14" w:rsidRPr="00B20BEE" w:rsidRDefault="007F6C14" w:rsidP="005D4530">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bl>
    <w:p w14:paraId="6049BE76" w14:textId="77777777" w:rsidR="004349DC" w:rsidRDefault="004349DC" w:rsidP="006D6BCC">
      <w:pPr>
        <w:pStyle w:val="Heading4"/>
        <w:spacing w:before="120"/>
        <w:rPr>
          <w:rFonts w:ascii="Times New Roman" w:eastAsia="Times New Roman" w:hAnsi="Times New Roman" w:cs="Times New Roman"/>
          <w:b/>
          <w:bCs w:val="0"/>
          <w:color w:val="1F497D"/>
          <w:sz w:val="32"/>
          <w:szCs w:val="32"/>
        </w:rPr>
      </w:pPr>
    </w:p>
    <w:tbl>
      <w:tblPr>
        <w:tblStyle w:val="GridTable4-Accent1"/>
        <w:tblW w:w="9985" w:type="dxa"/>
        <w:tblLayout w:type="fixed"/>
        <w:tblLook w:val="04A0" w:firstRow="1" w:lastRow="0" w:firstColumn="1" w:lastColumn="0" w:noHBand="0" w:noVBand="1"/>
      </w:tblPr>
      <w:tblGrid>
        <w:gridCol w:w="1705"/>
        <w:gridCol w:w="2070"/>
        <w:gridCol w:w="2160"/>
        <w:gridCol w:w="2025"/>
        <w:gridCol w:w="2025"/>
      </w:tblGrid>
      <w:tr w:rsidR="008752D3" w:rsidRPr="009F3B4D" w14:paraId="72CEDBAD" w14:textId="77777777" w:rsidTr="00EE2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6D6776D" w14:textId="41F85EE7" w:rsidR="008752D3" w:rsidRPr="009F3B4D" w:rsidRDefault="008752D3" w:rsidP="005D4530">
            <w:pPr>
              <w:pStyle w:val="BodyText"/>
              <w:spacing w:before="80" w:after="80" w:line="276" w:lineRule="auto"/>
              <w:ind w:left="-109" w:right="-104"/>
              <w:contextualSpacing/>
              <w:jc w:val="center"/>
              <w:rPr>
                <w:rFonts w:ascii="Times New Roman" w:hAnsi="Times New Roman" w:cs="Times New Roman"/>
                <w:sz w:val="22"/>
                <w:szCs w:val="22"/>
              </w:rPr>
            </w:pPr>
            <w:r>
              <w:rPr>
                <w:rFonts w:ascii="Times New Roman" w:hAnsi="Times New Roman" w:cs="Times New Roman"/>
                <w:sz w:val="22"/>
                <w:szCs w:val="22"/>
              </w:rPr>
              <w:t>Role</w:t>
            </w:r>
          </w:p>
        </w:tc>
        <w:tc>
          <w:tcPr>
            <w:tcW w:w="2070" w:type="dxa"/>
            <w:vAlign w:val="center"/>
          </w:tcPr>
          <w:p w14:paraId="1CB0814B" w14:textId="51629893" w:rsidR="008752D3" w:rsidRPr="009F3B4D" w:rsidRDefault="008752D3" w:rsidP="005D4530">
            <w:pPr>
              <w:pStyle w:val="BodyText"/>
              <w:spacing w:before="80" w:after="8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c>
          <w:tcPr>
            <w:tcW w:w="2160" w:type="dxa"/>
            <w:vAlign w:val="center"/>
          </w:tcPr>
          <w:p w14:paraId="1660F777" w14:textId="0E94E51B" w:rsidR="008752D3" w:rsidRPr="009F3B4D" w:rsidRDefault="008752D3" w:rsidP="00E67F74">
            <w:pPr>
              <w:pStyle w:val="BodyText"/>
              <w:spacing w:before="80" w:after="8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Email</w:t>
            </w:r>
          </w:p>
        </w:tc>
        <w:tc>
          <w:tcPr>
            <w:tcW w:w="2025" w:type="dxa"/>
            <w:vAlign w:val="center"/>
          </w:tcPr>
          <w:p w14:paraId="23A623C6" w14:textId="69AD2B6A" w:rsidR="008752D3" w:rsidRPr="009F3B4D" w:rsidRDefault="008752D3" w:rsidP="005D4530">
            <w:pPr>
              <w:pStyle w:val="BodyText"/>
              <w:spacing w:before="80" w:after="80" w:line="276" w:lineRule="auto"/>
              <w:ind w:left="-107" w:right="-1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Pr>
                <w:rFonts w:ascii="Times New Roman" w:hAnsi="Times New Roman" w:cs="Times New Roman"/>
                <w:bCs w:val="0"/>
                <w:szCs w:val="22"/>
              </w:rPr>
              <w:t>Training Topic</w:t>
            </w:r>
          </w:p>
        </w:tc>
        <w:tc>
          <w:tcPr>
            <w:tcW w:w="2025" w:type="dxa"/>
            <w:vAlign w:val="center"/>
          </w:tcPr>
          <w:p w14:paraId="21025DA2" w14:textId="428DBEC0" w:rsidR="008752D3" w:rsidRPr="008752D3" w:rsidRDefault="008752D3" w:rsidP="005D4530">
            <w:pPr>
              <w:pStyle w:val="BodyText"/>
              <w:spacing w:before="80" w:after="80" w:line="276" w:lineRule="auto"/>
              <w:ind w:left="-107" w:right="-1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2"/>
              </w:rPr>
            </w:pPr>
            <w:r w:rsidRPr="008752D3">
              <w:rPr>
                <w:rFonts w:ascii="Times New Roman" w:hAnsi="Times New Roman" w:cs="Times New Roman"/>
                <w:bCs w:val="0"/>
                <w:szCs w:val="22"/>
              </w:rPr>
              <w:t>Training Date</w:t>
            </w:r>
          </w:p>
        </w:tc>
      </w:tr>
      <w:tr w:rsidR="008752D3" w:rsidRPr="00DD4239" w14:paraId="6FE1F8CC" w14:textId="77777777" w:rsidTr="000C5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4CE7529" w14:textId="54271ECA" w:rsidR="008752D3" w:rsidRPr="00DD4239" w:rsidRDefault="008752D3" w:rsidP="005D4530">
            <w:pPr>
              <w:pStyle w:val="BodyText"/>
              <w:spacing w:before="80" w:after="80" w:line="276" w:lineRule="auto"/>
              <w:contextualSpacing/>
              <w:jc w:val="center"/>
              <w:rPr>
                <w:rFonts w:ascii="Times New Roman" w:eastAsia="DengXian Light" w:hAnsi="Times New Roman" w:cs="Times New Roman"/>
                <w:b w:val="0"/>
                <w:bCs w:val="0"/>
                <w:sz w:val="20"/>
              </w:rPr>
            </w:pPr>
          </w:p>
        </w:tc>
        <w:tc>
          <w:tcPr>
            <w:tcW w:w="2070" w:type="dxa"/>
            <w:vAlign w:val="center"/>
          </w:tcPr>
          <w:p w14:paraId="3AF15E03" w14:textId="34118305" w:rsidR="008752D3" w:rsidRPr="00DD4239" w:rsidRDefault="008752D3" w:rsidP="005D4530">
            <w:pPr>
              <w:pStyle w:val="BodyText"/>
              <w:spacing w:before="80" w:after="80" w:line="276" w:lineRule="auto"/>
              <w:contextualSpacing/>
              <w:jc w:val="left"/>
              <w:cnfStyle w:val="000000100000" w:firstRow="0" w:lastRow="0" w:firstColumn="0" w:lastColumn="0" w:oddVBand="0" w:evenVBand="0" w:oddHBand="1" w:evenHBand="0" w:firstRowFirstColumn="0" w:firstRowLastColumn="0" w:lastRowFirstColumn="0" w:lastRowLastColumn="0"/>
              <w:rPr>
                <w:rFonts w:ascii="Times New Roman" w:eastAsia="DengXian Light" w:hAnsi="Times New Roman" w:cs="Times New Roman"/>
                <w:b/>
                <w:bCs/>
                <w:sz w:val="20"/>
              </w:rPr>
            </w:pPr>
          </w:p>
        </w:tc>
        <w:tc>
          <w:tcPr>
            <w:tcW w:w="2160" w:type="dxa"/>
            <w:vAlign w:val="center"/>
          </w:tcPr>
          <w:p w14:paraId="58B0673D" w14:textId="1EDC299D" w:rsidR="008752D3" w:rsidRPr="00DD4239" w:rsidRDefault="008752D3" w:rsidP="005D4530">
            <w:pPr>
              <w:pStyle w:val="BodyText"/>
              <w:spacing w:before="80" w:after="80" w:line="276" w:lineRule="auto"/>
              <w:ind w:left="14" w:right="1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c>
          <w:tcPr>
            <w:tcW w:w="2025" w:type="dxa"/>
            <w:vAlign w:val="center"/>
          </w:tcPr>
          <w:p w14:paraId="28D06B56" w14:textId="77777777" w:rsidR="008752D3" w:rsidRPr="00DD4239" w:rsidRDefault="008752D3" w:rsidP="005D4530">
            <w:pPr>
              <w:pStyle w:val="TableParagraph"/>
              <w:spacing w:before="80" w:after="80" w:line="276" w:lineRule="auto"/>
              <w:ind w:left="-21" w:right="-114"/>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025" w:type="dxa"/>
            <w:vAlign w:val="center"/>
          </w:tcPr>
          <w:p w14:paraId="02757A50" w14:textId="7D93C3EE" w:rsidR="008752D3" w:rsidRPr="00DD4239" w:rsidRDefault="008752D3" w:rsidP="005D4530">
            <w:pPr>
              <w:pStyle w:val="TableParagraph"/>
              <w:spacing w:before="80" w:after="80" w:line="276" w:lineRule="auto"/>
              <w:ind w:left="-21" w:right="-114"/>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752D3" w:rsidRPr="00DD4239" w14:paraId="109C11CD" w14:textId="77777777" w:rsidTr="00BF6C8E">
        <w:tc>
          <w:tcPr>
            <w:cnfStyle w:val="001000000000" w:firstRow="0" w:lastRow="0" w:firstColumn="1" w:lastColumn="0" w:oddVBand="0" w:evenVBand="0" w:oddHBand="0" w:evenHBand="0" w:firstRowFirstColumn="0" w:firstRowLastColumn="0" w:lastRowFirstColumn="0" w:lastRowLastColumn="0"/>
            <w:tcW w:w="1705" w:type="dxa"/>
            <w:vAlign w:val="center"/>
          </w:tcPr>
          <w:p w14:paraId="4B128A9E" w14:textId="7BD51780" w:rsidR="008752D3" w:rsidRPr="00DD4239" w:rsidRDefault="008752D3" w:rsidP="005D4530">
            <w:pPr>
              <w:pStyle w:val="BodyText"/>
              <w:spacing w:before="80" w:after="80" w:line="276" w:lineRule="auto"/>
              <w:contextualSpacing/>
              <w:jc w:val="center"/>
              <w:rPr>
                <w:rFonts w:ascii="Times New Roman" w:eastAsia="DengXian Light" w:hAnsi="Times New Roman" w:cs="Times New Roman"/>
                <w:b w:val="0"/>
                <w:bCs w:val="0"/>
                <w:sz w:val="20"/>
              </w:rPr>
            </w:pPr>
          </w:p>
        </w:tc>
        <w:tc>
          <w:tcPr>
            <w:tcW w:w="2070" w:type="dxa"/>
            <w:vAlign w:val="center"/>
          </w:tcPr>
          <w:p w14:paraId="7E05B61A" w14:textId="4C280EEE" w:rsidR="008752D3" w:rsidRPr="00DD4239" w:rsidRDefault="008752D3" w:rsidP="005D4530">
            <w:pPr>
              <w:pStyle w:val="BodyText"/>
              <w:spacing w:before="80" w:after="80" w:line="276" w:lineRule="auto"/>
              <w:contextualSpacing/>
              <w:jc w:val="left"/>
              <w:cnfStyle w:val="000000000000" w:firstRow="0" w:lastRow="0" w:firstColumn="0" w:lastColumn="0" w:oddVBand="0" w:evenVBand="0" w:oddHBand="0" w:evenHBand="0" w:firstRowFirstColumn="0" w:firstRowLastColumn="0" w:lastRowFirstColumn="0" w:lastRowLastColumn="0"/>
              <w:rPr>
                <w:rFonts w:ascii="Times New Roman" w:eastAsia="DengXian Light" w:hAnsi="Times New Roman" w:cs="Times New Roman"/>
                <w:b/>
                <w:bCs/>
                <w:sz w:val="20"/>
              </w:rPr>
            </w:pPr>
          </w:p>
        </w:tc>
        <w:tc>
          <w:tcPr>
            <w:tcW w:w="2160" w:type="dxa"/>
            <w:vAlign w:val="center"/>
          </w:tcPr>
          <w:p w14:paraId="3C27EFB8" w14:textId="7F353ADB" w:rsidR="008752D3" w:rsidRPr="00DD4239" w:rsidRDefault="008752D3" w:rsidP="005D4530">
            <w:pPr>
              <w:pStyle w:val="BodyText"/>
              <w:spacing w:before="80" w:after="80" w:line="276" w:lineRule="auto"/>
              <w:ind w:left="14" w:right="1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2025" w:type="dxa"/>
            <w:vAlign w:val="center"/>
          </w:tcPr>
          <w:p w14:paraId="176A6C0A" w14:textId="77777777" w:rsidR="008752D3" w:rsidRPr="00DD4239" w:rsidRDefault="008752D3" w:rsidP="005D4530">
            <w:pPr>
              <w:pStyle w:val="BodyText"/>
              <w:spacing w:before="80" w:after="80" w:line="276" w:lineRule="auto"/>
              <w:ind w:left="-21" w:right="-11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c>
          <w:tcPr>
            <w:tcW w:w="2025" w:type="dxa"/>
            <w:vAlign w:val="center"/>
          </w:tcPr>
          <w:p w14:paraId="7DA3D129" w14:textId="619B21BE" w:rsidR="008752D3" w:rsidRPr="00DD4239" w:rsidRDefault="008752D3" w:rsidP="005D4530">
            <w:pPr>
              <w:pStyle w:val="BodyText"/>
              <w:spacing w:before="80" w:after="80" w:line="276" w:lineRule="auto"/>
              <w:ind w:left="-21" w:right="-11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p>
        </w:tc>
      </w:tr>
    </w:tbl>
    <w:p w14:paraId="65A7F107" w14:textId="77777777" w:rsidR="00E67F74" w:rsidRPr="00E67F74" w:rsidRDefault="00E67F74" w:rsidP="00E67F74"/>
    <w:p w14:paraId="484BE314" w14:textId="77777777" w:rsidR="001A2EDF" w:rsidRDefault="001A2EDF">
      <w:pPr>
        <w:spacing w:before="0" w:after="200" w:line="276" w:lineRule="auto"/>
        <w:rPr>
          <w:rFonts w:ascii="Times New Roman" w:eastAsia="Times New Roman" w:hAnsi="Times New Roman" w:cs="Times New Roman"/>
          <w:b/>
          <w:iCs/>
          <w:color w:val="1F497D"/>
          <w:sz w:val="32"/>
          <w:szCs w:val="32"/>
        </w:rPr>
      </w:pPr>
      <w:r>
        <w:rPr>
          <w:rFonts w:ascii="Times New Roman" w:eastAsia="Times New Roman" w:hAnsi="Times New Roman" w:cs="Times New Roman"/>
          <w:b/>
          <w:bCs/>
          <w:color w:val="1F497D"/>
          <w:sz w:val="32"/>
          <w:szCs w:val="32"/>
        </w:rPr>
        <w:br w:type="page"/>
      </w:r>
    </w:p>
    <w:p w14:paraId="4BA5E37A" w14:textId="58C2E805" w:rsidR="006D6BCC" w:rsidRPr="005F5C39" w:rsidRDefault="00FC7D88" w:rsidP="006D6BCC">
      <w:pPr>
        <w:pStyle w:val="Heading4"/>
        <w:spacing w:before="120"/>
        <w:rPr>
          <w:rFonts w:ascii="Times New Roman" w:eastAsia="Times New Roman" w:hAnsi="Times New Roman" w:cs="Times New Roman"/>
          <w:sz w:val="32"/>
          <w:szCs w:val="32"/>
        </w:rPr>
      </w:pPr>
      <w:r>
        <w:rPr>
          <w:rFonts w:ascii="Times New Roman" w:eastAsia="Times New Roman" w:hAnsi="Times New Roman" w:cs="Times New Roman"/>
          <w:b/>
          <w:bCs w:val="0"/>
          <w:color w:val="1F497D"/>
          <w:sz w:val="32"/>
          <w:szCs w:val="32"/>
        </w:rPr>
        <w:lastRenderedPageBreak/>
        <w:t>Zscaler</w:t>
      </w:r>
      <w:r w:rsidR="00DF17D0">
        <w:rPr>
          <w:rFonts w:ascii="Times New Roman" w:eastAsia="Times New Roman" w:hAnsi="Times New Roman" w:cs="Times New Roman"/>
          <w:b/>
          <w:bCs w:val="0"/>
          <w:color w:val="1F497D"/>
          <w:sz w:val="32"/>
          <w:szCs w:val="32"/>
        </w:rPr>
        <w:t xml:space="preserve"> </w:t>
      </w:r>
      <w:r w:rsidR="006D6BCC">
        <w:rPr>
          <w:rFonts w:ascii="Times New Roman" w:eastAsia="Times New Roman" w:hAnsi="Times New Roman" w:cs="Times New Roman"/>
          <w:b/>
          <w:bCs w:val="0"/>
          <w:color w:val="1F497D"/>
          <w:sz w:val="32"/>
          <w:szCs w:val="32"/>
        </w:rPr>
        <w:t>Support Topics</w:t>
      </w:r>
    </w:p>
    <w:p w14:paraId="36149856" w14:textId="46D4BCC8" w:rsidR="006D6BCC" w:rsidRDefault="006D6BCC" w:rsidP="007F6BE8">
      <w:pPr>
        <w:spacing w:before="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64EAC">
        <w:rPr>
          <w:rFonts w:ascii="Times New Roman" w:eastAsia="Times New Roman" w:hAnsi="Times New Roman" w:cs="Times New Roman"/>
          <w:sz w:val="24"/>
          <w:szCs w:val="24"/>
        </w:rPr>
        <w:t>SD</w:t>
      </w:r>
      <w:r>
        <w:rPr>
          <w:rFonts w:ascii="Times New Roman" w:eastAsia="Times New Roman" w:hAnsi="Times New Roman" w:cs="Times New Roman"/>
          <w:sz w:val="24"/>
          <w:szCs w:val="24"/>
        </w:rPr>
        <w:t xml:space="preserve"> Technicians will work</w:t>
      </w:r>
      <w:r w:rsidR="00EE3F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 other CFPB internal groups. Those groups will work </w:t>
      </w:r>
      <w:r w:rsidR="00981819">
        <w:rPr>
          <w:rFonts w:ascii="Times New Roman" w:eastAsia="Times New Roman" w:hAnsi="Times New Roman" w:cs="Times New Roman"/>
          <w:sz w:val="24"/>
          <w:szCs w:val="24"/>
        </w:rPr>
        <w:t>directly with</w:t>
      </w:r>
      <w:r>
        <w:rPr>
          <w:rFonts w:ascii="Times New Roman" w:eastAsia="Times New Roman" w:hAnsi="Times New Roman" w:cs="Times New Roman"/>
          <w:sz w:val="24"/>
          <w:szCs w:val="24"/>
        </w:rPr>
        <w:t xml:space="preserve"> </w:t>
      </w:r>
      <w:r w:rsidR="005B62C1">
        <w:rPr>
          <w:rFonts w:ascii="Times New Roman" w:eastAsia="Times New Roman" w:hAnsi="Times New Roman" w:cs="Times New Roman"/>
          <w:sz w:val="24"/>
          <w:szCs w:val="24"/>
        </w:rPr>
        <w:t>i</w:t>
      </w:r>
      <w:r>
        <w:rPr>
          <w:rFonts w:ascii="Times New Roman" w:eastAsia="Times New Roman" w:hAnsi="Times New Roman" w:cs="Times New Roman"/>
          <w:sz w:val="24"/>
          <w:szCs w:val="24"/>
        </w:rPr>
        <w:t>nternal CFPB</w:t>
      </w:r>
      <w:r w:rsidR="005B62C1">
        <w:rPr>
          <w:rFonts w:ascii="Times New Roman" w:eastAsia="Times New Roman" w:hAnsi="Times New Roman" w:cs="Times New Roman"/>
          <w:sz w:val="24"/>
          <w:szCs w:val="24"/>
        </w:rPr>
        <w:t xml:space="preserve"> departments/groups</w:t>
      </w:r>
      <w:r w:rsidR="00981819">
        <w:rPr>
          <w:rFonts w:ascii="Times New Roman" w:eastAsia="Times New Roman" w:hAnsi="Times New Roman" w:cs="Times New Roman"/>
          <w:sz w:val="24"/>
          <w:szCs w:val="24"/>
        </w:rPr>
        <w:t>/individuals</w:t>
      </w:r>
      <w:r>
        <w:rPr>
          <w:rFonts w:ascii="Times New Roman" w:eastAsia="Times New Roman" w:hAnsi="Times New Roman" w:cs="Times New Roman"/>
          <w:sz w:val="24"/>
          <w:szCs w:val="24"/>
        </w:rPr>
        <w:t xml:space="preserve"> and </w:t>
      </w:r>
      <w:r w:rsidR="00D02C72">
        <w:rPr>
          <w:rFonts w:ascii="Times New Roman" w:eastAsia="Times New Roman" w:hAnsi="Times New Roman" w:cs="Times New Roman"/>
          <w:sz w:val="24"/>
          <w:szCs w:val="24"/>
        </w:rPr>
        <w:t xml:space="preserve">the DOJ, an </w:t>
      </w:r>
      <w:r>
        <w:rPr>
          <w:rFonts w:ascii="Times New Roman" w:eastAsia="Times New Roman" w:hAnsi="Times New Roman" w:cs="Times New Roman"/>
          <w:sz w:val="24"/>
          <w:szCs w:val="24"/>
        </w:rPr>
        <w:t>External Federal Agenc</w:t>
      </w:r>
      <w:r w:rsidR="00D02C72">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(EFAs)</w:t>
      </w:r>
      <w:r w:rsidR="00D02C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DOJ to provide comprehensive support. </w:t>
      </w:r>
      <w:r w:rsidR="00742516">
        <w:rPr>
          <w:rFonts w:ascii="Times New Roman" w:eastAsia="Times New Roman" w:hAnsi="Times New Roman" w:cs="Times New Roman"/>
          <w:sz w:val="24"/>
          <w:szCs w:val="24"/>
        </w:rPr>
        <w:t>CFPB i</w:t>
      </w:r>
      <w:r w:rsidR="00F4562A">
        <w:rPr>
          <w:rFonts w:ascii="Times New Roman" w:eastAsia="Times New Roman" w:hAnsi="Times New Roman" w:cs="Times New Roman"/>
          <w:sz w:val="24"/>
          <w:szCs w:val="24"/>
        </w:rPr>
        <w:t xml:space="preserve">nternal </w:t>
      </w:r>
      <w:r w:rsidR="00742516">
        <w:rPr>
          <w:rFonts w:ascii="Times New Roman" w:eastAsia="Times New Roman" w:hAnsi="Times New Roman" w:cs="Times New Roman"/>
          <w:sz w:val="24"/>
          <w:szCs w:val="24"/>
        </w:rPr>
        <w:t>groups/</w:t>
      </w:r>
      <w:r w:rsidR="005B62C1">
        <w:rPr>
          <w:rFonts w:ascii="Times New Roman" w:eastAsia="Times New Roman" w:hAnsi="Times New Roman" w:cs="Times New Roman"/>
          <w:sz w:val="24"/>
          <w:szCs w:val="24"/>
        </w:rPr>
        <w:t xml:space="preserve">teams will </w:t>
      </w:r>
      <w:r w:rsidR="0072391D">
        <w:rPr>
          <w:rFonts w:ascii="Times New Roman" w:eastAsia="Times New Roman" w:hAnsi="Times New Roman" w:cs="Times New Roman"/>
          <w:sz w:val="24"/>
          <w:szCs w:val="24"/>
        </w:rPr>
        <w:t>include</w:t>
      </w:r>
      <w:r w:rsidR="00D02C72">
        <w:rPr>
          <w:rFonts w:ascii="Times New Roman" w:eastAsia="Times New Roman" w:hAnsi="Times New Roman" w:cs="Times New Roman"/>
          <w:sz w:val="24"/>
          <w:szCs w:val="24"/>
        </w:rPr>
        <w:t xml:space="preserve"> Desk</w:t>
      </w:r>
      <w:r w:rsidR="00752915">
        <w:rPr>
          <w:rFonts w:ascii="Times New Roman" w:eastAsia="Times New Roman" w:hAnsi="Times New Roman" w:cs="Times New Roman"/>
          <w:sz w:val="24"/>
          <w:szCs w:val="24"/>
        </w:rPr>
        <w:t>top</w:t>
      </w:r>
      <w:r w:rsidR="00D02C72">
        <w:rPr>
          <w:rFonts w:ascii="Times New Roman" w:eastAsia="Times New Roman" w:hAnsi="Times New Roman" w:cs="Times New Roman"/>
          <w:sz w:val="24"/>
          <w:szCs w:val="24"/>
        </w:rPr>
        <w:t xml:space="preserve"> Engineering</w:t>
      </w:r>
      <w:r w:rsidR="00EF2EDF">
        <w:rPr>
          <w:rFonts w:ascii="Times New Roman" w:eastAsia="Times New Roman" w:hAnsi="Times New Roman" w:cs="Times New Roman"/>
          <w:sz w:val="24"/>
          <w:szCs w:val="24"/>
        </w:rPr>
        <w:t xml:space="preserve"> (DE)</w:t>
      </w:r>
      <w:r w:rsidR="00752915">
        <w:rPr>
          <w:rFonts w:ascii="Times New Roman" w:eastAsia="Times New Roman" w:hAnsi="Times New Roman" w:cs="Times New Roman"/>
          <w:sz w:val="24"/>
          <w:szCs w:val="24"/>
        </w:rPr>
        <w:t>,</w:t>
      </w:r>
      <w:r w:rsidR="00BC5992">
        <w:rPr>
          <w:rFonts w:ascii="Times New Roman" w:eastAsia="Times New Roman" w:hAnsi="Times New Roman" w:cs="Times New Roman"/>
          <w:sz w:val="24"/>
          <w:szCs w:val="24"/>
        </w:rPr>
        <w:t xml:space="preserve"> </w:t>
      </w:r>
      <w:r w:rsidR="00450298">
        <w:rPr>
          <w:rFonts w:ascii="Times New Roman" w:eastAsia="Times New Roman" w:hAnsi="Times New Roman" w:cs="Times New Roman"/>
          <w:sz w:val="24"/>
          <w:szCs w:val="24"/>
        </w:rPr>
        <w:t xml:space="preserve">System Engineering, </w:t>
      </w:r>
      <w:r w:rsidR="00752915">
        <w:rPr>
          <w:rFonts w:ascii="Times New Roman" w:eastAsia="Times New Roman" w:hAnsi="Times New Roman" w:cs="Times New Roman"/>
          <w:sz w:val="24"/>
          <w:szCs w:val="24"/>
        </w:rPr>
        <w:t xml:space="preserve">Network </w:t>
      </w:r>
      <w:r w:rsidR="005146FB">
        <w:rPr>
          <w:rFonts w:ascii="Times New Roman" w:eastAsia="Times New Roman" w:hAnsi="Times New Roman" w:cs="Times New Roman"/>
          <w:sz w:val="24"/>
          <w:szCs w:val="24"/>
        </w:rPr>
        <w:t>Management</w:t>
      </w:r>
      <w:r w:rsidR="00752915">
        <w:rPr>
          <w:rFonts w:ascii="Times New Roman" w:eastAsia="Times New Roman" w:hAnsi="Times New Roman" w:cs="Times New Roman"/>
          <w:sz w:val="24"/>
          <w:szCs w:val="24"/>
        </w:rPr>
        <w:t xml:space="preserve">, </w:t>
      </w:r>
      <w:r w:rsidR="00BC5992">
        <w:rPr>
          <w:rFonts w:ascii="Times New Roman" w:eastAsia="Times New Roman" w:hAnsi="Times New Roman" w:cs="Times New Roman"/>
          <w:sz w:val="24"/>
          <w:szCs w:val="24"/>
        </w:rPr>
        <w:t xml:space="preserve">Active Directory (AD) Management, Incident Management, </w:t>
      </w:r>
      <w:r w:rsidR="00EF2EDF">
        <w:rPr>
          <w:rFonts w:ascii="Times New Roman" w:eastAsia="Times New Roman" w:hAnsi="Times New Roman" w:cs="Times New Roman"/>
          <w:sz w:val="24"/>
          <w:szCs w:val="24"/>
        </w:rPr>
        <w:t xml:space="preserve">and </w:t>
      </w:r>
      <w:r w:rsidR="006A0248" w:rsidRPr="006A0248">
        <w:rPr>
          <w:rFonts w:ascii="Times New Roman" w:eastAsia="Times New Roman" w:hAnsi="Times New Roman" w:cs="Times New Roman"/>
          <w:sz w:val="24"/>
          <w:szCs w:val="24"/>
        </w:rPr>
        <w:t xml:space="preserve">Cybersecurity </w:t>
      </w:r>
      <w:r w:rsidR="006A0248">
        <w:rPr>
          <w:rFonts w:ascii="Times New Roman" w:eastAsia="Times New Roman" w:hAnsi="Times New Roman" w:cs="Times New Roman"/>
          <w:sz w:val="24"/>
          <w:szCs w:val="24"/>
        </w:rPr>
        <w:t>(</w:t>
      </w:r>
      <w:r w:rsidR="006A0248" w:rsidRPr="006A0248">
        <w:rPr>
          <w:rFonts w:ascii="Times New Roman" w:eastAsia="Times New Roman" w:hAnsi="Times New Roman" w:cs="Times New Roman"/>
          <w:sz w:val="24"/>
          <w:szCs w:val="24"/>
        </w:rPr>
        <w:t>CSIRT</w:t>
      </w:r>
      <w:r w:rsidR="006A0248">
        <w:rPr>
          <w:rFonts w:ascii="Times New Roman" w:eastAsia="Times New Roman" w:hAnsi="Times New Roman" w:cs="Times New Roman"/>
          <w:sz w:val="24"/>
          <w:szCs w:val="24"/>
        </w:rPr>
        <w:t>)</w:t>
      </w:r>
      <w:r w:rsidR="00EF2EDF">
        <w:rPr>
          <w:rFonts w:ascii="Times New Roman" w:eastAsia="Times New Roman" w:hAnsi="Times New Roman" w:cs="Times New Roman"/>
          <w:sz w:val="24"/>
          <w:szCs w:val="24"/>
        </w:rPr>
        <w:t>.</w:t>
      </w:r>
    </w:p>
    <w:p w14:paraId="4F24ECFD" w14:textId="31995893" w:rsidR="006D6BCC" w:rsidRPr="00D04F0B" w:rsidRDefault="00887FA7" w:rsidP="006D6BCC">
      <w:pPr>
        <w:spacing w:before="0" w:after="120"/>
        <w:rPr>
          <w:rFonts w:ascii="Times New Roman" w:eastAsia="Times New Roman" w:hAnsi="Times New Roman" w:cs="Times New Roman"/>
          <w:sz w:val="28"/>
          <w:szCs w:val="28"/>
        </w:rPr>
      </w:pPr>
      <w:r>
        <w:rPr>
          <w:rFonts w:ascii="Times New Roman" w:eastAsia="Times New Roman" w:hAnsi="Times New Roman" w:cs="Times New Roman"/>
          <w:color w:val="1F497D"/>
          <w:sz w:val="28"/>
          <w:szCs w:val="28"/>
        </w:rPr>
        <w:t>End-</w:t>
      </w:r>
      <w:r w:rsidR="006D6BCC">
        <w:rPr>
          <w:rFonts w:ascii="Times New Roman" w:eastAsia="Times New Roman" w:hAnsi="Times New Roman" w:cs="Times New Roman"/>
          <w:color w:val="1F497D"/>
          <w:sz w:val="28"/>
          <w:szCs w:val="28"/>
        </w:rPr>
        <w:t>User Self Service</w:t>
      </w:r>
    </w:p>
    <w:p w14:paraId="56A48644" w14:textId="7D9AA75F" w:rsidR="006D6BCC" w:rsidRDefault="00BC5251" w:rsidP="006D6BCC">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w:t>
      </w:r>
      <w:r w:rsidR="006D6BCC">
        <w:rPr>
          <w:rFonts w:ascii="Times New Roman" w:eastAsia="Times New Roman" w:hAnsi="Times New Roman" w:cs="Times New Roman"/>
          <w:sz w:val="24"/>
          <w:szCs w:val="24"/>
        </w:rPr>
        <w:t xml:space="preserve"> self-service </w:t>
      </w:r>
      <w:r>
        <w:rPr>
          <w:rFonts w:ascii="Times New Roman" w:eastAsia="Times New Roman" w:hAnsi="Times New Roman" w:cs="Times New Roman"/>
          <w:sz w:val="24"/>
          <w:szCs w:val="24"/>
        </w:rPr>
        <w:t>resol</w:t>
      </w:r>
      <w:r w:rsidR="00E60413">
        <w:rPr>
          <w:rFonts w:ascii="Times New Roman" w:eastAsia="Times New Roman" w:hAnsi="Times New Roman" w:cs="Times New Roman"/>
          <w:sz w:val="24"/>
          <w:szCs w:val="24"/>
        </w:rPr>
        <w:t>utions</w:t>
      </w:r>
      <w:r w:rsidR="006D6BCC">
        <w:rPr>
          <w:rFonts w:ascii="Times New Roman" w:eastAsia="Times New Roman" w:hAnsi="Times New Roman" w:cs="Times New Roman"/>
          <w:sz w:val="24"/>
          <w:szCs w:val="24"/>
        </w:rPr>
        <w:t xml:space="preserve"> for CFPB end-users.</w:t>
      </w:r>
    </w:p>
    <w:p w14:paraId="7A596617" w14:textId="01D41B8D" w:rsidR="00CA78E3" w:rsidRPr="00CA78E3" w:rsidRDefault="00CA78E3" w:rsidP="00CB64EB">
      <w:pPr>
        <w:pStyle w:val="ListParagraph"/>
        <w:numPr>
          <w:ilvl w:val="0"/>
          <w:numId w:val="18"/>
        </w:numPr>
        <w:ind w:right="-144"/>
        <w:rPr>
          <w:rFonts w:ascii="Times New Roman" w:eastAsia="Times New Roman" w:hAnsi="Times New Roman" w:cs="Times New Roman"/>
          <w:b/>
          <w:bCs/>
          <w:sz w:val="24"/>
          <w:szCs w:val="24"/>
        </w:rPr>
      </w:pPr>
      <w:r w:rsidRPr="0013568D">
        <w:rPr>
          <w:rFonts w:ascii="Times New Roman" w:eastAsia="Times New Roman" w:hAnsi="Times New Roman" w:cs="Times New Roman"/>
          <w:b/>
          <w:bCs/>
          <w:sz w:val="24"/>
          <w:szCs w:val="24"/>
        </w:rPr>
        <w:t>Enrolling on Zscaler Client Connector</w:t>
      </w:r>
      <w:r w:rsidR="004E31E8" w:rsidRPr="0013568D">
        <w:rPr>
          <w:rFonts w:ascii="Times New Roman" w:eastAsia="Times New Roman" w:hAnsi="Times New Roman" w:cs="Times New Roman"/>
          <w:b/>
          <w:bCs/>
          <w:sz w:val="24"/>
          <w:szCs w:val="24"/>
        </w:rPr>
        <w:t xml:space="preserve"> QRG</w:t>
      </w:r>
      <w:r w:rsidRPr="00374B1B">
        <w:rPr>
          <w:rFonts w:ascii="Times New Roman" w:eastAsia="Times New Roman" w:hAnsi="Times New Roman" w:cs="Times New Roman"/>
          <w:b/>
          <w:bCs/>
          <w:color w:val="FF0000"/>
          <w:sz w:val="24"/>
          <w:szCs w:val="24"/>
        </w:rPr>
        <w:t xml:space="preserve"> </w:t>
      </w:r>
      <w:r w:rsidR="00CB64EB">
        <w:rPr>
          <w:rFonts w:ascii="Times New Roman" w:eastAsia="Times New Roman" w:hAnsi="Times New Roman" w:cs="Times New Roman"/>
          <w:b/>
          <w:bCs/>
          <w:color w:val="FF0000"/>
          <w:sz w:val="24"/>
          <w:szCs w:val="24"/>
        </w:rPr>
        <w:t>*</w:t>
      </w:r>
      <w:r w:rsidR="00CB64EB" w:rsidRPr="00CB64EB">
        <w:rPr>
          <w:rFonts w:ascii="Times New Roman" w:eastAsia="Times New Roman" w:hAnsi="Times New Roman" w:cs="Times New Roman"/>
          <w:color w:val="FF0000"/>
          <w:sz w:val="24"/>
          <w:szCs w:val="24"/>
        </w:rPr>
        <w:t xml:space="preserve">Not </w:t>
      </w:r>
      <w:r w:rsidRPr="00CB64EB">
        <w:rPr>
          <w:rFonts w:ascii="Times New Roman" w:eastAsia="Times New Roman" w:hAnsi="Times New Roman" w:cs="Times New Roman"/>
          <w:color w:val="FF0000"/>
          <w:sz w:val="24"/>
          <w:szCs w:val="24"/>
        </w:rPr>
        <w:t>Needed</w:t>
      </w:r>
      <w:r w:rsidR="00CB64EB" w:rsidRPr="00CB64EB">
        <w:rPr>
          <w:rFonts w:ascii="Times New Roman" w:eastAsia="Times New Roman" w:hAnsi="Times New Roman" w:cs="Times New Roman"/>
          <w:color w:val="FF0000"/>
          <w:sz w:val="24"/>
          <w:szCs w:val="24"/>
        </w:rPr>
        <w:t xml:space="preserve"> </w:t>
      </w:r>
      <w:r w:rsidR="00D931DF">
        <w:rPr>
          <w:rFonts w:ascii="Times New Roman" w:eastAsia="Times New Roman" w:hAnsi="Times New Roman" w:cs="Times New Roman"/>
          <w:color w:val="FF0000"/>
          <w:sz w:val="24"/>
          <w:szCs w:val="24"/>
        </w:rPr>
        <w:t>now</w:t>
      </w:r>
      <w:r w:rsidR="00CB64EB" w:rsidRPr="00CB64EB">
        <w:rPr>
          <w:rFonts w:ascii="Times New Roman" w:eastAsia="Times New Roman" w:hAnsi="Times New Roman" w:cs="Times New Roman"/>
          <w:color w:val="FF0000"/>
          <w:sz w:val="24"/>
          <w:szCs w:val="24"/>
        </w:rPr>
        <w:t xml:space="preserve">, the system </w:t>
      </w:r>
      <w:r w:rsidR="0013568D" w:rsidRPr="00CB64EB">
        <w:rPr>
          <w:rFonts w:ascii="Times New Roman" w:eastAsia="Times New Roman" w:hAnsi="Times New Roman" w:cs="Times New Roman"/>
          <w:color w:val="FF0000"/>
          <w:sz w:val="24"/>
          <w:szCs w:val="24"/>
        </w:rPr>
        <w:t>automatic</w:t>
      </w:r>
      <w:r w:rsidR="0013568D">
        <w:rPr>
          <w:rFonts w:ascii="Times New Roman" w:eastAsia="Times New Roman" w:hAnsi="Times New Roman" w:cs="Times New Roman"/>
          <w:color w:val="FF0000"/>
          <w:sz w:val="24"/>
          <w:szCs w:val="24"/>
        </w:rPr>
        <w:t>ally</w:t>
      </w:r>
      <w:r w:rsidRPr="00CB64EB">
        <w:rPr>
          <w:rFonts w:ascii="Times New Roman" w:eastAsia="Times New Roman" w:hAnsi="Times New Roman" w:cs="Times New Roman"/>
          <w:sz w:val="24"/>
          <w:szCs w:val="24"/>
        </w:rPr>
        <w:t xml:space="preserve"> </w:t>
      </w:r>
    </w:p>
    <w:p w14:paraId="1F62C8EE" w14:textId="1523BD86" w:rsidR="00205C3B" w:rsidRPr="00D35BB0" w:rsidRDefault="00205C3B" w:rsidP="0012714C">
      <w:pPr>
        <w:pStyle w:val="ListParagraph"/>
        <w:numPr>
          <w:ilvl w:val="0"/>
          <w:numId w:val="18"/>
        </w:numPr>
        <w:spacing w:before="120" w:after="120"/>
        <w:contextualSpacing w:val="0"/>
        <w:rPr>
          <w:rFonts w:ascii="Times New Roman" w:eastAsia="Times New Roman" w:hAnsi="Times New Roman" w:cs="Times New Roman"/>
          <w:b/>
          <w:bCs/>
          <w:sz w:val="24"/>
          <w:szCs w:val="24"/>
        </w:rPr>
      </w:pPr>
      <w:r w:rsidRPr="00D35BB0">
        <w:rPr>
          <w:rFonts w:ascii="Times New Roman" w:eastAsia="Times New Roman" w:hAnsi="Times New Roman" w:cs="Times New Roman"/>
          <w:b/>
          <w:bCs/>
          <w:sz w:val="24"/>
          <w:szCs w:val="24"/>
        </w:rPr>
        <w:t>Common Support Issues</w:t>
      </w:r>
      <w:r w:rsidR="00137B54">
        <w:rPr>
          <w:rFonts w:ascii="Times New Roman" w:eastAsia="Times New Roman" w:hAnsi="Times New Roman" w:cs="Times New Roman"/>
          <w:b/>
          <w:bCs/>
          <w:sz w:val="24"/>
          <w:szCs w:val="24"/>
        </w:rPr>
        <w:t xml:space="preserve"> (FAQs)</w:t>
      </w:r>
    </w:p>
    <w:p w14:paraId="6651AEF3" w14:textId="77777777" w:rsidR="008673B0" w:rsidRPr="00FC6E3F" w:rsidRDefault="008673B0" w:rsidP="0012714C">
      <w:pPr>
        <w:pStyle w:val="ListParagraph"/>
        <w:numPr>
          <w:ilvl w:val="1"/>
          <w:numId w:val="18"/>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Logging in to Zscaler</w:t>
      </w:r>
    </w:p>
    <w:p w14:paraId="00BFCF2D" w14:textId="48858C95" w:rsidR="006D6BCC" w:rsidRPr="00FC6E3F" w:rsidRDefault="006D6BCC" w:rsidP="0012714C">
      <w:pPr>
        <w:pStyle w:val="ListParagraph"/>
        <w:numPr>
          <w:ilvl w:val="1"/>
          <w:numId w:val="18"/>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Blocked Website</w:t>
      </w:r>
    </w:p>
    <w:p w14:paraId="6478FB76" w14:textId="77777777" w:rsidR="00D206DC" w:rsidRPr="00FC6E3F" w:rsidRDefault="00D206DC" w:rsidP="0012714C">
      <w:pPr>
        <w:pStyle w:val="ListParagraph"/>
        <w:numPr>
          <w:ilvl w:val="1"/>
          <w:numId w:val="18"/>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Slowness with Zscaler Service</w:t>
      </w:r>
    </w:p>
    <w:p w14:paraId="51A842A8" w14:textId="22C03A19" w:rsidR="00B75FD7" w:rsidRPr="00FC6E3F" w:rsidRDefault="00B75FD7" w:rsidP="0012714C">
      <w:pPr>
        <w:pStyle w:val="ListParagraph"/>
        <w:numPr>
          <w:ilvl w:val="1"/>
          <w:numId w:val="18"/>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 xml:space="preserve">Unable to connect </w:t>
      </w:r>
      <w:r w:rsidR="00683FE8" w:rsidRPr="00FC6E3F">
        <w:rPr>
          <w:rFonts w:ascii="Times New Roman" w:eastAsia="Times New Roman" w:hAnsi="Times New Roman" w:cs="Times New Roman"/>
          <w:sz w:val="24"/>
          <w:szCs w:val="24"/>
        </w:rPr>
        <w:t>while at HQ</w:t>
      </w:r>
    </w:p>
    <w:p w14:paraId="53F20035" w14:textId="2E2BB646" w:rsidR="00E356BE" w:rsidRPr="00FC6E3F" w:rsidRDefault="00E356BE" w:rsidP="0012714C">
      <w:pPr>
        <w:pStyle w:val="ListParagraph"/>
        <w:numPr>
          <w:ilvl w:val="1"/>
          <w:numId w:val="18"/>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Website Blocked due to incorrect categorization</w:t>
      </w:r>
      <w:r w:rsidR="006F4243" w:rsidRPr="00FC6E3F">
        <w:rPr>
          <w:rFonts w:ascii="Times New Roman" w:eastAsia="Times New Roman" w:hAnsi="Times New Roman" w:cs="Times New Roman"/>
          <w:sz w:val="24"/>
          <w:szCs w:val="24"/>
        </w:rPr>
        <w:t xml:space="preserve"> in Zscaler URL Database</w:t>
      </w:r>
    </w:p>
    <w:p w14:paraId="597B971C" w14:textId="77777777" w:rsidR="006D6BCC" w:rsidRDefault="006D6BCC" w:rsidP="006D6BCC">
      <w:pPr>
        <w:spacing w:before="0" w:after="120"/>
        <w:rPr>
          <w:rFonts w:ascii="Times New Roman" w:eastAsia="Times New Roman" w:hAnsi="Times New Roman" w:cs="Times New Roman"/>
          <w:color w:val="1F497D"/>
          <w:sz w:val="28"/>
          <w:szCs w:val="28"/>
        </w:rPr>
      </w:pPr>
      <w:r w:rsidRPr="00930AC4">
        <w:rPr>
          <w:rFonts w:ascii="Times New Roman" w:eastAsia="Times New Roman" w:hAnsi="Times New Roman" w:cs="Times New Roman"/>
          <w:color w:val="1F497D"/>
          <w:sz w:val="28"/>
          <w:szCs w:val="28"/>
        </w:rPr>
        <w:t>Service</w:t>
      </w:r>
      <w:r>
        <w:rPr>
          <w:rFonts w:ascii="Times New Roman" w:eastAsia="Times New Roman" w:hAnsi="Times New Roman" w:cs="Times New Roman"/>
          <w:color w:val="1F497D"/>
          <w:sz w:val="28"/>
          <w:szCs w:val="28"/>
        </w:rPr>
        <w:t xml:space="preserve"> </w:t>
      </w:r>
      <w:r w:rsidRPr="00930AC4">
        <w:rPr>
          <w:rFonts w:ascii="Times New Roman" w:eastAsia="Times New Roman" w:hAnsi="Times New Roman" w:cs="Times New Roman"/>
          <w:color w:val="1F497D"/>
          <w:sz w:val="28"/>
          <w:szCs w:val="28"/>
        </w:rPr>
        <w:t xml:space="preserve">Desk </w:t>
      </w:r>
      <w:r>
        <w:rPr>
          <w:rFonts w:ascii="Times New Roman" w:eastAsia="Times New Roman" w:hAnsi="Times New Roman" w:cs="Times New Roman"/>
          <w:color w:val="1F497D"/>
          <w:sz w:val="28"/>
          <w:szCs w:val="28"/>
        </w:rPr>
        <w:t>Triage and Escalation</w:t>
      </w:r>
    </w:p>
    <w:p w14:paraId="7560FBFD" w14:textId="70FF115C" w:rsidR="006D6BCC" w:rsidRPr="005F5C39" w:rsidRDefault="00BC5251" w:rsidP="006D6BCC">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w:t>
      </w:r>
      <w:r w:rsidR="006D6BCC">
        <w:rPr>
          <w:rFonts w:ascii="Times New Roman" w:eastAsia="Times New Roman" w:hAnsi="Times New Roman" w:cs="Times New Roman"/>
          <w:sz w:val="24"/>
          <w:szCs w:val="24"/>
        </w:rPr>
        <w:t xml:space="preserve"> </w:t>
      </w:r>
      <w:r w:rsidR="00F22FAC">
        <w:rPr>
          <w:rFonts w:ascii="Times New Roman" w:eastAsia="Times New Roman" w:hAnsi="Times New Roman" w:cs="Times New Roman"/>
          <w:sz w:val="24"/>
          <w:szCs w:val="24"/>
        </w:rPr>
        <w:t xml:space="preserve">triage, resolution, or </w:t>
      </w:r>
      <w:r>
        <w:rPr>
          <w:rFonts w:ascii="Times New Roman" w:eastAsia="Times New Roman" w:hAnsi="Times New Roman" w:cs="Times New Roman"/>
          <w:sz w:val="24"/>
          <w:szCs w:val="24"/>
        </w:rPr>
        <w:t>escalation</w:t>
      </w:r>
      <w:r w:rsidR="006D6BCC">
        <w:rPr>
          <w:rFonts w:ascii="Times New Roman" w:eastAsia="Times New Roman" w:hAnsi="Times New Roman" w:cs="Times New Roman"/>
          <w:sz w:val="24"/>
          <w:szCs w:val="24"/>
        </w:rPr>
        <w:t xml:space="preserve"> processes for CFPB Service Desk Technicians.</w:t>
      </w:r>
    </w:p>
    <w:p w14:paraId="06A4BFDA" w14:textId="72A72C47" w:rsidR="007719BC" w:rsidRPr="007719BC" w:rsidRDefault="007719BC" w:rsidP="0012714C">
      <w:pPr>
        <w:pStyle w:val="ListParagraph"/>
        <w:numPr>
          <w:ilvl w:val="0"/>
          <w:numId w:val="19"/>
        </w:numPr>
        <w:spacing w:before="120" w:after="120"/>
        <w:contextualSpacing w:val="0"/>
        <w:rPr>
          <w:rFonts w:ascii="Times New Roman" w:eastAsia="Times New Roman" w:hAnsi="Times New Roman" w:cs="Times New Roman"/>
          <w:b/>
          <w:bCs/>
          <w:sz w:val="24"/>
          <w:szCs w:val="24"/>
        </w:rPr>
      </w:pPr>
      <w:r w:rsidRPr="007719BC">
        <w:rPr>
          <w:rFonts w:ascii="Times New Roman" w:eastAsia="Times New Roman" w:hAnsi="Times New Roman" w:cs="Times New Roman"/>
          <w:b/>
          <w:bCs/>
          <w:sz w:val="24"/>
          <w:szCs w:val="24"/>
        </w:rPr>
        <w:t>Enrolling on Zscaler Client Connecto</w:t>
      </w:r>
      <w:r>
        <w:rPr>
          <w:rFonts w:ascii="Times New Roman" w:eastAsia="Times New Roman" w:hAnsi="Times New Roman" w:cs="Times New Roman"/>
          <w:b/>
          <w:bCs/>
          <w:sz w:val="24"/>
          <w:szCs w:val="24"/>
        </w:rPr>
        <w:t>r QR</w:t>
      </w:r>
      <w:r w:rsidR="00607707">
        <w:rPr>
          <w:rFonts w:ascii="Times New Roman" w:eastAsia="Times New Roman" w:hAnsi="Times New Roman" w:cs="Times New Roman"/>
          <w:b/>
          <w:bCs/>
          <w:sz w:val="24"/>
          <w:szCs w:val="24"/>
        </w:rPr>
        <w:t>G</w:t>
      </w:r>
      <w:r>
        <w:rPr>
          <w:rFonts w:ascii="Times New Roman" w:eastAsia="Times New Roman" w:hAnsi="Times New Roman" w:cs="Times New Roman"/>
          <w:b/>
          <w:bCs/>
          <w:sz w:val="24"/>
          <w:szCs w:val="24"/>
        </w:rPr>
        <w:t xml:space="preserve"> for Service Desk Tech</w:t>
      </w:r>
      <w:r w:rsidR="00607707">
        <w:rPr>
          <w:rFonts w:ascii="Times New Roman" w:eastAsia="Times New Roman" w:hAnsi="Times New Roman" w:cs="Times New Roman"/>
          <w:b/>
          <w:bCs/>
          <w:sz w:val="24"/>
          <w:szCs w:val="24"/>
        </w:rPr>
        <w:t>nicians</w:t>
      </w:r>
    </w:p>
    <w:p w14:paraId="4CF9B5E7" w14:textId="3AC3DA91" w:rsidR="00205C3B" w:rsidRPr="00D35BB0" w:rsidRDefault="00205C3B" w:rsidP="0012714C">
      <w:pPr>
        <w:pStyle w:val="ListParagraph"/>
        <w:numPr>
          <w:ilvl w:val="0"/>
          <w:numId w:val="19"/>
        </w:numPr>
        <w:spacing w:before="120" w:after="120"/>
        <w:contextualSpacing w:val="0"/>
        <w:rPr>
          <w:rFonts w:ascii="Times New Roman" w:eastAsia="Times New Roman" w:hAnsi="Times New Roman" w:cs="Times New Roman"/>
          <w:b/>
          <w:bCs/>
          <w:sz w:val="24"/>
          <w:szCs w:val="24"/>
        </w:rPr>
      </w:pPr>
      <w:r w:rsidRPr="00D35BB0">
        <w:rPr>
          <w:rFonts w:ascii="Times New Roman" w:eastAsia="Times New Roman" w:hAnsi="Times New Roman" w:cs="Times New Roman"/>
          <w:b/>
          <w:bCs/>
          <w:sz w:val="24"/>
          <w:szCs w:val="24"/>
        </w:rPr>
        <w:t>Common Support Issues</w:t>
      </w:r>
      <w:r w:rsidR="004E31E8">
        <w:rPr>
          <w:rFonts w:ascii="Times New Roman" w:eastAsia="Times New Roman" w:hAnsi="Times New Roman" w:cs="Times New Roman"/>
          <w:b/>
          <w:bCs/>
          <w:sz w:val="24"/>
          <w:szCs w:val="24"/>
        </w:rPr>
        <w:t xml:space="preserve"> (FAQs)</w:t>
      </w:r>
    </w:p>
    <w:p w14:paraId="37B68E90" w14:textId="77777777" w:rsidR="008673B0" w:rsidRPr="00FC6E3F" w:rsidRDefault="008673B0" w:rsidP="0012714C">
      <w:pPr>
        <w:pStyle w:val="ListParagraph"/>
        <w:numPr>
          <w:ilvl w:val="1"/>
          <w:numId w:val="19"/>
        </w:numPr>
        <w:spacing w:before="120" w:after="120"/>
        <w:contextualSpacing w:val="0"/>
        <w:rPr>
          <w:rFonts w:ascii="Times New Roman" w:eastAsia="Times New Roman" w:hAnsi="Times New Roman" w:cs="Times New Roman"/>
          <w:sz w:val="24"/>
          <w:szCs w:val="24"/>
        </w:rPr>
      </w:pPr>
      <w:r w:rsidRPr="00FC6E3F">
        <w:rPr>
          <w:rFonts w:ascii="Times New Roman" w:eastAsia="Times New Roman" w:hAnsi="Times New Roman" w:cs="Times New Roman"/>
          <w:sz w:val="24"/>
          <w:szCs w:val="24"/>
        </w:rPr>
        <w:t xml:space="preserve">Logging in to Zscaler </w:t>
      </w:r>
    </w:p>
    <w:p w14:paraId="24B01704" w14:textId="5D20BE30" w:rsidR="006D6BCC" w:rsidRPr="00D05319" w:rsidRDefault="006D6BCC" w:rsidP="00D05319">
      <w:pPr>
        <w:pStyle w:val="ListParagraph"/>
        <w:numPr>
          <w:ilvl w:val="1"/>
          <w:numId w:val="19"/>
        </w:numPr>
        <w:spacing w:before="120" w:after="120"/>
        <w:contextualSpacing w:val="0"/>
        <w:rPr>
          <w:rFonts w:ascii="Times New Roman" w:eastAsia="Times New Roman" w:hAnsi="Times New Roman" w:cs="Times New Roman"/>
          <w:sz w:val="24"/>
          <w:szCs w:val="24"/>
          <w:highlight w:val="yellow"/>
        </w:rPr>
      </w:pPr>
      <w:r w:rsidRPr="00A81487">
        <w:rPr>
          <w:rFonts w:ascii="Times New Roman" w:eastAsia="Times New Roman" w:hAnsi="Times New Roman" w:cs="Times New Roman"/>
          <w:sz w:val="24"/>
          <w:szCs w:val="24"/>
          <w:highlight w:val="yellow"/>
        </w:rPr>
        <w:t>Blocked Website</w:t>
      </w:r>
      <w:r w:rsidR="00116074">
        <w:rPr>
          <w:rFonts w:ascii="Times New Roman" w:eastAsia="Times New Roman" w:hAnsi="Times New Roman" w:cs="Times New Roman"/>
          <w:sz w:val="24"/>
          <w:szCs w:val="24"/>
          <w:highlight w:val="yellow"/>
        </w:rPr>
        <w:t xml:space="preserve"> (Blacklisted</w:t>
      </w:r>
      <w:r w:rsidR="00D05319">
        <w:rPr>
          <w:rFonts w:ascii="Times New Roman" w:eastAsia="Times New Roman" w:hAnsi="Times New Roman" w:cs="Times New Roman"/>
          <w:sz w:val="24"/>
          <w:szCs w:val="24"/>
          <w:highlight w:val="yellow"/>
        </w:rPr>
        <w:t xml:space="preserve">, </w:t>
      </w:r>
      <w:r w:rsidR="00D05319" w:rsidRPr="00116074">
        <w:rPr>
          <w:rFonts w:ascii="Times New Roman" w:eastAsia="Times New Roman" w:hAnsi="Times New Roman" w:cs="Times New Roman"/>
          <w:sz w:val="24"/>
          <w:szCs w:val="24"/>
          <w:highlight w:val="yellow"/>
        </w:rPr>
        <w:t>Website Blocked due to incorrect categorization in Zscaler URL Database</w:t>
      </w:r>
      <w:r w:rsidR="00D05319">
        <w:rPr>
          <w:rFonts w:ascii="Times New Roman" w:eastAsia="Times New Roman" w:hAnsi="Times New Roman" w:cs="Times New Roman"/>
          <w:sz w:val="24"/>
          <w:szCs w:val="24"/>
          <w:highlight w:val="yellow"/>
        </w:rPr>
        <w:t>,)</w:t>
      </w:r>
    </w:p>
    <w:p w14:paraId="3DC405F9" w14:textId="77777777" w:rsidR="00EF5E14" w:rsidRPr="00A81487" w:rsidRDefault="00EF5E14" w:rsidP="0012714C">
      <w:pPr>
        <w:pStyle w:val="ListParagraph"/>
        <w:numPr>
          <w:ilvl w:val="1"/>
          <w:numId w:val="19"/>
        </w:numPr>
        <w:spacing w:before="120" w:after="120"/>
        <w:contextualSpacing w:val="0"/>
        <w:rPr>
          <w:rFonts w:ascii="Times New Roman" w:eastAsia="Times New Roman" w:hAnsi="Times New Roman" w:cs="Times New Roman"/>
          <w:sz w:val="24"/>
          <w:szCs w:val="24"/>
          <w:highlight w:val="yellow"/>
        </w:rPr>
      </w:pPr>
      <w:r w:rsidRPr="00A81487">
        <w:rPr>
          <w:rFonts w:ascii="Times New Roman" w:eastAsia="Times New Roman" w:hAnsi="Times New Roman" w:cs="Times New Roman"/>
          <w:sz w:val="24"/>
          <w:szCs w:val="24"/>
          <w:highlight w:val="yellow"/>
        </w:rPr>
        <w:t>Slowness with Zscaler Service</w:t>
      </w:r>
    </w:p>
    <w:p w14:paraId="5C3CE2CF" w14:textId="77777777" w:rsidR="00683FE8" w:rsidRDefault="00683FE8" w:rsidP="0012714C">
      <w:pPr>
        <w:pStyle w:val="ListParagraph"/>
        <w:numPr>
          <w:ilvl w:val="1"/>
          <w:numId w:val="19"/>
        </w:numPr>
        <w:spacing w:before="120" w:after="120"/>
        <w:contextualSpacing w:val="0"/>
        <w:rPr>
          <w:rFonts w:ascii="Times New Roman" w:eastAsia="Times New Roman" w:hAnsi="Times New Roman" w:cs="Times New Roman"/>
          <w:sz w:val="24"/>
          <w:szCs w:val="24"/>
          <w:highlight w:val="yellow"/>
        </w:rPr>
      </w:pPr>
      <w:r w:rsidRPr="00291E54">
        <w:rPr>
          <w:rFonts w:ascii="Times New Roman" w:eastAsia="Times New Roman" w:hAnsi="Times New Roman" w:cs="Times New Roman"/>
          <w:sz w:val="24"/>
          <w:szCs w:val="24"/>
          <w:highlight w:val="yellow"/>
        </w:rPr>
        <w:t>Unable to connect while at HQ</w:t>
      </w:r>
    </w:p>
    <w:p w14:paraId="799A8FD7" w14:textId="398D18E0" w:rsidR="00CA390C" w:rsidRPr="00291E54" w:rsidRDefault="00CA390C" w:rsidP="0012714C">
      <w:pPr>
        <w:pStyle w:val="ListParagraph"/>
        <w:numPr>
          <w:ilvl w:val="1"/>
          <w:numId w:val="19"/>
        </w:numPr>
        <w:spacing w:before="120" w:after="120"/>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and </w:t>
      </w:r>
      <w:r w:rsidRPr="00D05319">
        <w:rPr>
          <w:rFonts w:ascii="Times New Roman" w:eastAsia="Times New Roman" w:hAnsi="Times New Roman" w:cs="Times New Roman"/>
          <w:sz w:val="24"/>
          <w:szCs w:val="24"/>
          <w:highlight w:val="yellow"/>
        </w:rPr>
        <w:t>white listed</w:t>
      </w:r>
    </w:p>
    <w:p w14:paraId="1F99CE39" w14:textId="53E63DA6" w:rsidR="00281320" w:rsidRPr="003D4213" w:rsidRDefault="00281320" w:rsidP="0012714C">
      <w:pPr>
        <w:pStyle w:val="ListParagraph"/>
        <w:numPr>
          <w:ilvl w:val="0"/>
          <w:numId w:val="18"/>
        </w:numPr>
        <w:spacing w:before="120" w:after="120"/>
        <w:contextualSpacing w:val="0"/>
        <w:rPr>
          <w:rFonts w:ascii="Times New Roman" w:eastAsia="Times New Roman" w:hAnsi="Times New Roman" w:cs="Times New Roman"/>
          <w:b/>
          <w:bCs/>
          <w:sz w:val="24"/>
          <w:szCs w:val="24"/>
          <w:highlight w:val="cyan"/>
        </w:rPr>
      </w:pPr>
      <w:bookmarkStart w:id="0" w:name="_Toc173838337"/>
      <w:r w:rsidRPr="003D4213">
        <w:rPr>
          <w:rFonts w:ascii="Times New Roman" w:hAnsi="Times New Roman" w:cs="Times New Roman"/>
          <w:b/>
          <w:bCs/>
          <w:sz w:val="24"/>
          <w:szCs w:val="24"/>
          <w:highlight w:val="cyan"/>
        </w:rPr>
        <w:t>Zscaler Client Connector (ZCC)</w:t>
      </w:r>
      <w:bookmarkEnd w:id="0"/>
      <w:r w:rsidR="00607707" w:rsidRPr="003D4213">
        <w:rPr>
          <w:rFonts w:ascii="Times New Roman" w:eastAsia="Times New Roman" w:hAnsi="Times New Roman" w:cs="Times New Roman"/>
          <w:b/>
          <w:bCs/>
          <w:sz w:val="24"/>
          <w:szCs w:val="24"/>
          <w:highlight w:val="cyan"/>
        </w:rPr>
        <w:t xml:space="preserve"> QRG for Service Desk Technicians</w:t>
      </w:r>
    </w:p>
    <w:p w14:paraId="45077804" w14:textId="72DCE714" w:rsidR="00D35BB0" w:rsidRPr="00DA5416" w:rsidRDefault="00D35BB0" w:rsidP="0012714C">
      <w:pPr>
        <w:pStyle w:val="ListParagraph"/>
        <w:numPr>
          <w:ilvl w:val="0"/>
          <w:numId w:val="18"/>
        </w:numPr>
        <w:spacing w:before="120" w:after="120"/>
        <w:contextualSpacing w:val="0"/>
        <w:rPr>
          <w:rFonts w:ascii="Times New Roman" w:eastAsia="Times New Roman" w:hAnsi="Times New Roman" w:cs="Times New Roman"/>
          <w:b/>
          <w:bCs/>
          <w:sz w:val="24"/>
          <w:szCs w:val="24"/>
          <w:highlight w:val="cyan"/>
        </w:rPr>
      </w:pPr>
      <w:r w:rsidRPr="00DA5416">
        <w:rPr>
          <w:rFonts w:ascii="Times New Roman" w:eastAsia="Times New Roman" w:hAnsi="Times New Roman" w:cs="Times New Roman"/>
          <w:b/>
          <w:bCs/>
          <w:sz w:val="24"/>
          <w:szCs w:val="24"/>
          <w:highlight w:val="cyan"/>
        </w:rPr>
        <w:t>Zscaler Troubleshooting</w:t>
      </w:r>
      <w:r w:rsidR="00E66281" w:rsidRPr="00DA5416">
        <w:rPr>
          <w:rFonts w:ascii="Times New Roman" w:eastAsia="Times New Roman" w:hAnsi="Times New Roman" w:cs="Times New Roman"/>
          <w:b/>
          <w:bCs/>
          <w:sz w:val="24"/>
          <w:szCs w:val="24"/>
          <w:highlight w:val="cyan"/>
        </w:rPr>
        <w:t xml:space="preserve"> </w:t>
      </w:r>
      <w:r w:rsidR="00E66281" w:rsidRPr="00DA5416">
        <w:rPr>
          <w:rFonts w:ascii="Times New Roman" w:eastAsia="Times New Roman" w:hAnsi="Times New Roman" w:cs="Times New Roman"/>
          <w:sz w:val="24"/>
          <w:szCs w:val="24"/>
          <w:highlight w:val="cyan"/>
        </w:rPr>
        <w:t>(</w:t>
      </w:r>
      <w:r w:rsidR="00A84D1C" w:rsidRPr="00DA5416">
        <w:rPr>
          <w:rFonts w:ascii="Times New Roman" w:eastAsia="Times New Roman" w:hAnsi="Times New Roman" w:cs="Times New Roman"/>
          <w:sz w:val="24"/>
          <w:szCs w:val="24"/>
          <w:highlight w:val="cyan"/>
        </w:rPr>
        <w:t xml:space="preserve">user calls and techs walk them through the steps, </w:t>
      </w:r>
      <w:r w:rsidR="00726088" w:rsidRPr="00DA5416">
        <w:rPr>
          <w:rFonts w:ascii="Times New Roman" w:eastAsia="Times New Roman" w:hAnsi="Times New Roman" w:cs="Times New Roman"/>
          <w:sz w:val="24"/>
          <w:szCs w:val="24"/>
          <w:highlight w:val="cyan"/>
        </w:rPr>
        <w:t>techs remote</w:t>
      </w:r>
      <w:r w:rsidR="000018D4" w:rsidRPr="00DA5416">
        <w:rPr>
          <w:rFonts w:ascii="Times New Roman" w:eastAsia="Times New Roman" w:hAnsi="Times New Roman" w:cs="Times New Roman"/>
          <w:sz w:val="24"/>
          <w:szCs w:val="24"/>
          <w:highlight w:val="cyan"/>
        </w:rPr>
        <w:t xml:space="preserve"> in)</w:t>
      </w:r>
    </w:p>
    <w:p w14:paraId="79A33DCA" w14:textId="419A0309" w:rsidR="006F4243" w:rsidRPr="00DA5416" w:rsidRDefault="00CB551B" w:rsidP="0012714C">
      <w:pPr>
        <w:pStyle w:val="ListParagraph"/>
        <w:numPr>
          <w:ilvl w:val="0"/>
          <w:numId w:val="20"/>
        </w:numPr>
        <w:spacing w:before="120" w:after="120"/>
        <w:contextualSpacing w:val="0"/>
        <w:rPr>
          <w:rFonts w:ascii="Times New Roman" w:eastAsia="Times New Roman" w:hAnsi="Times New Roman" w:cs="Times New Roman"/>
          <w:sz w:val="24"/>
          <w:szCs w:val="24"/>
          <w:highlight w:val="cyan"/>
        </w:rPr>
      </w:pPr>
      <w:r w:rsidRPr="00DA5416">
        <w:rPr>
          <w:rFonts w:ascii="Times New Roman" w:eastAsia="Times New Roman" w:hAnsi="Times New Roman" w:cs="Times New Roman"/>
          <w:sz w:val="24"/>
          <w:szCs w:val="24"/>
          <w:highlight w:val="cyan"/>
        </w:rPr>
        <w:t>Trouble</w:t>
      </w:r>
      <w:r w:rsidR="00FC6E3F" w:rsidRPr="00DA5416">
        <w:rPr>
          <w:rFonts w:ascii="Times New Roman" w:eastAsia="Times New Roman" w:hAnsi="Times New Roman" w:cs="Times New Roman"/>
          <w:sz w:val="24"/>
          <w:szCs w:val="24"/>
          <w:highlight w:val="cyan"/>
        </w:rPr>
        <w:t>shooting Zscaler in Windows</w:t>
      </w:r>
    </w:p>
    <w:p w14:paraId="0699F924" w14:textId="783BAEEC" w:rsidR="00FC6E3F" w:rsidRPr="00DA5416" w:rsidRDefault="00FC6E3F" w:rsidP="0012714C">
      <w:pPr>
        <w:pStyle w:val="ListParagraph"/>
        <w:numPr>
          <w:ilvl w:val="0"/>
          <w:numId w:val="20"/>
        </w:numPr>
        <w:spacing w:before="120" w:after="120"/>
        <w:contextualSpacing w:val="0"/>
        <w:rPr>
          <w:rFonts w:ascii="Times New Roman" w:eastAsia="Times New Roman" w:hAnsi="Times New Roman" w:cs="Times New Roman"/>
          <w:sz w:val="24"/>
          <w:szCs w:val="24"/>
          <w:highlight w:val="cyan"/>
        </w:rPr>
      </w:pPr>
      <w:r w:rsidRPr="00DA5416">
        <w:rPr>
          <w:rFonts w:ascii="Times New Roman" w:eastAsia="Times New Roman" w:hAnsi="Times New Roman" w:cs="Times New Roman"/>
          <w:sz w:val="24"/>
          <w:szCs w:val="24"/>
          <w:highlight w:val="cyan"/>
        </w:rPr>
        <w:t xml:space="preserve">Troubleshooting Zscaler in </w:t>
      </w:r>
      <w:r w:rsidR="00BF008C" w:rsidRPr="00DA5416">
        <w:rPr>
          <w:rFonts w:ascii="Times New Roman" w:eastAsia="Times New Roman" w:hAnsi="Times New Roman" w:cs="Times New Roman"/>
          <w:sz w:val="24"/>
          <w:szCs w:val="24"/>
          <w:highlight w:val="cyan"/>
        </w:rPr>
        <w:t>macOS</w:t>
      </w:r>
    </w:p>
    <w:p w14:paraId="216A9B17" w14:textId="182070B7" w:rsidR="00BF008C" w:rsidRPr="00DA5416" w:rsidRDefault="00BF008C" w:rsidP="0012714C">
      <w:pPr>
        <w:pStyle w:val="ListParagraph"/>
        <w:numPr>
          <w:ilvl w:val="0"/>
          <w:numId w:val="20"/>
        </w:numPr>
        <w:spacing w:before="120" w:after="120"/>
        <w:contextualSpacing w:val="0"/>
        <w:rPr>
          <w:rFonts w:ascii="Times New Roman" w:eastAsia="Times New Roman" w:hAnsi="Times New Roman" w:cs="Times New Roman"/>
          <w:sz w:val="24"/>
          <w:szCs w:val="24"/>
          <w:highlight w:val="cyan"/>
        </w:rPr>
      </w:pPr>
      <w:r w:rsidRPr="00DA5416">
        <w:rPr>
          <w:rFonts w:ascii="Times New Roman" w:eastAsia="Times New Roman" w:hAnsi="Times New Roman" w:cs="Times New Roman"/>
          <w:sz w:val="24"/>
          <w:szCs w:val="24"/>
          <w:highlight w:val="cyan"/>
        </w:rPr>
        <w:t>Troubleshooting Zscaler in iOS</w:t>
      </w:r>
    </w:p>
    <w:p w14:paraId="142E104B" w14:textId="19656382" w:rsidR="00744A29" w:rsidRPr="00744A29" w:rsidRDefault="004B2ED7" w:rsidP="0012714C">
      <w:pPr>
        <w:pStyle w:val="ListParagraph"/>
        <w:numPr>
          <w:ilvl w:val="0"/>
          <w:numId w:val="18"/>
        </w:numPr>
        <w:spacing w:before="120" w:after="120"/>
        <w:contextualSpacing w:val="0"/>
        <w:rPr>
          <w:rFonts w:ascii="Times New Roman" w:eastAsia="Times New Roman" w:hAnsi="Times New Roman" w:cs="Times New Roman"/>
          <w:b/>
          <w:bCs/>
          <w:sz w:val="24"/>
          <w:szCs w:val="24"/>
        </w:rPr>
      </w:pPr>
      <w:r w:rsidRPr="004B2ED7">
        <w:rPr>
          <w:rFonts w:ascii="Times New Roman" w:eastAsia="Times New Roman" w:hAnsi="Times New Roman" w:cs="Times New Roman"/>
          <w:b/>
          <w:bCs/>
          <w:sz w:val="24"/>
          <w:szCs w:val="24"/>
        </w:rPr>
        <w:t>Common Zscaler Connector Issues</w:t>
      </w:r>
    </w:p>
    <w:p w14:paraId="0AA2E767" w14:textId="77777777" w:rsidR="00744A29" w:rsidRDefault="00744A29" w:rsidP="0012714C">
      <w:pPr>
        <w:pStyle w:val="ListParagraph"/>
        <w:numPr>
          <w:ilvl w:val="0"/>
          <w:numId w:val="21"/>
        </w:numPr>
        <w:spacing w:before="120" w:after="120"/>
        <w:contextualSpacing w:val="0"/>
        <w:rPr>
          <w:rFonts w:ascii="Times New Roman" w:eastAsia="Times New Roman" w:hAnsi="Times New Roman" w:cs="Times New Roman"/>
          <w:sz w:val="24"/>
          <w:szCs w:val="24"/>
        </w:rPr>
      </w:pPr>
      <w:r w:rsidRPr="00744A29">
        <w:rPr>
          <w:rFonts w:ascii="Times New Roman" w:eastAsia="Times New Roman" w:hAnsi="Times New Roman" w:cs="Times New Roman"/>
          <w:sz w:val="24"/>
          <w:szCs w:val="24"/>
        </w:rPr>
        <w:t xml:space="preserve">Zscaler Client Connector Error Messages </w:t>
      </w:r>
    </w:p>
    <w:p w14:paraId="48D6C9EB" w14:textId="47F3803D" w:rsidR="00F22FAC" w:rsidRDefault="00D31069" w:rsidP="0012714C">
      <w:pPr>
        <w:pStyle w:val="ListParagraph"/>
        <w:numPr>
          <w:ilvl w:val="0"/>
          <w:numId w:val="21"/>
        </w:numPr>
        <w:spacing w:before="120" w:after="120"/>
        <w:contextualSpacing w:val="0"/>
        <w:rPr>
          <w:rFonts w:ascii="Times New Roman" w:eastAsia="Times New Roman" w:hAnsi="Times New Roman" w:cs="Times New Roman"/>
          <w:sz w:val="24"/>
          <w:szCs w:val="24"/>
        </w:rPr>
      </w:pPr>
      <w:r w:rsidRPr="00D31069">
        <w:rPr>
          <w:rFonts w:ascii="Times New Roman" w:eastAsia="Times New Roman" w:hAnsi="Times New Roman" w:cs="Times New Roman"/>
          <w:sz w:val="24"/>
          <w:szCs w:val="24"/>
        </w:rPr>
        <w:t>Zscaler Client Connector Cloud Authentication Error Code</w:t>
      </w:r>
      <w:r w:rsidR="00F22FAC">
        <w:rPr>
          <w:rFonts w:ascii="Times New Roman" w:eastAsia="Times New Roman" w:hAnsi="Times New Roman" w:cs="Times New Roman"/>
          <w:sz w:val="24"/>
          <w:szCs w:val="24"/>
        </w:rPr>
        <w:t>s</w:t>
      </w:r>
    </w:p>
    <w:p w14:paraId="1C61E828" w14:textId="7C8E1FBB" w:rsidR="00BA07C7" w:rsidRDefault="00BA07C7" w:rsidP="0012714C">
      <w:pPr>
        <w:pStyle w:val="ListParagraph"/>
        <w:numPr>
          <w:ilvl w:val="0"/>
          <w:numId w:val="21"/>
        </w:numPr>
        <w:spacing w:before="120" w:after="120"/>
        <w:contextualSpacing w:val="0"/>
        <w:rPr>
          <w:rFonts w:ascii="Times New Roman" w:eastAsia="Times New Roman" w:hAnsi="Times New Roman" w:cs="Times New Roman"/>
          <w:sz w:val="24"/>
          <w:szCs w:val="24"/>
        </w:rPr>
      </w:pPr>
      <w:r w:rsidRPr="00BA07C7">
        <w:rPr>
          <w:rFonts w:ascii="Times New Roman" w:eastAsia="Times New Roman" w:hAnsi="Times New Roman" w:cs="Times New Roman"/>
          <w:sz w:val="24"/>
          <w:szCs w:val="24"/>
        </w:rPr>
        <w:t>Zscaler App Cloud Error Codes</w:t>
      </w:r>
    </w:p>
    <w:p w14:paraId="730D09EB" w14:textId="77448746" w:rsidR="00F22FAC" w:rsidRDefault="00276099" w:rsidP="0012714C">
      <w:pPr>
        <w:pStyle w:val="ListParagraph"/>
        <w:numPr>
          <w:ilvl w:val="0"/>
          <w:numId w:val="21"/>
        </w:numPr>
        <w:spacing w:before="120" w:after="120"/>
        <w:contextualSpacing w:val="0"/>
        <w:rPr>
          <w:rFonts w:ascii="Times New Roman" w:eastAsia="Times New Roman" w:hAnsi="Times New Roman" w:cs="Times New Roman"/>
          <w:sz w:val="24"/>
          <w:szCs w:val="24"/>
        </w:rPr>
      </w:pPr>
      <w:r w:rsidRPr="00276099">
        <w:rPr>
          <w:rFonts w:ascii="Times New Roman" w:eastAsia="Times New Roman" w:hAnsi="Times New Roman" w:cs="Times New Roman"/>
          <w:sz w:val="24"/>
          <w:szCs w:val="24"/>
        </w:rPr>
        <w:lastRenderedPageBreak/>
        <w:t>Zscaler App Portal Error Codes</w:t>
      </w:r>
    </w:p>
    <w:p w14:paraId="63EE2998" w14:textId="1294BBED" w:rsidR="00276099" w:rsidRPr="00FC6E3F" w:rsidRDefault="00276099" w:rsidP="0012714C">
      <w:pPr>
        <w:pStyle w:val="ListParagraph"/>
        <w:numPr>
          <w:ilvl w:val="0"/>
          <w:numId w:val="21"/>
        </w:numPr>
        <w:spacing w:before="120" w:after="120"/>
        <w:contextualSpacing w:val="0"/>
        <w:rPr>
          <w:rFonts w:ascii="Times New Roman" w:eastAsia="Times New Roman" w:hAnsi="Times New Roman" w:cs="Times New Roman"/>
          <w:sz w:val="24"/>
          <w:szCs w:val="24"/>
        </w:rPr>
      </w:pPr>
      <w:r w:rsidRPr="00276099">
        <w:rPr>
          <w:rFonts w:ascii="Times New Roman" w:eastAsia="Times New Roman" w:hAnsi="Times New Roman" w:cs="Times New Roman"/>
          <w:sz w:val="24"/>
          <w:szCs w:val="24"/>
        </w:rPr>
        <w:t>Report an Issue Error Codes</w:t>
      </w:r>
    </w:p>
    <w:p w14:paraId="2E092393" w14:textId="5A9D02BA" w:rsidR="00F029D0" w:rsidRPr="00F029D0" w:rsidRDefault="00F029D0" w:rsidP="0012714C">
      <w:pPr>
        <w:pStyle w:val="ListParagraph"/>
        <w:numPr>
          <w:ilvl w:val="0"/>
          <w:numId w:val="18"/>
        </w:numPr>
        <w:spacing w:before="120" w:after="120"/>
        <w:contextualSpacing w:val="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Helpful</w:t>
      </w:r>
      <w:r w:rsidR="00710DE1">
        <w:rPr>
          <w:rFonts w:ascii="Times New Roman" w:eastAsia="Times New Roman" w:hAnsi="Times New Roman" w:cs="Times New Roman"/>
          <w:b/>
          <w:bCs/>
          <w:sz w:val="24"/>
          <w:szCs w:val="24"/>
        </w:rPr>
        <w:t xml:space="preserve"> Web</w:t>
      </w:r>
      <w:r>
        <w:rPr>
          <w:rFonts w:ascii="Times New Roman" w:eastAsia="Times New Roman" w:hAnsi="Times New Roman" w:cs="Times New Roman"/>
          <w:b/>
          <w:bCs/>
          <w:sz w:val="24"/>
          <w:szCs w:val="24"/>
        </w:rPr>
        <w:t xml:space="preserve"> Links</w:t>
      </w:r>
    </w:p>
    <w:p w14:paraId="36453936" w14:textId="45D225CF" w:rsidR="00F22FAC" w:rsidRPr="00221C7C" w:rsidRDefault="00F029D0" w:rsidP="00F22FAC">
      <w:pPr>
        <w:pStyle w:val="ListParagraph"/>
        <w:numPr>
          <w:ilvl w:val="0"/>
          <w:numId w:val="22"/>
        </w:numPr>
        <w:spacing w:before="120" w:after="1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List sites</w:t>
      </w:r>
    </w:p>
    <w:p w14:paraId="313E737E" w14:textId="77777777" w:rsidR="00BA47D7" w:rsidRPr="0065318A" w:rsidRDefault="00BA47D7" w:rsidP="00BA47D7">
      <w:pPr>
        <w:spacing w:before="0" w:after="120"/>
        <w:rPr>
          <w:rFonts w:ascii="Times New Roman" w:hAnsi="Times New Roman" w:cs="Times New Roman"/>
          <w:color w:val="1F497D" w:themeColor="text2"/>
          <w:sz w:val="28"/>
          <w:szCs w:val="28"/>
        </w:rPr>
      </w:pPr>
      <w:r w:rsidRPr="0065318A">
        <w:rPr>
          <w:rFonts w:ascii="Times New Roman" w:hAnsi="Times New Roman" w:cs="Times New Roman"/>
          <w:color w:val="1F497D" w:themeColor="text2"/>
          <w:sz w:val="28"/>
          <w:szCs w:val="28"/>
        </w:rPr>
        <w:t>Notes</w:t>
      </w:r>
    </w:p>
    <w:p w14:paraId="43E16671" w14:textId="77777777" w:rsidR="00BA47D7" w:rsidRDefault="00BA47D7" w:rsidP="00BA47D7">
      <w:pPr>
        <w:pStyle w:val="ListParagraph"/>
        <w:numPr>
          <w:ilvl w:val="0"/>
          <w:numId w:val="12"/>
        </w:numPr>
        <w:spacing w:before="120" w:after="120"/>
        <w:ind w:left="360" w:hanging="274"/>
        <w:contextualSpacing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w:t>
      </w:r>
      <w:r w:rsidRPr="00D468B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Description.</w:t>
      </w:r>
    </w:p>
    <w:p w14:paraId="454351AE" w14:textId="1E040919" w:rsidR="00B93C8F" w:rsidRPr="00B93C8F" w:rsidRDefault="00B93C8F" w:rsidP="00B93C8F">
      <w:pPr>
        <w:spacing w:before="120" w:after="120" w:line="276" w:lineRule="auto"/>
        <w:outlineLvl w:val="3"/>
        <w:rPr>
          <w:rFonts w:eastAsia="Times New Roman" w:cs="Times New Roman"/>
          <w:color w:val="244061" w:themeColor="accent1" w:themeShade="80"/>
          <w:sz w:val="32"/>
          <w:szCs w:val="32"/>
        </w:rPr>
      </w:pPr>
      <w:r>
        <w:rPr>
          <w:rFonts w:eastAsia="Times New Roman" w:cs="Times New Roman"/>
          <w:color w:val="244061" w:themeColor="accent1" w:themeShade="80"/>
          <w:sz w:val="32"/>
          <w:szCs w:val="32"/>
        </w:rPr>
        <w:t xml:space="preserve">Zscaler Support </w:t>
      </w:r>
      <w:r w:rsidR="004E335E">
        <w:rPr>
          <w:rFonts w:eastAsia="Times New Roman" w:cs="Times New Roman"/>
          <w:color w:val="244061" w:themeColor="accent1" w:themeShade="80"/>
          <w:sz w:val="32"/>
          <w:szCs w:val="32"/>
        </w:rPr>
        <w:t>Topics</w:t>
      </w:r>
      <w:r w:rsidR="00570FF8">
        <w:rPr>
          <w:rFonts w:eastAsia="Times New Roman" w:cs="Times New Roman"/>
          <w:color w:val="244061" w:themeColor="accent1" w:themeShade="80"/>
          <w:sz w:val="32"/>
          <w:szCs w:val="32"/>
        </w:rPr>
        <w:t xml:space="preserve"> (closed Zscaler tickets)</w:t>
      </w:r>
    </w:p>
    <w:tbl>
      <w:tblPr>
        <w:tblStyle w:val="GridTable4-Accent1"/>
        <w:tblW w:w="9985" w:type="dxa"/>
        <w:tblLayout w:type="fixed"/>
        <w:tblLook w:val="04A0" w:firstRow="1" w:lastRow="0" w:firstColumn="1" w:lastColumn="0" w:noHBand="0" w:noVBand="1"/>
      </w:tblPr>
      <w:tblGrid>
        <w:gridCol w:w="1525"/>
        <w:gridCol w:w="1530"/>
        <w:gridCol w:w="6930"/>
      </w:tblGrid>
      <w:tr w:rsidR="00EB1A15" w14:paraId="4A9282F6" w14:textId="77777777" w:rsidTr="00EC57E4">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42A1473E" w14:textId="5B97FB78" w:rsidR="00EB1A15" w:rsidRPr="00FF01F5" w:rsidRDefault="00EB1A15" w:rsidP="00F610EF">
            <w:pPr>
              <w:pStyle w:val="BodyText"/>
              <w:spacing w:before="80" w:after="80" w:line="276" w:lineRule="auto"/>
              <w:contextualSpacing/>
              <w:jc w:val="center"/>
              <w:rPr>
                <w:rFonts w:ascii="Times New Roman" w:hAnsi="Times New Roman" w:cs="Times New Roman"/>
                <w:b w:val="0"/>
                <w:szCs w:val="18"/>
                <w:highlight w:val="lightGray"/>
              </w:rPr>
            </w:pPr>
            <w:r w:rsidRPr="00FF01F5">
              <w:rPr>
                <w:rFonts w:ascii="Times New Roman" w:hAnsi="Times New Roman" w:cs="Times New Roman"/>
                <w:szCs w:val="18"/>
              </w:rPr>
              <w:t>Incident Number</w:t>
            </w:r>
          </w:p>
        </w:tc>
        <w:tc>
          <w:tcPr>
            <w:tcW w:w="1530" w:type="dxa"/>
            <w:vAlign w:val="center"/>
          </w:tcPr>
          <w:p w14:paraId="76A91ABF" w14:textId="0C54DAEB" w:rsidR="00EB1A15" w:rsidRPr="00FF01F5" w:rsidRDefault="00EB1A15" w:rsidP="00F610EF">
            <w:pPr>
              <w:pStyle w:val="BodyText"/>
              <w:spacing w:before="80" w:after="80" w:line="276" w:lineRule="auto"/>
              <w:ind w:right="-106"/>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Topic</w:t>
            </w:r>
          </w:p>
        </w:tc>
        <w:tc>
          <w:tcPr>
            <w:tcW w:w="6930" w:type="dxa"/>
            <w:vAlign w:val="center"/>
          </w:tcPr>
          <w:p w14:paraId="17A90787" w14:textId="14112CA9" w:rsidR="00EB1A15" w:rsidRPr="00FF01F5" w:rsidRDefault="00EB1A15" w:rsidP="00F610EF">
            <w:pPr>
              <w:pStyle w:val="BodyText"/>
              <w:spacing w:before="80" w:after="80" w:line="276" w:lineRule="auto"/>
              <w:ind w:left="-22" w:right="-14"/>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18"/>
              </w:rPr>
            </w:pPr>
            <w:r w:rsidRPr="00FF01F5">
              <w:rPr>
                <w:rFonts w:ascii="Times New Roman" w:hAnsi="Times New Roman" w:cs="Times New Roman"/>
                <w:szCs w:val="18"/>
              </w:rPr>
              <w:t>Resolution</w:t>
            </w:r>
          </w:p>
        </w:tc>
      </w:tr>
      <w:tr w:rsidR="00EB1A15" w14:paraId="1F1AE7A5" w14:textId="77777777" w:rsidTr="00EC57E4">
        <w:trPr>
          <w:cnfStyle w:val="000000100000" w:firstRow="0" w:lastRow="0" w:firstColumn="0" w:lastColumn="0" w:oddVBand="0" w:evenVBand="0" w:oddHBand="1"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71B6E4B1" w14:textId="179F1A53" w:rsidR="00EB1A15" w:rsidRPr="00FF01F5" w:rsidRDefault="008B7C3E"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2" w:history="1">
              <w:r w:rsidR="00EB1A15" w:rsidRPr="00FF01F5">
                <w:rPr>
                  <w:rStyle w:val="Hyperlink"/>
                  <w:rFonts w:ascii="Times New Roman" w:eastAsia="DengXian Light" w:hAnsi="Times New Roman" w:cs="Times New Roman"/>
                  <w:b w:val="0"/>
                  <w:bCs w:val="0"/>
                  <w:noProof w:val="0"/>
                  <w:sz w:val="18"/>
                  <w:szCs w:val="18"/>
                </w:rPr>
                <w:t>INC0132277</w:t>
              </w:r>
            </w:hyperlink>
          </w:p>
        </w:tc>
        <w:tc>
          <w:tcPr>
            <w:tcW w:w="1530" w:type="dxa"/>
            <w:vAlign w:val="center"/>
          </w:tcPr>
          <w:p w14:paraId="1AC6B11F" w14:textId="4203CFCD" w:rsidR="00EB1A15" w:rsidRPr="00FF01F5" w:rsidRDefault="00EB1A15" w:rsidP="00F610EF">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Certificate</w:t>
            </w:r>
          </w:p>
        </w:tc>
        <w:tc>
          <w:tcPr>
            <w:tcW w:w="6930" w:type="dxa"/>
            <w:vAlign w:val="center"/>
          </w:tcPr>
          <w:p w14:paraId="5E68C7E1" w14:textId="21E570FF" w:rsidR="00EB1A15" w:rsidRPr="00FF01F5" w:rsidRDefault="00EB1A15" w:rsidP="00C53320">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935572">
              <w:rPr>
                <w:rFonts w:ascii="Times New Roman" w:hAnsi="Times New Roman" w:cs="Times New Roman"/>
                <w:b/>
                <w:bCs/>
                <w:szCs w:val="18"/>
              </w:rPr>
              <w:t>Symptoms</w:t>
            </w:r>
            <w:r>
              <w:rPr>
                <w:rFonts w:ascii="Times New Roman" w:hAnsi="Times New Roman" w:cs="Times New Roman"/>
                <w:b/>
                <w:bCs/>
                <w:szCs w:val="18"/>
              </w:rPr>
              <w:t xml:space="preserve">: </w:t>
            </w:r>
            <w:r w:rsidRPr="00FF01F5">
              <w:rPr>
                <w:rFonts w:ascii="Times New Roman" w:hAnsi="Times New Roman" w:cs="Times New Roman"/>
                <w:szCs w:val="18"/>
              </w:rPr>
              <w:t xml:space="preserve">Can not make </w:t>
            </w:r>
            <w:proofErr w:type="spellStart"/>
            <w:r w:rsidRPr="00FF01F5">
              <w:rPr>
                <w:rFonts w:ascii="Times New Roman" w:hAnsi="Times New Roman" w:cs="Times New Roman"/>
                <w:szCs w:val="18"/>
              </w:rPr>
              <w:t>aws</w:t>
            </w:r>
            <w:proofErr w:type="spellEnd"/>
            <w:r w:rsidRPr="00FF01F5">
              <w:rPr>
                <w:rFonts w:ascii="Times New Roman" w:hAnsi="Times New Roman" w:cs="Times New Roman"/>
                <w:szCs w:val="18"/>
              </w:rPr>
              <w:t xml:space="preserve"> cli call: SSL validation failed</w:t>
            </w:r>
          </w:p>
          <w:p w14:paraId="5B95B628" w14:textId="77777777" w:rsidR="00EB1A15" w:rsidRPr="00FF01F5" w:rsidRDefault="00EB1A15" w:rsidP="00C53320">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C53320">
              <w:rPr>
                <w:rFonts w:ascii="Times New Roman" w:hAnsi="Times New Roman" w:cs="Times New Roman"/>
                <w:b/>
                <w:bCs/>
                <w:szCs w:val="18"/>
              </w:rPr>
              <w:t xml:space="preserve">Resolution: </w:t>
            </w:r>
            <w:r>
              <w:rPr>
                <w:rFonts w:ascii="Times New Roman" w:hAnsi="Times New Roman" w:cs="Times New Roman"/>
                <w:b/>
                <w:bCs/>
                <w:szCs w:val="18"/>
              </w:rPr>
              <w:t>:</w:t>
            </w:r>
            <w:r w:rsidRPr="00935572">
              <w:rPr>
                <w:rFonts w:ascii="Times New Roman" w:hAnsi="Times New Roman" w:cs="Times New Roman"/>
                <w:szCs w:val="18"/>
              </w:rPr>
              <w:t xml:space="preserve"> </w:t>
            </w:r>
            <w:r>
              <w:rPr>
                <w:rFonts w:ascii="Times New Roman" w:hAnsi="Times New Roman" w:cs="Times New Roman"/>
                <w:szCs w:val="18"/>
              </w:rPr>
              <w:t xml:space="preserve"> </w:t>
            </w:r>
            <w:r w:rsidRPr="00FF01F5">
              <w:rPr>
                <w:rFonts w:ascii="Times New Roman" w:hAnsi="Times New Roman" w:cs="Times New Roman"/>
                <w:szCs w:val="18"/>
              </w:rPr>
              <w:t xml:space="preserve">Internal issue. The </w:t>
            </w:r>
            <w:r>
              <w:rPr>
                <w:rFonts w:ascii="Times New Roman" w:hAnsi="Times New Roman" w:cs="Times New Roman"/>
                <w:szCs w:val="18"/>
              </w:rPr>
              <w:t>Z</w:t>
            </w:r>
            <w:r w:rsidRPr="00FF01F5">
              <w:rPr>
                <w:rFonts w:ascii="Times New Roman" w:hAnsi="Times New Roman" w:cs="Times New Roman"/>
                <w:szCs w:val="18"/>
              </w:rPr>
              <w:t>scaler certificate provided by Michael Erps</w:t>
            </w:r>
            <w:r>
              <w:rPr>
                <w:rFonts w:ascii="Times New Roman" w:hAnsi="Times New Roman" w:cs="Times New Roman"/>
                <w:szCs w:val="18"/>
              </w:rPr>
              <w:t xml:space="preserve"> </w:t>
            </w:r>
            <w:r w:rsidRPr="00FF01F5">
              <w:rPr>
                <w:rFonts w:ascii="Times New Roman" w:hAnsi="Times New Roman" w:cs="Times New Roman"/>
                <w:szCs w:val="18"/>
              </w:rPr>
              <w:t>helps to resolve the problem.</w:t>
            </w:r>
          </w:p>
          <w:p w14:paraId="197A0595" w14:textId="77777777" w:rsidR="00EB1A15" w:rsidRPr="00FF01F5" w:rsidRDefault="00EB1A15" w:rsidP="00C53320">
            <w:pPr>
              <w:pStyle w:val="BodyText"/>
              <w:numPr>
                <w:ilvl w:val="0"/>
                <w:numId w:val="12"/>
              </w:numPr>
              <w:spacing w:before="80" w:after="80" w:line="276" w:lineRule="auto"/>
              <w:ind w:left="257" w:right="-24" w:hanging="18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FF01F5">
              <w:rPr>
                <w:rFonts w:ascii="Times New Roman" w:hAnsi="Times New Roman" w:cs="Times New Roman"/>
                <w:szCs w:val="18"/>
              </w:rPr>
              <w:t xml:space="preserve">Manually specify a custom path with the provided </w:t>
            </w:r>
            <w:r>
              <w:rPr>
                <w:rFonts w:ascii="Times New Roman" w:hAnsi="Times New Roman" w:cs="Times New Roman"/>
                <w:szCs w:val="18"/>
              </w:rPr>
              <w:t>Z</w:t>
            </w:r>
            <w:r w:rsidRPr="00FF01F5">
              <w:rPr>
                <w:rFonts w:ascii="Times New Roman" w:hAnsi="Times New Roman" w:cs="Times New Roman"/>
                <w:szCs w:val="18"/>
              </w:rPr>
              <w:t>scaler certificate to use when establishing SSL/TLS connections.</w:t>
            </w:r>
          </w:p>
          <w:p w14:paraId="3E27FCD2" w14:textId="5607629B" w:rsidR="00EB1A15" w:rsidRPr="00C53320" w:rsidRDefault="00EB1A15" w:rsidP="00F610EF">
            <w:pPr>
              <w:pStyle w:val="BodyText"/>
              <w:numPr>
                <w:ilvl w:val="0"/>
                <w:numId w:val="12"/>
              </w:numPr>
              <w:spacing w:before="80" w:after="80" w:line="276" w:lineRule="auto"/>
              <w:ind w:left="257" w:right="-24" w:hanging="18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FF01F5">
              <w:rPr>
                <w:rFonts w:ascii="Times New Roman" w:hAnsi="Times New Roman" w:cs="Times New Roman"/>
                <w:szCs w:val="18"/>
              </w:rPr>
              <w:t>Zscaler was supposed to populate the certificate at the default path, but for unknown reasons it did not.</w:t>
            </w:r>
          </w:p>
        </w:tc>
      </w:tr>
      <w:tr w:rsidR="00EB1A15" w14:paraId="0B0DC681" w14:textId="77777777" w:rsidTr="00EC57E4">
        <w:trPr>
          <w:trHeight w:val="318"/>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75566014" w14:textId="77777777" w:rsidR="00EB1A15" w:rsidRDefault="008B7C3E"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3" w:history="1">
              <w:r w:rsidR="00EB1A15" w:rsidRPr="009A01A0">
                <w:rPr>
                  <w:rStyle w:val="Hyperlink"/>
                  <w:rFonts w:ascii="Times New Roman" w:eastAsia="DengXian Light" w:hAnsi="Times New Roman" w:cs="Times New Roman"/>
                  <w:b w:val="0"/>
                  <w:bCs w:val="0"/>
                  <w:noProof w:val="0"/>
                  <w:sz w:val="18"/>
                  <w:szCs w:val="18"/>
                </w:rPr>
                <w:t>INC0125853</w:t>
              </w:r>
            </w:hyperlink>
          </w:p>
          <w:p w14:paraId="15A83EC5" w14:textId="77777777" w:rsidR="00EB1A15" w:rsidRDefault="008B7C3E"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4" w:history="1">
              <w:r w:rsidR="00EB1A15" w:rsidRPr="00FD2BF1">
                <w:rPr>
                  <w:rStyle w:val="Hyperlink"/>
                  <w:rFonts w:ascii="Times New Roman" w:eastAsia="DengXian Light" w:hAnsi="Times New Roman" w:cs="Times New Roman"/>
                  <w:b w:val="0"/>
                  <w:bCs w:val="0"/>
                  <w:noProof w:val="0"/>
                  <w:sz w:val="18"/>
                  <w:szCs w:val="18"/>
                </w:rPr>
                <w:t>INC0124833</w:t>
              </w:r>
            </w:hyperlink>
          </w:p>
          <w:p w14:paraId="3A30DBC1" w14:textId="77777777" w:rsidR="00E77034" w:rsidRDefault="008B7C3E"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5" w:history="1">
              <w:r w:rsidR="00E77034" w:rsidRPr="00353199">
                <w:rPr>
                  <w:rStyle w:val="Hyperlink"/>
                  <w:rFonts w:ascii="Times New Roman" w:eastAsia="DengXian Light" w:hAnsi="Times New Roman" w:cs="Times New Roman"/>
                  <w:b w:val="0"/>
                  <w:bCs w:val="0"/>
                  <w:noProof w:val="0"/>
                  <w:sz w:val="18"/>
                  <w:szCs w:val="18"/>
                </w:rPr>
                <w:t>INC0125157</w:t>
              </w:r>
            </w:hyperlink>
          </w:p>
          <w:p w14:paraId="659CCF4E" w14:textId="77777777" w:rsidR="00E55006" w:rsidRDefault="008B7C3E"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6" w:history="1">
              <w:r w:rsidR="00E55006" w:rsidRPr="00464856">
                <w:rPr>
                  <w:rStyle w:val="Hyperlink"/>
                  <w:rFonts w:ascii="Times New Roman" w:eastAsia="DengXian Light" w:hAnsi="Times New Roman" w:cs="Times New Roman"/>
                  <w:b w:val="0"/>
                  <w:bCs w:val="0"/>
                  <w:noProof w:val="0"/>
                  <w:sz w:val="18"/>
                  <w:szCs w:val="18"/>
                </w:rPr>
                <w:t>INC0125157</w:t>
              </w:r>
            </w:hyperlink>
          </w:p>
          <w:p w14:paraId="6635793C" w14:textId="2C5CA351" w:rsidR="00DA279D" w:rsidRPr="00D45917" w:rsidRDefault="008B7C3E"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7" w:history="1">
              <w:r w:rsidR="00DA279D" w:rsidRPr="00D45917">
                <w:rPr>
                  <w:rStyle w:val="Hyperlink"/>
                  <w:rFonts w:ascii="Times New Roman" w:eastAsia="DengXian Light" w:hAnsi="Times New Roman" w:cs="Times New Roman"/>
                  <w:b w:val="0"/>
                  <w:bCs w:val="0"/>
                  <w:noProof w:val="0"/>
                  <w:sz w:val="18"/>
                  <w:szCs w:val="18"/>
                </w:rPr>
                <w:t>INC0126195</w:t>
              </w:r>
            </w:hyperlink>
          </w:p>
        </w:tc>
        <w:tc>
          <w:tcPr>
            <w:tcW w:w="1530" w:type="dxa"/>
            <w:vAlign w:val="center"/>
          </w:tcPr>
          <w:p w14:paraId="056D1290" w14:textId="1BE55217" w:rsidR="00EB1A15" w:rsidRPr="009A01A0" w:rsidRDefault="00EB1A15" w:rsidP="00F610EF">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Configuration</w:t>
            </w:r>
          </w:p>
        </w:tc>
        <w:tc>
          <w:tcPr>
            <w:tcW w:w="6930" w:type="dxa"/>
            <w:vAlign w:val="center"/>
          </w:tcPr>
          <w:p w14:paraId="7C743253" w14:textId="0451CBAE" w:rsidR="00EB1A15" w:rsidRDefault="00EB1A15" w:rsidP="00E87A90">
            <w:pPr>
              <w:pStyle w:val="BodyText"/>
              <w:spacing w:before="80" w:after="80"/>
              <w:ind w:right="-29"/>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935572">
              <w:rPr>
                <w:rFonts w:ascii="Times New Roman" w:hAnsi="Times New Roman" w:cs="Times New Roman"/>
                <w:b/>
                <w:bCs/>
                <w:szCs w:val="18"/>
              </w:rPr>
              <w:t>Symptoms</w:t>
            </w:r>
            <w:r>
              <w:rPr>
                <w:rFonts w:ascii="Times New Roman" w:hAnsi="Times New Roman" w:cs="Times New Roman"/>
                <w:szCs w:val="18"/>
              </w:rPr>
              <w:t xml:space="preserve">: </w:t>
            </w:r>
            <w:r w:rsidRPr="0094005B">
              <w:rPr>
                <w:rFonts w:ascii="Times New Roman" w:hAnsi="Times New Roman" w:cs="Times New Roman"/>
                <w:szCs w:val="18"/>
              </w:rPr>
              <w:t>CFPB Domain error</w:t>
            </w:r>
            <w:r>
              <w:rPr>
                <w:rFonts w:ascii="Times New Roman" w:hAnsi="Times New Roman" w:cs="Times New Roman"/>
                <w:szCs w:val="18"/>
              </w:rPr>
              <w:t xml:space="preserve">. </w:t>
            </w:r>
            <w:r w:rsidRPr="001855EB">
              <w:rPr>
                <w:rFonts w:ascii="Times New Roman" w:hAnsi="Times New Roman" w:cs="Times New Roman"/>
                <w:szCs w:val="18"/>
              </w:rPr>
              <w:t xml:space="preserve">CFPB Network Check message every day. It says "x days since CFPB Domain Network Detection. </w:t>
            </w:r>
            <w:r w:rsidR="00EC57E4">
              <w:rPr>
                <w:rFonts w:ascii="Times New Roman" w:hAnsi="Times New Roman" w:cs="Times New Roman"/>
                <w:szCs w:val="18"/>
              </w:rPr>
              <w:t>C</w:t>
            </w:r>
            <w:r w:rsidRPr="001855EB">
              <w:rPr>
                <w:rFonts w:ascii="Times New Roman" w:hAnsi="Times New Roman" w:cs="Times New Roman"/>
                <w:szCs w:val="18"/>
              </w:rPr>
              <w:t>onnect to the Full VPN, or Dock your Computer as soon as possible for Security Updates."</w:t>
            </w:r>
          </w:p>
          <w:p w14:paraId="334C23FF" w14:textId="7A1254F6" w:rsidR="00EB1A15" w:rsidRPr="009A01A0" w:rsidRDefault="00EB1A15" w:rsidP="00E87A90">
            <w:pPr>
              <w:pStyle w:val="BodyText"/>
              <w:spacing w:before="80" w:after="80"/>
              <w:ind w:right="-29"/>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EB1A15">
              <w:rPr>
                <w:rFonts w:ascii="Times New Roman" w:hAnsi="Times New Roman" w:cs="Times New Roman"/>
                <w:b/>
                <w:bCs/>
                <w:szCs w:val="18"/>
              </w:rPr>
              <w:t>Resolution:</w:t>
            </w:r>
            <w:r>
              <w:rPr>
                <w:rFonts w:ascii="Times New Roman" w:hAnsi="Times New Roman" w:cs="Times New Roman"/>
                <w:szCs w:val="18"/>
              </w:rPr>
              <w:t xml:space="preserve"> T</w:t>
            </w:r>
            <w:r w:rsidRPr="006C1B50">
              <w:rPr>
                <w:rFonts w:ascii="Times New Roman" w:hAnsi="Times New Roman" w:cs="Times New Roman"/>
                <w:szCs w:val="18"/>
              </w:rPr>
              <w:t>he domain connectivity fix for Agency Alerts has been deployed to Zscaler users and they should no longer see the warning message.</w:t>
            </w:r>
          </w:p>
        </w:tc>
      </w:tr>
      <w:tr w:rsidR="00EB1A15" w14:paraId="7581E838" w14:textId="77777777" w:rsidTr="00EC57E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24678526" w14:textId="1E4EBD90" w:rsidR="00EB1A15" w:rsidRPr="00513BCD" w:rsidRDefault="008B7C3E"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8" w:history="1">
              <w:r w:rsidR="00641C02" w:rsidRPr="00513BCD">
                <w:rPr>
                  <w:rStyle w:val="Hyperlink"/>
                  <w:rFonts w:ascii="Times New Roman" w:eastAsia="DengXian Light" w:hAnsi="Times New Roman" w:cs="Times New Roman"/>
                  <w:b w:val="0"/>
                  <w:bCs w:val="0"/>
                  <w:noProof w:val="0"/>
                  <w:sz w:val="18"/>
                  <w:szCs w:val="18"/>
                </w:rPr>
                <w:t>INC0126696</w:t>
              </w:r>
            </w:hyperlink>
          </w:p>
        </w:tc>
        <w:tc>
          <w:tcPr>
            <w:tcW w:w="1530" w:type="dxa"/>
            <w:vAlign w:val="center"/>
          </w:tcPr>
          <w:p w14:paraId="6BBDBCFC" w14:textId="37AB943A" w:rsidR="00EB1A15" w:rsidRDefault="00691D8B" w:rsidP="00F610EF">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Remote Access</w:t>
            </w:r>
          </w:p>
        </w:tc>
        <w:tc>
          <w:tcPr>
            <w:tcW w:w="6930" w:type="dxa"/>
            <w:vAlign w:val="center"/>
          </w:tcPr>
          <w:p w14:paraId="682CEF69" w14:textId="17722F31" w:rsidR="00EB1A15" w:rsidRPr="008C517C" w:rsidRDefault="008C517C" w:rsidP="00F610EF">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18"/>
              </w:rPr>
            </w:pPr>
            <w:r w:rsidRPr="008C517C">
              <w:rPr>
                <w:rFonts w:ascii="Times New Roman" w:hAnsi="Times New Roman" w:cs="Times New Roman"/>
                <w:b/>
                <w:bCs/>
                <w:szCs w:val="18"/>
              </w:rPr>
              <w:t>Symptoms:</w:t>
            </w:r>
            <w:r w:rsidR="00691D8B">
              <w:rPr>
                <w:rFonts w:ascii="Times New Roman" w:hAnsi="Times New Roman" w:cs="Times New Roman"/>
                <w:b/>
                <w:bCs/>
                <w:szCs w:val="18"/>
              </w:rPr>
              <w:t xml:space="preserve"> </w:t>
            </w:r>
            <w:r w:rsidR="00691D8B" w:rsidRPr="00691D8B">
              <w:rPr>
                <w:rFonts w:ascii="Times New Roman" w:hAnsi="Times New Roman" w:cs="Times New Roman"/>
                <w:szCs w:val="18"/>
              </w:rPr>
              <w:t xml:space="preserve">I am unable to remote desktop to wdcdeviqdw01 and I think it is due to </w:t>
            </w:r>
            <w:proofErr w:type="spellStart"/>
            <w:r w:rsidR="00691D8B" w:rsidRPr="00691D8B">
              <w:rPr>
                <w:rFonts w:ascii="Times New Roman" w:hAnsi="Times New Roman" w:cs="Times New Roman"/>
                <w:szCs w:val="18"/>
              </w:rPr>
              <w:t>ZScaler</w:t>
            </w:r>
            <w:proofErr w:type="spellEnd"/>
            <w:r w:rsidR="00691D8B" w:rsidRPr="00691D8B">
              <w:rPr>
                <w:rFonts w:ascii="Times New Roman" w:hAnsi="Times New Roman" w:cs="Times New Roman"/>
                <w:szCs w:val="18"/>
              </w:rPr>
              <w:t xml:space="preserve"> issue</w:t>
            </w:r>
          </w:p>
          <w:p w14:paraId="69081105" w14:textId="118F971D" w:rsidR="008C517C" w:rsidRDefault="008C517C" w:rsidP="00F610EF">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8C517C">
              <w:rPr>
                <w:rFonts w:ascii="Times New Roman" w:hAnsi="Times New Roman" w:cs="Times New Roman"/>
                <w:b/>
                <w:bCs/>
                <w:szCs w:val="18"/>
              </w:rPr>
              <w:t>Resolution:</w:t>
            </w:r>
            <w:r w:rsidR="00D5075E">
              <w:rPr>
                <w:rFonts w:ascii="Times New Roman" w:hAnsi="Times New Roman" w:cs="Times New Roman"/>
                <w:b/>
                <w:bCs/>
                <w:szCs w:val="18"/>
              </w:rPr>
              <w:t xml:space="preserve"> </w:t>
            </w:r>
            <w:r w:rsidR="00D5075E" w:rsidRPr="00D5075E">
              <w:rPr>
                <w:rFonts w:ascii="Times New Roman" w:hAnsi="Times New Roman" w:cs="Times New Roman"/>
                <w:szCs w:val="18"/>
              </w:rPr>
              <w:t>Not resolved, David spoke with user.</w:t>
            </w:r>
          </w:p>
        </w:tc>
      </w:tr>
      <w:tr w:rsidR="00EB1A15" w14:paraId="626D4389" w14:textId="77777777" w:rsidTr="00EC57E4">
        <w:trPr>
          <w:trHeight w:val="318"/>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5C21F507" w14:textId="5B7D765D" w:rsidR="00EB1A15" w:rsidRPr="00102D26" w:rsidRDefault="008B7C3E" w:rsidP="00F610EF">
            <w:pPr>
              <w:pStyle w:val="BodyText"/>
              <w:spacing w:before="80" w:after="80" w:line="276" w:lineRule="auto"/>
              <w:contextualSpacing/>
              <w:jc w:val="center"/>
              <w:rPr>
                <w:rFonts w:ascii="Times New Roman" w:eastAsia="DengXian Light" w:hAnsi="Times New Roman" w:cs="Times New Roman"/>
                <w:b w:val="0"/>
                <w:bCs w:val="0"/>
                <w:szCs w:val="18"/>
              </w:rPr>
            </w:pPr>
            <w:hyperlink r:id="rId19" w:history="1">
              <w:r w:rsidR="00593EF5" w:rsidRPr="00102D26">
                <w:rPr>
                  <w:rStyle w:val="Hyperlink"/>
                  <w:rFonts w:ascii="Times New Roman" w:eastAsia="DengXian Light" w:hAnsi="Times New Roman" w:cs="Times New Roman"/>
                  <w:b w:val="0"/>
                  <w:bCs w:val="0"/>
                  <w:noProof w:val="0"/>
                  <w:sz w:val="18"/>
                  <w:szCs w:val="18"/>
                </w:rPr>
                <w:t>INC0125143</w:t>
              </w:r>
            </w:hyperlink>
          </w:p>
        </w:tc>
        <w:tc>
          <w:tcPr>
            <w:tcW w:w="1530" w:type="dxa"/>
            <w:vAlign w:val="center"/>
          </w:tcPr>
          <w:p w14:paraId="321E748D" w14:textId="458D1F0D" w:rsidR="00EB1A15" w:rsidRDefault="00E00E8F" w:rsidP="00F610EF">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Pr>
                <w:rFonts w:ascii="Times New Roman" w:hAnsi="Times New Roman" w:cs="Times New Roman"/>
                <w:szCs w:val="18"/>
              </w:rPr>
              <w:t>Whitelisting</w:t>
            </w:r>
          </w:p>
        </w:tc>
        <w:tc>
          <w:tcPr>
            <w:tcW w:w="6930" w:type="dxa"/>
            <w:vAlign w:val="center"/>
          </w:tcPr>
          <w:p w14:paraId="1C4463E4" w14:textId="243F60A4" w:rsidR="008C517C" w:rsidRPr="008C517C" w:rsidRDefault="008C517C" w:rsidP="008C517C">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18"/>
              </w:rPr>
            </w:pPr>
            <w:r w:rsidRPr="008C517C">
              <w:rPr>
                <w:rFonts w:ascii="Times New Roman" w:hAnsi="Times New Roman" w:cs="Times New Roman"/>
                <w:b/>
                <w:bCs/>
                <w:szCs w:val="18"/>
              </w:rPr>
              <w:t>Symptoms:</w:t>
            </w:r>
            <w:r w:rsidR="00521438">
              <w:rPr>
                <w:rFonts w:ascii="Times New Roman" w:hAnsi="Times New Roman" w:cs="Times New Roman"/>
                <w:b/>
                <w:bCs/>
                <w:szCs w:val="18"/>
              </w:rPr>
              <w:t xml:space="preserve"> </w:t>
            </w:r>
            <w:r w:rsidR="00521438" w:rsidRPr="00521438">
              <w:rPr>
                <w:rFonts w:ascii="Times New Roman" w:hAnsi="Times New Roman" w:cs="Times New Roman"/>
                <w:szCs w:val="18"/>
              </w:rPr>
              <w:t>Can't access Treasury API via Postman.</w:t>
            </w:r>
          </w:p>
          <w:p w14:paraId="556A19D1" w14:textId="33D64D24" w:rsidR="00EB1A15" w:rsidRPr="00521438" w:rsidRDefault="008C517C" w:rsidP="008C517C">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r w:rsidRPr="008C517C">
              <w:rPr>
                <w:rFonts w:ascii="Times New Roman" w:hAnsi="Times New Roman" w:cs="Times New Roman"/>
                <w:b/>
                <w:bCs/>
                <w:szCs w:val="18"/>
              </w:rPr>
              <w:t>Resolution:</w:t>
            </w:r>
            <w:r w:rsidR="00521438">
              <w:rPr>
                <w:rFonts w:ascii="Times New Roman" w:hAnsi="Times New Roman" w:cs="Times New Roman"/>
                <w:b/>
                <w:bCs/>
                <w:szCs w:val="18"/>
              </w:rPr>
              <w:t xml:space="preserve"> </w:t>
            </w:r>
            <w:r w:rsidR="00521438">
              <w:rPr>
                <w:rFonts w:ascii="Times New Roman" w:hAnsi="Times New Roman" w:cs="Times New Roman"/>
                <w:szCs w:val="18"/>
              </w:rPr>
              <w:t xml:space="preserve">Issue was </w:t>
            </w:r>
            <w:r w:rsidR="00D5075E">
              <w:rPr>
                <w:rFonts w:ascii="Times New Roman" w:hAnsi="Times New Roman" w:cs="Times New Roman"/>
                <w:szCs w:val="18"/>
              </w:rPr>
              <w:t>resolved</w:t>
            </w:r>
            <w:r w:rsidR="00521438">
              <w:rPr>
                <w:rFonts w:ascii="Times New Roman" w:hAnsi="Times New Roman" w:cs="Times New Roman"/>
                <w:szCs w:val="18"/>
              </w:rPr>
              <w:t xml:space="preserve"> through White</w:t>
            </w:r>
            <w:r w:rsidR="00D5075E">
              <w:rPr>
                <w:rFonts w:ascii="Times New Roman" w:hAnsi="Times New Roman" w:cs="Times New Roman"/>
                <w:szCs w:val="18"/>
              </w:rPr>
              <w:t>listed with the DOJ</w:t>
            </w:r>
          </w:p>
        </w:tc>
      </w:tr>
      <w:tr w:rsidR="00EB1A15" w14:paraId="26A8B5C1" w14:textId="77777777" w:rsidTr="00EC57E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781085FE" w14:textId="77777777" w:rsidR="00EB1A15" w:rsidRPr="009A01A0" w:rsidRDefault="00EB1A15" w:rsidP="00F610EF">
            <w:pPr>
              <w:pStyle w:val="BodyText"/>
              <w:spacing w:before="80" w:after="80" w:line="276" w:lineRule="auto"/>
              <w:contextualSpacing/>
              <w:jc w:val="center"/>
              <w:rPr>
                <w:rFonts w:ascii="Times New Roman" w:eastAsia="DengXian Light" w:hAnsi="Times New Roman" w:cs="Times New Roman"/>
                <w:szCs w:val="18"/>
              </w:rPr>
            </w:pPr>
          </w:p>
        </w:tc>
        <w:tc>
          <w:tcPr>
            <w:tcW w:w="1530" w:type="dxa"/>
            <w:vAlign w:val="center"/>
          </w:tcPr>
          <w:p w14:paraId="4326F7CA" w14:textId="77777777" w:rsidR="00EB1A15" w:rsidRDefault="00EB1A15" w:rsidP="00F610EF">
            <w:pPr>
              <w:pStyle w:val="BodyText"/>
              <w:spacing w:before="80" w:after="8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p>
        </w:tc>
        <w:tc>
          <w:tcPr>
            <w:tcW w:w="6930" w:type="dxa"/>
            <w:vAlign w:val="center"/>
          </w:tcPr>
          <w:p w14:paraId="0FAA515F" w14:textId="77777777" w:rsidR="008C517C" w:rsidRPr="008C517C" w:rsidRDefault="008C517C" w:rsidP="008C517C">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18"/>
              </w:rPr>
            </w:pPr>
            <w:r w:rsidRPr="008C517C">
              <w:rPr>
                <w:rFonts w:ascii="Times New Roman" w:hAnsi="Times New Roman" w:cs="Times New Roman"/>
                <w:b/>
                <w:bCs/>
                <w:szCs w:val="18"/>
              </w:rPr>
              <w:t>Symptoms:</w:t>
            </w:r>
          </w:p>
          <w:p w14:paraId="48FCD5F3" w14:textId="140070C6" w:rsidR="00EB1A15" w:rsidRDefault="008C517C" w:rsidP="008C517C">
            <w:pPr>
              <w:pStyle w:val="BodyText"/>
              <w:spacing w:before="80" w:after="80" w:line="276" w:lineRule="auto"/>
              <w:ind w:right="-24"/>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18"/>
              </w:rPr>
            </w:pPr>
            <w:r w:rsidRPr="008C517C">
              <w:rPr>
                <w:rFonts w:ascii="Times New Roman" w:hAnsi="Times New Roman" w:cs="Times New Roman"/>
                <w:b/>
                <w:bCs/>
                <w:szCs w:val="18"/>
              </w:rPr>
              <w:t>Resolution:</w:t>
            </w:r>
          </w:p>
        </w:tc>
      </w:tr>
      <w:tr w:rsidR="00D5075E" w14:paraId="056B9C9E" w14:textId="77777777" w:rsidTr="00EC57E4">
        <w:trPr>
          <w:trHeight w:val="318"/>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19FFEBF4" w14:textId="77777777" w:rsidR="00D5075E" w:rsidRPr="009A01A0" w:rsidRDefault="00D5075E" w:rsidP="00F610EF">
            <w:pPr>
              <w:pStyle w:val="BodyText"/>
              <w:spacing w:before="80" w:after="80" w:line="276" w:lineRule="auto"/>
              <w:contextualSpacing/>
              <w:jc w:val="center"/>
              <w:rPr>
                <w:rFonts w:ascii="Times New Roman" w:eastAsia="DengXian Light" w:hAnsi="Times New Roman" w:cs="Times New Roman"/>
                <w:szCs w:val="18"/>
              </w:rPr>
            </w:pPr>
          </w:p>
        </w:tc>
        <w:tc>
          <w:tcPr>
            <w:tcW w:w="1530" w:type="dxa"/>
            <w:vAlign w:val="center"/>
          </w:tcPr>
          <w:p w14:paraId="0A0BBDB8" w14:textId="77777777" w:rsidR="00D5075E" w:rsidRDefault="00D5075E" w:rsidP="00F610EF">
            <w:pPr>
              <w:pStyle w:val="BodyText"/>
              <w:spacing w:before="80" w:after="80"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18"/>
              </w:rPr>
            </w:pPr>
          </w:p>
        </w:tc>
        <w:tc>
          <w:tcPr>
            <w:tcW w:w="6930" w:type="dxa"/>
            <w:vAlign w:val="center"/>
          </w:tcPr>
          <w:p w14:paraId="3B1FC089" w14:textId="77777777" w:rsidR="009C5465" w:rsidRPr="008C517C" w:rsidRDefault="009C5465" w:rsidP="009C5465">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18"/>
              </w:rPr>
            </w:pPr>
            <w:r w:rsidRPr="008C517C">
              <w:rPr>
                <w:rFonts w:ascii="Times New Roman" w:hAnsi="Times New Roman" w:cs="Times New Roman"/>
                <w:b/>
                <w:bCs/>
                <w:szCs w:val="18"/>
              </w:rPr>
              <w:t>Symptoms:</w:t>
            </w:r>
          </w:p>
          <w:p w14:paraId="7F79F9A8" w14:textId="4C2A1BC4" w:rsidR="00D5075E" w:rsidRPr="008C517C" w:rsidRDefault="009C5465" w:rsidP="009C5465">
            <w:pPr>
              <w:pStyle w:val="BodyText"/>
              <w:spacing w:before="80" w:after="80" w:line="276" w:lineRule="auto"/>
              <w:ind w:right="-24"/>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18"/>
              </w:rPr>
            </w:pPr>
            <w:r w:rsidRPr="008C517C">
              <w:rPr>
                <w:rFonts w:ascii="Times New Roman" w:hAnsi="Times New Roman" w:cs="Times New Roman"/>
                <w:b/>
                <w:bCs/>
                <w:szCs w:val="18"/>
              </w:rPr>
              <w:t>Resolution:</w:t>
            </w:r>
          </w:p>
        </w:tc>
      </w:tr>
    </w:tbl>
    <w:p w14:paraId="35C2F7E2" w14:textId="77777777" w:rsidR="0059691B" w:rsidRDefault="001446EE" w:rsidP="00015C1C">
      <w:pPr>
        <w:spacing w:before="120" w:after="12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Notes from Zscaler </w:t>
      </w:r>
      <w:r w:rsidR="0059691B">
        <w:rPr>
          <w:rFonts w:ascii="Times New Roman" w:eastAsia="Times New Roman" w:hAnsi="Times New Roman" w:cs="Times New Roman"/>
          <w:b/>
          <w:bCs/>
          <w:sz w:val="24"/>
          <w:szCs w:val="24"/>
        </w:rPr>
        <w:t>Triage and Escalation Workflow middle</w:t>
      </w:r>
    </w:p>
    <w:p w14:paraId="323EC6F5" w14:textId="3139C028" w:rsidR="00F314B0" w:rsidRDefault="00F26CBA" w:rsidP="00015C1C">
      <w:pPr>
        <w:spacing w:before="120" w:after="120"/>
        <w:rPr>
          <w:rFonts w:ascii="Times New Roman" w:eastAsia="Times New Roman" w:hAnsi="Times New Roman" w:cs="Times New Roman"/>
        </w:rPr>
      </w:pPr>
      <w:r>
        <w:rPr>
          <w:rFonts w:ascii="Times New Roman" w:eastAsia="Times New Roman" w:hAnsi="Times New Roman" w:cs="Times New Roman"/>
        </w:rPr>
        <w:t xml:space="preserve">Short term goal is to </w:t>
      </w:r>
      <w:r w:rsidR="00F314B0">
        <w:rPr>
          <w:rFonts w:ascii="Times New Roman" w:eastAsia="Times New Roman" w:hAnsi="Times New Roman" w:cs="Times New Roman"/>
        </w:rPr>
        <w:t>be operational by August 21, 2024</w:t>
      </w:r>
      <w:r w:rsidR="00680E06">
        <w:rPr>
          <w:rFonts w:ascii="Times New Roman" w:eastAsia="Times New Roman" w:hAnsi="Times New Roman" w:cs="Times New Roman"/>
        </w:rPr>
        <w:t>, need to work through PUAs</w:t>
      </w:r>
    </w:p>
    <w:p w14:paraId="096BF4DD" w14:textId="6526E7D4" w:rsidR="0000232B" w:rsidRDefault="000E005B" w:rsidP="00015C1C">
      <w:pPr>
        <w:spacing w:before="120" w:after="120"/>
        <w:rPr>
          <w:rFonts w:ascii="Times New Roman" w:eastAsia="Times New Roman" w:hAnsi="Times New Roman" w:cs="Times New Roman"/>
        </w:rPr>
      </w:pPr>
      <w:r>
        <w:rPr>
          <w:rFonts w:ascii="Times New Roman" w:eastAsia="Times New Roman" w:hAnsi="Times New Roman" w:cs="Times New Roman"/>
        </w:rPr>
        <w:t xml:space="preserve">MS </w:t>
      </w:r>
      <w:proofErr w:type="spellStart"/>
      <w:r>
        <w:rPr>
          <w:rFonts w:ascii="Times New Roman" w:eastAsia="Times New Roman" w:hAnsi="Times New Roman" w:cs="Times New Roman"/>
        </w:rPr>
        <w:t>Entra</w:t>
      </w:r>
      <w:proofErr w:type="spellEnd"/>
      <w:r>
        <w:rPr>
          <w:rFonts w:ascii="Times New Roman" w:eastAsia="Times New Roman" w:hAnsi="Times New Roman" w:cs="Times New Roman"/>
        </w:rPr>
        <w:t xml:space="preserve"> - </w:t>
      </w:r>
      <w:r w:rsidR="0000232B">
        <w:rPr>
          <w:rFonts w:ascii="Times New Roman" w:eastAsia="Times New Roman" w:hAnsi="Times New Roman" w:cs="Times New Roman"/>
        </w:rPr>
        <w:t>Ali is c</w:t>
      </w:r>
      <w:r w:rsidR="00F314B0">
        <w:rPr>
          <w:rFonts w:ascii="Times New Roman" w:eastAsia="Times New Roman" w:hAnsi="Times New Roman" w:cs="Times New Roman"/>
        </w:rPr>
        <w:t xml:space="preserve">urrently </w:t>
      </w:r>
      <w:r w:rsidR="00E1204B">
        <w:rPr>
          <w:rFonts w:ascii="Times New Roman" w:eastAsia="Times New Roman" w:hAnsi="Times New Roman" w:cs="Times New Roman"/>
        </w:rPr>
        <w:t>adding Walter Riddle to the group to add users</w:t>
      </w:r>
      <w:r w:rsidR="0000232B">
        <w:rPr>
          <w:rFonts w:ascii="Times New Roman" w:eastAsia="Times New Roman" w:hAnsi="Times New Roman" w:cs="Times New Roman"/>
        </w:rPr>
        <w:t>, as George is leaving</w:t>
      </w:r>
      <w:r w:rsidR="00E1204B">
        <w:rPr>
          <w:rFonts w:ascii="Times New Roman" w:eastAsia="Times New Roman" w:hAnsi="Times New Roman" w:cs="Times New Roman"/>
        </w:rPr>
        <w:t>.</w:t>
      </w:r>
    </w:p>
    <w:p w14:paraId="096DA24C" w14:textId="003AF354" w:rsidR="00155768" w:rsidRDefault="00155768" w:rsidP="00015C1C">
      <w:pPr>
        <w:spacing w:before="120" w:after="120"/>
        <w:rPr>
          <w:rFonts w:ascii="Times New Roman" w:eastAsia="Times New Roman" w:hAnsi="Times New Roman" w:cs="Times New Roman"/>
        </w:rPr>
      </w:pPr>
      <w:r>
        <w:rPr>
          <w:rFonts w:ascii="Times New Roman" w:eastAsia="Times New Roman" w:hAnsi="Times New Roman" w:cs="Times New Roman"/>
        </w:rPr>
        <w:t>(Ali, Jeff, and Walter can handle access, they will add Will and Corey)</w:t>
      </w:r>
    </w:p>
    <w:p w14:paraId="5DF0FCC9" w14:textId="7E115508" w:rsidR="00471D9A" w:rsidRDefault="00471D9A" w:rsidP="00015C1C">
      <w:pPr>
        <w:spacing w:before="120" w:after="120"/>
        <w:rPr>
          <w:rFonts w:ascii="Times New Roman" w:eastAsia="Times New Roman" w:hAnsi="Times New Roman" w:cs="Times New Roman"/>
        </w:rPr>
      </w:pPr>
      <w:r>
        <w:rPr>
          <w:rFonts w:ascii="Times New Roman" w:eastAsia="Times New Roman" w:hAnsi="Times New Roman" w:cs="Times New Roman"/>
        </w:rPr>
        <w:t>Ali went through the following topics</w:t>
      </w:r>
    </w:p>
    <w:p w14:paraId="7D6BDC29" w14:textId="77777777" w:rsidR="000D45F3" w:rsidRPr="000D45F3" w:rsidRDefault="006A0FDB" w:rsidP="00015C1C">
      <w:pPr>
        <w:spacing w:before="120" w:after="120"/>
        <w:rPr>
          <w:rFonts w:ascii="Times New Roman" w:eastAsia="Times New Roman" w:hAnsi="Times New Roman" w:cs="Times New Roman"/>
          <w:b/>
          <w:bCs/>
        </w:rPr>
      </w:pPr>
      <w:r w:rsidRPr="000D45F3">
        <w:rPr>
          <w:rFonts w:ascii="Times New Roman" w:eastAsia="Times New Roman" w:hAnsi="Times New Roman" w:cs="Times New Roman"/>
          <w:b/>
          <w:bCs/>
        </w:rPr>
        <w:t>Admin g</w:t>
      </w:r>
      <w:r w:rsidR="003F3216" w:rsidRPr="000D45F3">
        <w:rPr>
          <w:rFonts w:ascii="Times New Roman" w:eastAsia="Times New Roman" w:hAnsi="Times New Roman" w:cs="Times New Roman"/>
          <w:b/>
          <w:bCs/>
        </w:rPr>
        <w:t>roups</w:t>
      </w:r>
    </w:p>
    <w:p w14:paraId="5C15E12E" w14:textId="77777777" w:rsidR="000D45F3" w:rsidRPr="000D45F3" w:rsidRDefault="003F3216" w:rsidP="000D45F3">
      <w:pPr>
        <w:pStyle w:val="ListParagraph"/>
        <w:numPr>
          <w:ilvl w:val="0"/>
          <w:numId w:val="31"/>
        </w:numPr>
        <w:spacing w:before="120" w:after="120"/>
        <w:rPr>
          <w:rFonts w:ascii="Times New Roman" w:eastAsia="Times New Roman" w:hAnsi="Times New Roman" w:cs="Times New Roman"/>
        </w:rPr>
      </w:pPr>
      <w:r w:rsidRPr="000D45F3">
        <w:rPr>
          <w:rFonts w:ascii="Times New Roman" w:eastAsia="Times New Roman" w:hAnsi="Times New Roman" w:cs="Times New Roman"/>
        </w:rPr>
        <w:t>Zscaler</w:t>
      </w:r>
    </w:p>
    <w:p w14:paraId="7786F374" w14:textId="77777777" w:rsidR="000D45F3" w:rsidRPr="000D45F3" w:rsidRDefault="003F3216" w:rsidP="000D45F3">
      <w:pPr>
        <w:pStyle w:val="ListParagraph"/>
        <w:numPr>
          <w:ilvl w:val="0"/>
          <w:numId w:val="31"/>
        </w:numPr>
        <w:spacing w:before="120" w:after="120"/>
        <w:rPr>
          <w:rFonts w:ascii="Times New Roman" w:eastAsia="Times New Roman" w:hAnsi="Times New Roman" w:cs="Times New Roman"/>
        </w:rPr>
      </w:pPr>
      <w:r w:rsidRPr="000D45F3">
        <w:rPr>
          <w:rFonts w:ascii="Times New Roman" w:eastAsia="Times New Roman" w:hAnsi="Times New Roman" w:cs="Times New Roman"/>
        </w:rPr>
        <w:t>ZD</w:t>
      </w:r>
      <w:r w:rsidR="006A0FDB" w:rsidRPr="000D45F3">
        <w:rPr>
          <w:rFonts w:ascii="Times New Roman" w:eastAsia="Times New Roman" w:hAnsi="Times New Roman" w:cs="Times New Roman"/>
        </w:rPr>
        <w:t>X</w:t>
      </w:r>
    </w:p>
    <w:p w14:paraId="14237398" w14:textId="77777777" w:rsidR="000D45F3" w:rsidRPr="000D45F3" w:rsidRDefault="00154371" w:rsidP="000D45F3">
      <w:pPr>
        <w:pStyle w:val="ListParagraph"/>
        <w:numPr>
          <w:ilvl w:val="0"/>
          <w:numId w:val="31"/>
        </w:numPr>
        <w:spacing w:before="120" w:after="120"/>
        <w:rPr>
          <w:rFonts w:ascii="Times New Roman" w:eastAsia="Times New Roman" w:hAnsi="Times New Roman" w:cs="Times New Roman"/>
        </w:rPr>
      </w:pPr>
      <w:r w:rsidRPr="000D45F3">
        <w:rPr>
          <w:rFonts w:ascii="Times New Roman" w:eastAsia="Times New Roman" w:hAnsi="Times New Roman" w:cs="Times New Roman"/>
        </w:rPr>
        <w:t>ZIA</w:t>
      </w:r>
    </w:p>
    <w:p w14:paraId="7B71CF09" w14:textId="6CE479D9" w:rsidR="003F3216" w:rsidRPr="000D45F3" w:rsidRDefault="006A0FDB" w:rsidP="000D45F3">
      <w:pPr>
        <w:pStyle w:val="ListParagraph"/>
        <w:numPr>
          <w:ilvl w:val="0"/>
          <w:numId w:val="31"/>
        </w:numPr>
        <w:spacing w:before="120" w:after="120"/>
        <w:rPr>
          <w:rFonts w:ascii="Times New Roman" w:eastAsia="Times New Roman" w:hAnsi="Times New Roman" w:cs="Times New Roman"/>
        </w:rPr>
      </w:pPr>
      <w:r w:rsidRPr="000D45F3">
        <w:rPr>
          <w:rFonts w:ascii="Times New Roman" w:eastAsia="Times New Roman" w:hAnsi="Times New Roman" w:cs="Times New Roman"/>
        </w:rPr>
        <w:t>ZPA</w:t>
      </w:r>
    </w:p>
    <w:p w14:paraId="7849C4BA" w14:textId="77777777" w:rsidR="00237DC6" w:rsidRPr="000D45F3" w:rsidRDefault="00493DB3" w:rsidP="00015C1C">
      <w:pPr>
        <w:spacing w:before="120" w:after="120"/>
        <w:contextualSpacing/>
        <w:rPr>
          <w:rFonts w:ascii="Times New Roman" w:eastAsia="Times New Roman" w:hAnsi="Times New Roman" w:cs="Times New Roman"/>
          <w:b/>
          <w:bCs/>
        </w:rPr>
      </w:pPr>
      <w:r w:rsidRPr="000D45F3">
        <w:rPr>
          <w:rFonts w:ascii="Times New Roman" w:eastAsia="Times New Roman" w:hAnsi="Times New Roman" w:cs="Times New Roman"/>
          <w:b/>
          <w:bCs/>
        </w:rPr>
        <w:t>ZCC menus</w:t>
      </w:r>
    </w:p>
    <w:p w14:paraId="17C58490" w14:textId="77777777" w:rsidR="00237DC6" w:rsidRPr="00680E06" w:rsidRDefault="00493DB3" w:rsidP="00015C1C">
      <w:pPr>
        <w:pStyle w:val="ListParagraph"/>
        <w:numPr>
          <w:ilvl w:val="0"/>
          <w:numId w:val="27"/>
        </w:numPr>
        <w:spacing w:before="120" w:after="120"/>
        <w:rPr>
          <w:rFonts w:ascii="Times New Roman" w:eastAsia="Times New Roman" w:hAnsi="Times New Roman" w:cs="Times New Roman"/>
        </w:rPr>
      </w:pPr>
      <w:r w:rsidRPr="00680E06">
        <w:rPr>
          <w:rFonts w:ascii="Times New Roman" w:eastAsia="Times New Roman" w:hAnsi="Times New Roman" w:cs="Times New Roman"/>
        </w:rPr>
        <w:lastRenderedPageBreak/>
        <w:t>Private Access - internal sites</w:t>
      </w:r>
    </w:p>
    <w:p w14:paraId="2F74563B" w14:textId="77777777" w:rsidR="00237DC6" w:rsidRPr="00680E06" w:rsidRDefault="00493DB3" w:rsidP="00015C1C">
      <w:pPr>
        <w:pStyle w:val="ListParagraph"/>
        <w:numPr>
          <w:ilvl w:val="0"/>
          <w:numId w:val="27"/>
        </w:numPr>
        <w:spacing w:before="120" w:after="120"/>
        <w:rPr>
          <w:rFonts w:ascii="Times New Roman" w:eastAsia="Times New Roman" w:hAnsi="Times New Roman" w:cs="Times New Roman"/>
        </w:rPr>
      </w:pPr>
      <w:r w:rsidRPr="00680E06">
        <w:rPr>
          <w:rFonts w:ascii="Times New Roman" w:eastAsia="Times New Roman" w:hAnsi="Times New Roman" w:cs="Times New Roman"/>
        </w:rPr>
        <w:t xml:space="preserve">Internet Security </w:t>
      </w:r>
      <w:r w:rsidR="00237DC6" w:rsidRPr="00680E06">
        <w:rPr>
          <w:rFonts w:ascii="Times New Roman" w:eastAsia="Times New Roman" w:hAnsi="Times New Roman" w:cs="Times New Roman"/>
        </w:rPr>
        <w:t>–</w:t>
      </w:r>
      <w:r w:rsidRPr="00680E06">
        <w:rPr>
          <w:rFonts w:ascii="Times New Roman" w:eastAsia="Times New Roman" w:hAnsi="Times New Roman" w:cs="Times New Roman"/>
        </w:rPr>
        <w:t xml:space="preserve"> External sites</w:t>
      </w:r>
      <w:r w:rsidR="007B6CE7" w:rsidRPr="00680E06">
        <w:rPr>
          <w:rFonts w:ascii="Times New Roman" w:eastAsia="Times New Roman" w:hAnsi="Times New Roman" w:cs="Times New Roman"/>
        </w:rPr>
        <w:t>, needs to be on</w:t>
      </w:r>
      <w:r w:rsidR="00237DC6" w:rsidRPr="00680E06">
        <w:rPr>
          <w:rFonts w:ascii="Times New Roman" w:eastAsia="Times New Roman" w:hAnsi="Times New Roman" w:cs="Times New Roman"/>
        </w:rPr>
        <w:t>.</w:t>
      </w:r>
    </w:p>
    <w:p w14:paraId="4E83FBF6" w14:textId="77777777" w:rsidR="00885A2A" w:rsidRPr="00680E06" w:rsidRDefault="00C93815" w:rsidP="00015C1C">
      <w:pPr>
        <w:pStyle w:val="ListParagraph"/>
        <w:numPr>
          <w:ilvl w:val="0"/>
          <w:numId w:val="27"/>
        </w:numPr>
        <w:spacing w:before="120" w:after="120"/>
        <w:rPr>
          <w:rFonts w:ascii="Times New Roman" w:eastAsia="Times New Roman" w:hAnsi="Times New Roman" w:cs="Times New Roman"/>
        </w:rPr>
      </w:pPr>
      <w:r w:rsidRPr="00680E06">
        <w:rPr>
          <w:rFonts w:ascii="Times New Roman" w:eastAsia="Times New Roman" w:hAnsi="Times New Roman" w:cs="Times New Roman"/>
        </w:rPr>
        <w:t>Digital Experience (</w:t>
      </w:r>
      <w:r w:rsidR="00800F4A" w:rsidRPr="00680E06">
        <w:rPr>
          <w:rFonts w:ascii="Times New Roman" w:eastAsia="Times New Roman" w:hAnsi="Times New Roman" w:cs="Times New Roman"/>
        </w:rPr>
        <w:t>ZDX)</w:t>
      </w:r>
    </w:p>
    <w:p w14:paraId="0AB9FE8C" w14:textId="7C7CEB98" w:rsidR="006E6B0D" w:rsidRPr="00256348" w:rsidRDefault="00885A2A" w:rsidP="00015C1C">
      <w:pPr>
        <w:spacing w:before="120" w:after="120"/>
        <w:contextualSpacing/>
        <w:rPr>
          <w:rFonts w:ascii="Times New Roman" w:eastAsia="Times New Roman" w:hAnsi="Times New Roman" w:cs="Times New Roman"/>
          <w:b/>
          <w:bCs/>
        </w:rPr>
      </w:pPr>
      <w:r w:rsidRPr="00256348">
        <w:rPr>
          <w:rFonts w:ascii="Times New Roman" w:eastAsia="Times New Roman" w:hAnsi="Times New Roman" w:cs="Times New Roman"/>
          <w:b/>
          <w:bCs/>
        </w:rPr>
        <w:t>Troubleshooting for Connectivity and Slowness issues</w:t>
      </w:r>
      <w:r w:rsidR="00256348">
        <w:rPr>
          <w:rFonts w:ascii="Times New Roman" w:eastAsia="Times New Roman" w:hAnsi="Times New Roman" w:cs="Times New Roman"/>
          <w:b/>
          <w:bCs/>
        </w:rPr>
        <w:t xml:space="preserve"> </w:t>
      </w:r>
      <w:r w:rsidR="00256348">
        <w:rPr>
          <w:rFonts w:ascii="Times New Roman" w:eastAsia="Times New Roman" w:hAnsi="Times New Roman" w:cs="Times New Roman"/>
        </w:rPr>
        <w:t>(ZCC</w:t>
      </w:r>
      <w:r w:rsidRPr="00256348">
        <w:rPr>
          <w:rFonts w:ascii="Times New Roman" w:eastAsia="Times New Roman" w:hAnsi="Times New Roman" w:cs="Times New Roman"/>
        </w:rPr>
        <w:t xml:space="preserve"> troubleshooting menu options</w:t>
      </w:r>
      <w:r w:rsidR="00256348">
        <w:rPr>
          <w:rFonts w:ascii="Times New Roman" w:eastAsia="Times New Roman" w:hAnsi="Times New Roman" w:cs="Times New Roman"/>
        </w:rPr>
        <w:t>)</w:t>
      </w:r>
    </w:p>
    <w:p w14:paraId="3941209F" w14:textId="77777777" w:rsidR="006E6B0D" w:rsidRPr="005238ED" w:rsidRDefault="006E6B0D" w:rsidP="005238ED">
      <w:pPr>
        <w:pStyle w:val="ListParagraph"/>
        <w:numPr>
          <w:ilvl w:val="0"/>
          <w:numId w:val="28"/>
        </w:numPr>
        <w:spacing w:before="120" w:after="120"/>
        <w:rPr>
          <w:rFonts w:ascii="Times New Roman" w:eastAsia="Times New Roman" w:hAnsi="Times New Roman" w:cs="Times New Roman"/>
        </w:rPr>
      </w:pPr>
      <w:r w:rsidRPr="005238ED">
        <w:rPr>
          <w:rFonts w:ascii="Times New Roman" w:eastAsia="Times New Roman" w:hAnsi="Times New Roman" w:cs="Times New Roman"/>
        </w:rPr>
        <w:t>C</w:t>
      </w:r>
      <w:r w:rsidR="00885A2A" w:rsidRPr="005238ED">
        <w:rPr>
          <w:rFonts w:ascii="Times New Roman" w:eastAsia="Times New Roman" w:hAnsi="Times New Roman" w:cs="Times New Roman"/>
        </w:rPr>
        <w:t>heck Private Access</w:t>
      </w:r>
    </w:p>
    <w:p w14:paraId="36975FBD" w14:textId="77777777" w:rsidR="006E6B0D" w:rsidRPr="005238ED" w:rsidRDefault="00885A2A" w:rsidP="005238ED">
      <w:pPr>
        <w:pStyle w:val="ListParagraph"/>
        <w:numPr>
          <w:ilvl w:val="0"/>
          <w:numId w:val="28"/>
        </w:numPr>
        <w:spacing w:before="120" w:after="120"/>
        <w:rPr>
          <w:rFonts w:ascii="Times New Roman" w:eastAsia="Times New Roman" w:hAnsi="Times New Roman" w:cs="Times New Roman"/>
        </w:rPr>
      </w:pPr>
      <w:r w:rsidRPr="005238ED">
        <w:rPr>
          <w:rFonts w:ascii="Times New Roman" w:eastAsia="Times New Roman" w:hAnsi="Times New Roman" w:cs="Times New Roman"/>
        </w:rPr>
        <w:t>Internet Security</w:t>
      </w:r>
    </w:p>
    <w:p w14:paraId="18896258" w14:textId="77777777" w:rsidR="005238ED" w:rsidRPr="005238ED" w:rsidRDefault="006E6B0D" w:rsidP="005238ED">
      <w:pPr>
        <w:pStyle w:val="ListParagraph"/>
        <w:numPr>
          <w:ilvl w:val="0"/>
          <w:numId w:val="28"/>
        </w:numPr>
        <w:spacing w:before="120" w:after="120"/>
        <w:rPr>
          <w:rFonts w:ascii="Times New Roman" w:eastAsia="Times New Roman" w:hAnsi="Times New Roman" w:cs="Times New Roman"/>
        </w:rPr>
      </w:pPr>
      <w:r w:rsidRPr="005238ED">
        <w:rPr>
          <w:rFonts w:ascii="Times New Roman" w:eastAsia="Times New Roman" w:hAnsi="Times New Roman" w:cs="Times New Roman"/>
        </w:rPr>
        <w:t>Troubleshooting menus options</w:t>
      </w:r>
      <w:r w:rsidR="005238ED" w:rsidRPr="005238ED">
        <w:rPr>
          <w:rFonts w:ascii="Times New Roman" w:eastAsia="Times New Roman" w:hAnsi="Times New Roman" w:cs="Times New Roman"/>
        </w:rPr>
        <w:t>:</w:t>
      </w:r>
      <w:r w:rsidR="00B809FB" w:rsidRPr="005238ED">
        <w:rPr>
          <w:rFonts w:ascii="Times New Roman" w:eastAsia="Times New Roman" w:hAnsi="Times New Roman" w:cs="Times New Roman"/>
        </w:rPr>
        <w:t xml:space="preserve"> </w:t>
      </w:r>
    </w:p>
    <w:p w14:paraId="0984C6C2" w14:textId="77777777" w:rsidR="005238ED" w:rsidRPr="005238ED" w:rsidRDefault="001D2813" w:rsidP="005238ED">
      <w:pPr>
        <w:pStyle w:val="ListParagraph"/>
        <w:numPr>
          <w:ilvl w:val="0"/>
          <w:numId w:val="29"/>
        </w:numPr>
        <w:spacing w:before="120" w:after="120"/>
        <w:rPr>
          <w:rFonts w:ascii="Times New Roman" w:eastAsia="Times New Roman" w:hAnsi="Times New Roman" w:cs="Times New Roman"/>
        </w:rPr>
      </w:pPr>
      <w:r w:rsidRPr="005238ED">
        <w:rPr>
          <w:rFonts w:ascii="Times New Roman" w:eastAsia="Times New Roman" w:hAnsi="Times New Roman" w:cs="Times New Roman"/>
        </w:rPr>
        <w:t xml:space="preserve">Restart Service </w:t>
      </w:r>
    </w:p>
    <w:p w14:paraId="49060F98" w14:textId="30866DC8" w:rsidR="00DE4988" w:rsidRPr="005238ED" w:rsidRDefault="006900E2" w:rsidP="005238ED">
      <w:pPr>
        <w:pStyle w:val="ListParagraph"/>
        <w:numPr>
          <w:ilvl w:val="0"/>
          <w:numId w:val="29"/>
        </w:numPr>
        <w:spacing w:before="120" w:after="120"/>
        <w:rPr>
          <w:rFonts w:ascii="Times New Roman" w:eastAsia="Times New Roman" w:hAnsi="Times New Roman" w:cs="Times New Roman"/>
        </w:rPr>
      </w:pPr>
      <w:r w:rsidRPr="005238ED">
        <w:rPr>
          <w:rFonts w:ascii="Times New Roman" w:eastAsia="Times New Roman" w:hAnsi="Times New Roman" w:cs="Times New Roman"/>
        </w:rPr>
        <w:t>Re</w:t>
      </w:r>
      <w:r w:rsidR="00012B1E" w:rsidRPr="005238ED">
        <w:rPr>
          <w:rFonts w:ascii="Times New Roman" w:eastAsia="Times New Roman" w:hAnsi="Times New Roman" w:cs="Times New Roman"/>
        </w:rPr>
        <w:t>pair</w:t>
      </w:r>
      <w:r w:rsidRPr="005238ED">
        <w:rPr>
          <w:rFonts w:ascii="Times New Roman" w:eastAsia="Times New Roman" w:hAnsi="Times New Roman" w:cs="Times New Roman"/>
        </w:rPr>
        <w:t xml:space="preserve"> App</w:t>
      </w:r>
    </w:p>
    <w:p w14:paraId="1E941AB9" w14:textId="4656A5E5" w:rsidR="000E317A" w:rsidRDefault="00DE4988" w:rsidP="00015C1C">
      <w:pPr>
        <w:spacing w:before="120" w:after="120"/>
        <w:contextualSpacing/>
        <w:rPr>
          <w:rFonts w:ascii="Times New Roman" w:eastAsia="Times New Roman" w:hAnsi="Times New Roman" w:cs="Times New Roman"/>
        </w:rPr>
      </w:pPr>
      <w:r w:rsidRPr="00256348">
        <w:rPr>
          <w:rFonts w:ascii="Times New Roman" w:eastAsia="Times New Roman" w:hAnsi="Times New Roman" w:cs="Times New Roman"/>
          <w:b/>
          <w:bCs/>
        </w:rPr>
        <w:t>ZDX console on admin.zdxgov.net</w:t>
      </w:r>
      <w:r w:rsidR="001F5057">
        <w:rPr>
          <w:rFonts w:ascii="Times New Roman" w:eastAsia="Times New Roman" w:hAnsi="Times New Roman" w:cs="Times New Roman"/>
        </w:rPr>
        <w:t xml:space="preserve"> </w:t>
      </w:r>
      <w:r w:rsidR="00256348">
        <w:rPr>
          <w:rFonts w:ascii="Times New Roman" w:eastAsia="Times New Roman" w:hAnsi="Times New Roman" w:cs="Times New Roman"/>
        </w:rPr>
        <w:t>(</w:t>
      </w:r>
      <w:r w:rsidR="009979DE">
        <w:rPr>
          <w:rFonts w:ascii="Times New Roman" w:eastAsia="Times New Roman" w:hAnsi="Times New Roman" w:cs="Times New Roman"/>
        </w:rPr>
        <w:t>Preferred method. ZCC is secondary</w:t>
      </w:r>
      <w:r w:rsidR="00256348">
        <w:rPr>
          <w:rFonts w:ascii="Times New Roman" w:eastAsia="Times New Roman" w:hAnsi="Times New Roman" w:cs="Times New Roman"/>
        </w:rPr>
        <w:t>)</w:t>
      </w:r>
    </w:p>
    <w:p w14:paraId="293B7520" w14:textId="69092317" w:rsidR="000E317A" w:rsidRPr="000E317A" w:rsidRDefault="001F5057" w:rsidP="00015C1C">
      <w:pPr>
        <w:pStyle w:val="ListParagraph"/>
        <w:numPr>
          <w:ilvl w:val="0"/>
          <w:numId w:val="26"/>
        </w:numPr>
        <w:spacing w:before="120" w:after="120"/>
        <w:rPr>
          <w:rFonts w:ascii="Times New Roman" w:eastAsia="Times New Roman" w:hAnsi="Times New Roman" w:cs="Times New Roman"/>
        </w:rPr>
      </w:pPr>
      <w:r w:rsidRPr="000E317A">
        <w:rPr>
          <w:rFonts w:ascii="Times New Roman" w:eastAsia="Times New Roman" w:hAnsi="Times New Roman" w:cs="Times New Roman"/>
        </w:rPr>
        <w:t>Gives an indicator on the performance Dash by app to see if there is an issue with the user. User dash lets you zero in on an app</w:t>
      </w:r>
      <w:r w:rsidR="009834F4" w:rsidRPr="000E317A">
        <w:rPr>
          <w:rFonts w:ascii="Times New Roman" w:eastAsia="Times New Roman" w:hAnsi="Times New Roman" w:cs="Times New Roman"/>
        </w:rPr>
        <w:t xml:space="preserve"> or all apps</w:t>
      </w:r>
      <w:r w:rsidRPr="000E317A">
        <w:rPr>
          <w:rFonts w:ascii="Times New Roman" w:eastAsia="Times New Roman" w:hAnsi="Times New Roman" w:cs="Times New Roman"/>
        </w:rPr>
        <w:t xml:space="preserve"> by user</w:t>
      </w:r>
      <w:r w:rsidR="009834F4" w:rsidRPr="000E317A">
        <w:rPr>
          <w:rFonts w:ascii="Times New Roman" w:eastAsia="Times New Roman" w:hAnsi="Times New Roman" w:cs="Times New Roman"/>
        </w:rPr>
        <w:t xml:space="preserve"> or all users</w:t>
      </w:r>
      <w:r w:rsidR="00E22A5B" w:rsidRPr="000E317A">
        <w:rPr>
          <w:rFonts w:ascii="Times New Roman" w:eastAsia="Times New Roman" w:hAnsi="Times New Roman" w:cs="Times New Roman"/>
        </w:rPr>
        <w:t xml:space="preserve"> over a timeframe.</w:t>
      </w:r>
      <w:r w:rsidR="00483639" w:rsidRPr="000E317A">
        <w:rPr>
          <w:rFonts w:ascii="Times New Roman" w:eastAsia="Times New Roman" w:hAnsi="Times New Roman" w:cs="Times New Roman"/>
        </w:rPr>
        <w:t xml:space="preserve"> </w:t>
      </w:r>
    </w:p>
    <w:p w14:paraId="523B7F2A" w14:textId="3F4DDD9C" w:rsidR="00C8537E" w:rsidRPr="000E317A" w:rsidRDefault="00483639" w:rsidP="00015C1C">
      <w:pPr>
        <w:pStyle w:val="ListParagraph"/>
        <w:numPr>
          <w:ilvl w:val="0"/>
          <w:numId w:val="26"/>
        </w:numPr>
        <w:spacing w:before="120" w:after="120"/>
        <w:rPr>
          <w:rFonts w:ascii="Times New Roman" w:eastAsia="Times New Roman" w:hAnsi="Times New Roman" w:cs="Times New Roman"/>
        </w:rPr>
      </w:pPr>
      <w:r w:rsidRPr="000E317A">
        <w:rPr>
          <w:rFonts w:ascii="Times New Roman" w:eastAsia="Times New Roman" w:hAnsi="Times New Roman" w:cs="Times New Roman"/>
        </w:rPr>
        <w:t xml:space="preserve">Shows you </w:t>
      </w:r>
      <w:r w:rsidR="009717D0" w:rsidRPr="000E317A">
        <w:rPr>
          <w:rFonts w:ascii="Times New Roman" w:eastAsia="Times New Roman" w:hAnsi="Times New Roman" w:cs="Times New Roman"/>
        </w:rPr>
        <w:t>if a connection is good, bad, or otherwise</w:t>
      </w:r>
      <w:r w:rsidR="000E317A" w:rsidRPr="000E317A">
        <w:rPr>
          <w:rFonts w:ascii="Times New Roman" w:eastAsia="Times New Roman" w:hAnsi="Times New Roman" w:cs="Times New Roman"/>
        </w:rPr>
        <w:t xml:space="preserve"> under ZDX Score User Distribution.</w:t>
      </w:r>
    </w:p>
    <w:p w14:paraId="5097C263" w14:textId="77777777" w:rsidR="00155CFA" w:rsidRPr="00137844" w:rsidRDefault="00C8537E" w:rsidP="00137844">
      <w:pPr>
        <w:pStyle w:val="ListParagraph"/>
        <w:numPr>
          <w:ilvl w:val="0"/>
          <w:numId w:val="32"/>
        </w:numPr>
        <w:spacing w:before="120" w:after="120"/>
        <w:rPr>
          <w:rFonts w:ascii="Times New Roman" w:eastAsia="Times New Roman" w:hAnsi="Times New Roman" w:cs="Times New Roman"/>
        </w:rPr>
      </w:pPr>
      <w:r w:rsidRPr="00137844">
        <w:rPr>
          <w:rFonts w:ascii="Times New Roman" w:eastAsia="Times New Roman" w:hAnsi="Times New Roman" w:cs="Times New Roman"/>
        </w:rPr>
        <w:t>Issue with machine and gateway</w:t>
      </w:r>
    </w:p>
    <w:p w14:paraId="4B91C39A" w14:textId="77777777" w:rsidR="002D35F8" w:rsidRPr="00137844" w:rsidRDefault="00155CFA" w:rsidP="00137844">
      <w:pPr>
        <w:pStyle w:val="ListParagraph"/>
        <w:numPr>
          <w:ilvl w:val="0"/>
          <w:numId w:val="32"/>
        </w:numPr>
        <w:spacing w:before="120" w:after="120"/>
        <w:rPr>
          <w:rFonts w:ascii="Times New Roman" w:eastAsia="Times New Roman" w:hAnsi="Times New Roman" w:cs="Times New Roman"/>
        </w:rPr>
      </w:pPr>
      <w:r w:rsidRPr="00137844">
        <w:rPr>
          <w:rFonts w:ascii="Times New Roman" w:eastAsia="Times New Roman" w:hAnsi="Times New Roman" w:cs="Times New Roman"/>
        </w:rPr>
        <w:t>Gateway and ISP, issue is ISP.</w:t>
      </w:r>
    </w:p>
    <w:p w14:paraId="51D8940F" w14:textId="77777777" w:rsidR="002D35CC" w:rsidRDefault="002D35F8" w:rsidP="00137844">
      <w:pPr>
        <w:pStyle w:val="ListParagraph"/>
        <w:numPr>
          <w:ilvl w:val="0"/>
          <w:numId w:val="32"/>
        </w:numPr>
        <w:spacing w:before="120" w:after="120"/>
        <w:rPr>
          <w:rFonts w:ascii="Times New Roman" w:eastAsia="Times New Roman" w:hAnsi="Times New Roman" w:cs="Times New Roman"/>
        </w:rPr>
      </w:pPr>
      <w:r w:rsidRPr="00137844">
        <w:rPr>
          <w:rFonts w:ascii="Times New Roman" w:eastAsia="Times New Roman" w:hAnsi="Times New Roman" w:cs="Times New Roman"/>
        </w:rPr>
        <w:t>Need a defi</w:t>
      </w:r>
      <w:r w:rsidR="003B6358" w:rsidRPr="00137844">
        <w:rPr>
          <w:rFonts w:ascii="Times New Roman" w:eastAsia="Times New Roman" w:hAnsi="Times New Roman" w:cs="Times New Roman"/>
        </w:rPr>
        <w:t>nition</w:t>
      </w:r>
      <w:r w:rsidR="00137844" w:rsidRPr="00137844">
        <w:rPr>
          <w:rFonts w:ascii="Times New Roman" w:eastAsia="Times New Roman" w:hAnsi="Times New Roman" w:cs="Times New Roman"/>
        </w:rPr>
        <w:t xml:space="preserve"> chart?</w:t>
      </w:r>
    </w:p>
    <w:p w14:paraId="6AA6759F" w14:textId="63F45E03" w:rsidR="002D35CC" w:rsidRPr="00CB6BB5" w:rsidRDefault="002D35CC" w:rsidP="002D35CC">
      <w:pPr>
        <w:spacing w:before="120" w:after="120"/>
        <w:rPr>
          <w:rFonts w:ascii="Times New Roman" w:eastAsia="Times New Roman" w:hAnsi="Times New Roman" w:cs="Times New Roman"/>
          <w:b/>
          <w:bCs/>
          <w:color w:val="1F497D"/>
          <w:sz w:val="28"/>
          <w:szCs w:val="28"/>
        </w:rPr>
      </w:pPr>
      <w:r w:rsidRPr="00CB6BB5">
        <w:rPr>
          <w:rFonts w:ascii="Times New Roman" w:eastAsia="Times New Roman" w:hAnsi="Times New Roman" w:cs="Times New Roman"/>
          <w:b/>
          <w:bCs/>
          <w:sz w:val="28"/>
          <w:szCs w:val="28"/>
        </w:rPr>
        <w:t>Tools</w:t>
      </w:r>
    </w:p>
    <w:p w14:paraId="654962CD" w14:textId="79D8D2E9" w:rsidR="002D35CC" w:rsidRPr="002D35CC" w:rsidRDefault="002D35CC" w:rsidP="002D35CC">
      <w:pPr>
        <w:spacing w:before="120" w:after="120"/>
        <w:rPr>
          <w:rFonts w:ascii="Times New Roman" w:eastAsia="Times New Roman" w:hAnsi="Times New Roman" w:cs="Times New Roman"/>
        </w:rPr>
      </w:pPr>
      <w:r w:rsidRPr="002D35CC">
        <w:rPr>
          <w:rFonts w:ascii="Times New Roman" w:eastAsia="Times New Roman" w:hAnsi="Times New Roman" w:cs="Times New Roman"/>
          <w:b/>
          <w:bCs/>
        </w:rPr>
        <w:t>ip.zscalergov.com</w:t>
      </w:r>
      <w:r w:rsidRPr="002D35CC">
        <w:rPr>
          <w:rFonts w:ascii="Times New Roman" w:eastAsia="Times New Roman" w:hAnsi="Times New Roman" w:cs="Times New Roman"/>
        </w:rPr>
        <w:t xml:space="preserve"> - Use this tool to verify if a user is logged on, we will have to document the error messages as we come across them, (like off ip.zscalergov.com) and capture the screenshot.</w:t>
      </w:r>
    </w:p>
    <w:p w14:paraId="0458FD6E" w14:textId="77777777" w:rsidR="001C2E94" w:rsidRDefault="002D35CC" w:rsidP="002D35CC">
      <w:pPr>
        <w:spacing w:before="120" w:after="120"/>
        <w:rPr>
          <w:rFonts w:ascii="Times New Roman" w:eastAsia="Times New Roman" w:hAnsi="Times New Roman" w:cs="Times New Roman"/>
          <w:b/>
          <w:bCs/>
          <w:color w:val="1F497D"/>
          <w:sz w:val="32"/>
          <w:szCs w:val="32"/>
        </w:rPr>
      </w:pPr>
      <w:r w:rsidRPr="002D35CC">
        <w:rPr>
          <w:rFonts w:ascii="Times New Roman" w:eastAsia="Times New Roman" w:hAnsi="Times New Roman" w:cs="Times New Roman"/>
          <w:b/>
          <w:bCs/>
        </w:rPr>
        <w:t>https://trust.zscaler.com/zscaler.net</w:t>
      </w:r>
      <w:r w:rsidRPr="002D35CC">
        <w:rPr>
          <w:rFonts w:ascii="Times New Roman" w:eastAsia="Times New Roman" w:hAnsi="Times New Roman" w:cs="Times New Roman"/>
        </w:rPr>
        <w:t xml:space="preserve"> -</w:t>
      </w:r>
      <w:r w:rsidRPr="002D35CC">
        <w:rPr>
          <w:rFonts w:ascii="Times New Roman" w:eastAsia="Times New Roman" w:hAnsi="Times New Roman" w:cs="Times New Roman"/>
          <w:b/>
          <w:bCs/>
          <w:color w:val="1F497D"/>
          <w:sz w:val="32"/>
          <w:szCs w:val="32"/>
        </w:rPr>
        <w:t xml:space="preserve"> </w:t>
      </w:r>
    </w:p>
    <w:p w14:paraId="6E978466" w14:textId="439FA555" w:rsidR="008E33A6" w:rsidRDefault="001C2E94" w:rsidP="002D35CC">
      <w:pPr>
        <w:spacing w:before="120" w:after="120"/>
        <w:rPr>
          <w:rFonts w:ascii="Times New Roman" w:eastAsia="Times New Roman" w:hAnsi="Times New Roman" w:cs="Times New Roman"/>
        </w:rPr>
      </w:pPr>
      <w:r>
        <w:rPr>
          <w:rFonts w:ascii="Times New Roman" w:eastAsia="Times New Roman" w:hAnsi="Times New Roman" w:cs="Times New Roman"/>
          <w:b/>
          <w:bCs/>
        </w:rPr>
        <w:t xml:space="preserve">ZIA – </w:t>
      </w:r>
      <w:r w:rsidR="008E33A6">
        <w:rPr>
          <w:rFonts w:ascii="Times New Roman" w:eastAsia="Times New Roman" w:hAnsi="Times New Roman" w:cs="Times New Roman"/>
        </w:rPr>
        <w:t>Public</w:t>
      </w:r>
      <w:r w:rsidR="00FA404F">
        <w:rPr>
          <w:rFonts w:ascii="Times New Roman" w:eastAsia="Times New Roman" w:hAnsi="Times New Roman" w:cs="Times New Roman"/>
        </w:rPr>
        <w:t xml:space="preserve"> access</w:t>
      </w:r>
    </w:p>
    <w:p w14:paraId="08EFB746" w14:textId="77777777" w:rsidR="0055371E" w:rsidRDefault="008E33A6" w:rsidP="002D35CC">
      <w:pPr>
        <w:spacing w:before="120" w:after="120"/>
        <w:rPr>
          <w:rFonts w:ascii="Times New Roman" w:eastAsia="Times New Roman" w:hAnsi="Times New Roman" w:cs="Times New Roman"/>
        </w:rPr>
      </w:pPr>
      <w:r w:rsidRPr="008E33A6">
        <w:rPr>
          <w:rFonts w:ascii="Times New Roman" w:eastAsia="Times New Roman" w:hAnsi="Times New Roman" w:cs="Times New Roman"/>
          <w:b/>
          <w:bCs/>
        </w:rPr>
        <w:t>ZPA</w:t>
      </w:r>
      <w:r>
        <w:rPr>
          <w:rFonts w:ascii="Times New Roman" w:eastAsia="Times New Roman" w:hAnsi="Times New Roman" w:cs="Times New Roman"/>
        </w:rPr>
        <w:t xml:space="preserve"> – Private access</w:t>
      </w:r>
      <w:r w:rsidR="001C2E94" w:rsidRPr="002D35CC">
        <w:rPr>
          <w:rFonts w:ascii="Times New Roman" w:eastAsia="Times New Roman" w:hAnsi="Times New Roman" w:cs="Times New Roman"/>
        </w:rPr>
        <w:t xml:space="preserve"> </w:t>
      </w:r>
    </w:p>
    <w:p w14:paraId="5EE6C23F" w14:textId="77777777" w:rsidR="004A5D26" w:rsidRDefault="0055371E" w:rsidP="002D35CC">
      <w:pPr>
        <w:spacing w:before="120" w:after="120"/>
        <w:rPr>
          <w:rFonts w:ascii="Times New Roman" w:eastAsia="Times New Roman" w:hAnsi="Times New Roman" w:cs="Times New Roman"/>
        </w:rPr>
      </w:pPr>
      <w:r w:rsidRPr="0055371E">
        <w:rPr>
          <w:rFonts w:ascii="Times New Roman" w:eastAsia="Times New Roman" w:hAnsi="Times New Roman" w:cs="Times New Roman"/>
          <w:b/>
          <w:bCs/>
        </w:rPr>
        <w:t>Blocked sites</w:t>
      </w:r>
      <w:r>
        <w:rPr>
          <w:rFonts w:ascii="Times New Roman" w:eastAsia="Times New Roman" w:hAnsi="Times New Roman" w:cs="Times New Roman"/>
        </w:rPr>
        <w:t xml:space="preserve"> – grab screenshots, try drive.google.com</w:t>
      </w:r>
      <w:r w:rsidR="00D64B4F">
        <w:rPr>
          <w:rFonts w:ascii="Times New Roman" w:eastAsia="Times New Roman" w:hAnsi="Times New Roman" w:cs="Times New Roman"/>
        </w:rPr>
        <w:t xml:space="preserve">. </w:t>
      </w:r>
    </w:p>
    <w:p w14:paraId="6226E867" w14:textId="77777777" w:rsidR="004A5D26" w:rsidRPr="004A5D26" w:rsidRDefault="00D64B4F" w:rsidP="004A5D26">
      <w:pPr>
        <w:pStyle w:val="ListParagraph"/>
        <w:numPr>
          <w:ilvl w:val="0"/>
          <w:numId w:val="33"/>
        </w:numPr>
        <w:spacing w:before="120" w:after="120"/>
        <w:rPr>
          <w:rFonts w:ascii="Times New Roman" w:eastAsia="Times New Roman" w:hAnsi="Times New Roman" w:cs="Times New Roman"/>
        </w:rPr>
      </w:pPr>
      <w:r w:rsidRPr="004A5D26">
        <w:rPr>
          <w:rFonts w:ascii="Times New Roman" w:eastAsia="Times New Roman" w:hAnsi="Times New Roman" w:cs="Times New Roman"/>
        </w:rPr>
        <w:t>If you click on the link to request a review</w:t>
      </w:r>
      <w:r w:rsidR="001D61B3" w:rsidRPr="004A5D26">
        <w:rPr>
          <w:rFonts w:ascii="Times New Roman" w:eastAsia="Times New Roman" w:hAnsi="Times New Roman" w:cs="Times New Roman"/>
        </w:rPr>
        <w:t xml:space="preserve">, you are sent to the Zscaler link and </w:t>
      </w:r>
      <w:r w:rsidR="00B05F4B" w:rsidRPr="004A5D26">
        <w:rPr>
          <w:rFonts w:ascii="Times New Roman" w:eastAsia="Times New Roman" w:hAnsi="Times New Roman" w:cs="Times New Roman"/>
        </w:rPr>
        <w:t xml:space="preserve">sending the request there </w:t>
      </w:r>
      <w:r w:rsidR="00F54EA7" w:rsidRPr="004A5D26">
        <w:rPr>
          <w:rFonts w:ascii="Times New Roman" w:eastAsia="Times New Roman" w:hAnsi="Times New Roman" w:cs="Times New Roman"/>
        </w:rPr>
        <w:t xml:space="preserve">will get it rejected. </w:t>
      </w:r>
    </w:p>
    <w:p w14:paraId="09384074" w14:textId="77777777" w:rsidR="004A5D26" w:rsidRPr="004A5D26" w:rsidRDefault="00F54EA7" w:rsidP="004A5D26">
      <w:pPr>
        <w:pStyle w:val="ListParagraph"/>
        <w:numPr>
          <w:ilvl w:val="0"/>
          <w:numId w:val="33"/>
        </w:numPr>
        <w:spacing w:before="120" w:after="120"/>
        <w:rPr>
          <w:rFonts w:ascii="Times New Roman" w:eastAsia="Times New Roman" w:hAnsi="Times New Roman" w:cs="Times New Roman"/>
        </w:rPr>
      </w:pPr>
      <w:r w:rsidRPr="004A5D26">
        <w:rPr>
          <w:rFonts w:ascii="Times New Roman" w:eastAsia="Times New Roman" w:hAnsi="Times New Roman" w:cs="Times New Roman"/>
        </w:rPr>
        <w:t>Su</w:t>
      </w:r>
      <w:r w:rsidR="001328F2" w:rsidRPr="004A5D26">
        <w:rPr>
          <w:rFonts w:ascii="Times New Roman" w:eastAsia="Times New Roman" w:hAnsi="Times New Roman" w:cs="Times New Roman"/>
        </w:rPr>
        <w:t>dip</w:t>
      </w:r>
      <w:r w:rsidRPr="004A5D26">
        <w:rPr>
          <w:rFonts w:ascii="Times New Roman" w:eastAsia="Times New Roman" w:hAnsi="Times New Roman" w:cs="Times New Roman"/>
        </w:rPr>
        <w:t xml:space="preserve"> will look into</w:t>
      </w:r>
      <w:r w:rsidR="001328F2" w:rsidRPr="004A5D26">
        <w:rPr>
          <w:rFonts w:ascii="Times New Roman" w:eastAsia="Times New Roman" w:hAnsi="Times New Roman" w:cs="Times New Roman"/>
        </w:rPr>
        <w:t xml:space="preserve"> updating where the customer is sent</w:t>
      </w:r>
      <w:r w:rsidR="00813031" w:rsidRPr="004A5D26">
        <w:rPr>
          <w:rFonts w:ascii="Times New Roman" w:eastAsia="Times New Roman" w:hAnsi="Times New Roman" w:cs="Times New Roman"/>
        </w:rPr>
        <w:t xml:space="preserve"> with DOJ. </w:t>
      </w:r>
    </w:p>
    <w:p w14:paraId="7188F555" w14:textId="77777777" w:rsidR="004A5D26" w:rsidRPr="004A5D26" w:rsidRDefault="00813031" w:rsidP="004A5D26">
      <w:pPr>
        <w:pStyle w:val="ListParagraph"/>
        <w:numPr>
          <w:ilvl w:val="0"/>
          <w:numId w:val="33"/>
        </w:numPr>
        <w:spacing w:before="120" w:after="120"/>
        <w:rPr>
          <w:rFonts w:ascii="Times New Roman" w:eastAsia="Times New Roman" w:hAnsi="Times New Roman" w:cs="Times New Roman"/>
        </w:rPr>
      </w:pPr>
      <w:r w:rsidRPr="004A5D26">
        <w:rPr>
          <w:rFonts w:ascii="Times New Roman" w:eastAsia="Times New Roman" w:hAnsi="Times New Roman" w:cs="Times New Roman"/>
        </w:rPr>
        <w:t xml:space="preserve">This will help </w:t>
      </w:r>
      <w:r w:rsidR="004A5D26" w:rsidRPr="004A5D26">
        <w:rPr>
          <w:rFonts w:ascii="Times New Roman" w:eastAsia="Times New Roman" w:hAnsi="Times New Roman" w:cs="Times New Roman"/>
        </w:rPr>
        <w:t>with reducing users calling the SD.</w:t>
      </w:r>
    </w:p>
    <w:p w14:paraId="5B1CEB3B" w14:textId="7D5E1781" w:rsidR="001D61B3" w:rsidRPr="004A5D26" w:rsidRDefault="004A5D26" w:rsidP="004A5D26">
      <w:pPr>
        <w:pStyle w:val="ListParagraph"/>
        <w:numPr>
          <w:ilvl w:val="0"/>
          <w:numId w:val="33"/>
        </w:numPr>
        <w:spacing w:before="120" w:after="120"/>
        <w:rPr>
          <w:rFonts w:ascii="Times New Roman" w:eastAsia="Times New Roman" w:hAnsi="Times New Roman" w:cs="Times New Roman"/>
        </w:rPr>
      </w:pPr>
      <w:r w:rsidRPr="004A5D26">
        <w:rPr>
          <w:rFonts w:ascii="Times New Roman" w:eastAsia="Times New Roman" w:hAnsi="Times New Roman" w:cs="Times New Roman"/>
        </w:rPr>
        <w:t>Looking to see if we can add additional language.</w:t>
      </w:r>
    </w:p>
    <w:p w14:paraId="25FA82D3" w14:textId="19C3CE33" w:rsidR="00C027A2" w:rsidRDefault="00622BDA" w:rsidP="002D35CC">
      <w:pPr>
        <w:spacing w:before="120" w:after="120"/>
        <w:rPr>
          <w:rFonts w:ascii="Times New Roman" w:eastAsia="Times New Roman" w:hAnsi="Times New Roman" w:cs="Times New Roman"/>
        </w:rPr>
      </w:pPr>
      <w:r>
        <w:rPr>
          <w:rFonts w:ascii="Times New Roman" w:eastAsia="Times New Roman" w:hAnsi="Times New Roman" w:cs="Times New Roman"/>
        </w:rPr>
        <w:t>i</w:t>
      </w:r>
      <w:r w:rsidR="00A60236" w:rsidRPr="00A60236">
        <w:rPr>
          <w:rFonts w:ascii="Times New Roman" w:eastAsia="Times New Roman" w:hAnsi="Times New Roman" w:cs="Times New Roman"/>
        </w:rPr>
        <w:t xml:space="preserve">OS roll out </w:t>
      </w:r>
      <w:r w:rsidR="00A60236" w:rsidRPr="00A60236">
        <w:rPr>
          <w:rFonts w:ascii="Times New Roman" w:eastAsia="Times New Roman" w:hAnsi="Times New Roman" w:cs="Times New Roman"/>
          <w:b/>
          <w:bCs/>
          <w:i/>
          <w:iCs/>
        </w:rPr>
        <w:t>after</w:t>
      </w:r>
      <w:r w:rsidR="00A60236" w:rsidRPr="00A60236">
        <w:rPr>
          <w:rFonts w:ascii="Times New Roman" w:eastAsia="Times New Roman" w:hAnsi="Times New Roman" w:cs="Times New Roman"/>
        </w:rPr>
        <w:t xml:space="preserve"> </w:t>
      </w:r>
      <w:r w:rsidRPr="00A60236">
        <w:rPr>
          <w:rFonts w:ascii="Times New Roman" w:eastAsia="Times New Roman" w:hAnsi="Times New Roman" w:cs="Times New Roman"/>
        </w:rPr>
        <w:t>macOS</w:t>
      </w:r>
      <w:r>
        <w:rPr>
          <w:rFonts w:ascii="Times New Roman" w:eastAsia="Times New Roman" w:hAnsi="Times New Roman" w:cs="Times New Roman"/>
        </w:rPr>
        <w:t xml:space="preserve"> &amp;</w:t>
      </w:r>
      <w:r w:rsidR="00A60236" w:rsidRPr="00A60236">
        <w:rPr>
          <w:rFonts w:ascii="Times New Roman" w:eastAsia="Times New Roman" w:hAnsi="Times New Roman" w:cs="Times New Roman"/>
        </w:rPr>
        <w:t xml:space="preserve"> Windows devices are done.</w:t>
      </w:r>
    </w:p>
    <w:p w14:paraId="58669EA7" w14:textId="27BF6E6E" w:rsidR="00465AFF" w:rsidRPr="008B7C3E" w:rsidRDefault="00C027A2" w:rsidP="00465AFF">
      <w:pPr>
        <w:pStyle w:val="ListParagraph"/>
        <w:numPr>
          <w:ilvl w:val="0"/>
          <w:numId w:val="34"/>
        </w:numPr>
        <w:spacing w:before="120" w:after="120"/>
        <w:rPr>
          <w:rFonts w:ascii="Times New Roman" w:eastAsia="Times New Roman" w:hAnsi="Times New Roman" w:cs="Times New Roman"/>
        </w:rPr>
      </w:pPr>
      <w:r w:rsidRPr="00BE0517">
        <w:rPr>
          <w:rFonts w:ascii="Times New Roman" w:eastAsia="Times New Roman" w:hAnsi="Times New Roman" w:cs="Times New Roman"/>
        </w:rPr>
        <w:t xml:space="preserve">Once devices are on Zscaler, all traffic will go through </w:t>
      </w:r>
      <w:r w:rsidR="00BE0517" w:rsidRPr="00BE0517">
        <w:rPr>
          <w:rFonts w:ascii="Times New Roman" w:eastAsia="Times New Roman" w:hAnsi="Times New Roman" w:cs="Times New Roman"/>
        </w:rPr>
        <w:t>Zscaler, vs by app.</w:t>
      </w:r>
    </w:p>
    <w:p w14:paraId="73E1447B" w14:textId="77777777" w:rsidR="00465AFF" w:rsidRPr="00465AFF" w:rsidRDefault="00465AFF" w:rsidP="00465AFF">
      <w:pPr>
        <w:spacing w:before="120" w:after="120" w:line="276" w:lineRule="auto"/>
      </w:pPr>
      <w:r w:rsidRPr="00465AFF">
        <w:t>ip.zscalergov.com - Use this tool to verify if a user is logged on, we will have to document the error messages as we come across them, (like off ip.zscalergov.com) and capture the screenshot.</w:t>
      </w:r>
    </w:p>
    <w:p w14:paraId="240D1E64" w14:textId="77777777" w:rsidR="00465AFF" w:rsidRPr="00465AFF" w:rsidRDefault="00465AFF" w:rsidP="00465AFF">
      <w:pPr>
        <w:spacing w:before="120" w:after="120" w:line="276" w:lineRule="auto"/>
      </w:pPr>
      <w:r w:rsidRPr="00465AFF">
        <w:t>The Zscaler Cloud Performance Monitoring app did not work, Ali will look into it.</w:t>
      </w:r>
    </w:p>
    <w:p w14:paraId="74C59688" w14:textId="667E4CFD" w:rsidR="00465AFF" w:rsidRPr="00465AFF" w:rsidRDefault="00465AFF" w:rsidP="00465AFF">
      <w:pPr>
        <w:spacing w:before="120" w:after="120" w:line="276" w:lineRule="auto"/>
        <w:rPr>
          <w:rStyle w:val="ui-provider"/>
        </w:rPr>
      </w:pPr>
      <w:r w:rsidRPr="00465AFF">
        <w:t xml:space="preserve">Cloud Health for speed testing and outages. </w:t>
      </w:r>
    </w:p>
    <w:p w14:paraId="5B2CDFC2" w14:textId="77777777" w:rsidR="00465AFF" w:rsidRDefault="00465AFF" w:rsidP="00465AFF">
      <w:pPr>
        <w:spacing w:before="120" w:after="120" w:line="276" w:lineRule="auto"/>
        <w:rPr>
          <w:rStyle w:val="ui-provider"/>
        </w:rPr>
      </w:pPr>
      <w:hyperlink r:id="rId20" w:history="1">
        <w:r w:rsidRPr="00465AFF">
          <w:rPr>
            <w:rStyle w:val="Hyperlink"/>
            <w:sz w:val="22"/>
          </w:rPr>
          <w:t>https://trust.zscaler.com/zscaler.net</w:t>
        </w:r>
      </w:hyperlink>
      <w:r w:rsidRPr="00465AFF">
        <w:rPr>
          <w:rStyle w:val="ui-provider"/>
        </w:rPr>
        <w:t xml:space="preserve"> - </w:t>
      </w:r>
    </w:p>
    <w:p w14:paraId="7B8BBA41" w14:textId="77777777" w:rsidR="008B7C3E" w:rsidRDefault="008B7C3E" w:rsidP="008B7C3E">
      <w:pPr>
        <w:spacing w:before="120" w:after="120" w:line="276" w:lineRule="auto"/>
      </w:pPr>
      <w:r>
        <w:t>Meeting with Ali to talk about ZDX console and what screengrabs and steps must be documented.</w:t>
      </w:r>
    </w:p>
    <w:p w14:paraId="3EC95606" w14:textId="0B1E3CE3" w:rsidR="008B7C3E" w:rsidRDefault="008B7C3E" w:rsidP="008B7C3E">
      <w:pPr>
        <w:spacing w:before="120" w:after="120" w:line="276" w:lineRule="auto"/>
        <w:rPr>
          <w:rStyle w:val="ui-provider"/>
        </w:rPr>
      </w:pPr>
      <w:r>
        <w:t>As per Sudip: T</w:t>
      </w:r>
      <w:r>
        <w:rPr>
          <w:rStyle w:val="ui-provider"/>
        </w:rPr>
        <w:t xml:space="preserve">he registered users with DOJ for read only access goes to ICAM - to further add them to </w:t>
      </w:r>
      <w:proofErr w:type="spellStart"/>
      <w:r>
        <w:rPr>
          <w:rStyle w:val="ui-provider"/>
        </w:rPr>
        <w:t>Entra</w:t>
      </w:r>
      <w:proofErr w:type="spellEnd"/>
      <w:r>
        <w:rPr>
          <w:rStyle w:val="ui-provider"/>
        </w:rPr>
        <w:t xml:space="preserve"> ID group</w:t>
      </w:r>
    </w:p>
    <w:p w14:paraId="4CF6018A" w14:textId="77777777" w:rsidR="008B7C3E" w:rsidRDefault="008B7C3E" w:rsidP="008B7C3E">
      <w:pPr>
        <w:spacing w:before="120" w:after="120" w:line="276" w:lineRule="auto"/>
      </w:pPr>
      <w:r>
        <w:rPr>
          <w:rStyle w:val="ui-provider"/>
        </w:rPr>
        <w:t xml:space="preserve">Sudip will meet with me to discuss. </w:t>
      </w:r>
      <w:r>
        <w:t xml:space="preserve"> </w:t>
      </w:r>
    </w:p>
    <w:p w14:paraId="35E36014" w14:textId="6410179C" w:rsidR="001446EE" w:rsidRPr="00465AFF" w:rsidRDefault="005F0F1E" w:rsidP="00465AFF">
      <w:pPr>
        <w:spacing w:before="120" w:after="120"/>
        <w:rPr>
          <w:rFonts w:ascii="Times New Roman" w:eastAsia="Times New Roman" w:hAnsi="Times New Roman" w:cs="Times New Roman"/>
        </w:rPr>
      </w:pPr>
      <w:r w:rsidRPr="00465AFF">
        <w:rPr>
          <w:rFonts w:ascii="Times New Roman" w:eastAsia="Times New Roman" w:hAnsi="Times New Roman" w:cs="Times New Roman"/>
          <w:color w:val="1F497D"/>
          <w:sz w:val="32"/>
          <w:szCs w:val="32"/>
        </w:rPr>
        <w:br w:type="page"/>
      </w:r>
    </w:p>
    <w:p w14:paraId="298919A2" w14:textId="272A2573" w:rsidR="00BD75D1" w:rsidRPr="005F5C39" w:rsidRDefault="00FC7D88" w:rsidP="00BD75D1">
      <w:pPr>
        <w:pStyle w:val="Heading4"/>
        <w:spacing w:before="120"/>
        <w:rPr>
          <w:rFonts w:ascii="Times New Roman" w:eastAsia="Times New Roman" w:hAnsi="Times New Roman" w:cs="Times New Roman"/>
          <w:sz w:val="32"/>
          <w:szCs w:val="32"/>
        </w:rPr>
      </w:pPr>
      <w:r>
        <w:rPr>
          <w:rFonts w:ascii="Times New Roman" w:eastAsia="Times New Roman" w:hAnsi="Times New Roman" w:cs="Times New Roman"/>
          <w:b/>
          <w:bCs w:val="0"/>
          <w:color w:val="1F497D"/>
          <w:sz w:val="32"/>
          <w:szCs w:val="32"/>
        </w:rPr>
        <w:lastRenderedPageBreak/>
        <w:t xml:space="preserve">Zscaler </w:t>
      </w:r>
      <w:r w:rsidR="00BD75D1" w:rsidRPr="005F5C39">
        <w:rPr>
          <w:rFonts w:ascii="Times New Roman" w:eastAsia="Times New Roman" w:hAnsi="Times New Roman" w:cs="Times New Roman"/>
          <w:b/>
          <w:bCs w:val="0"/>
          <w:color w:val="1F497D"/>
          <w:sz w:val="32"/>
          <w:szCs w:val="32"/>
        </w:rPr>
        <w:t>Documentation</w:t>
      </w:r>
    </w:p>
    <w:p w14:paraId="0BA92C07" w14:textId="017F8E8F" w:rsidR="00BD75D1" w:rsidRDefault="00884E9A" w:rsidP="00BD75D1">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ServiceNow Knowledgebases will contain the following documents</w:t>
      </w:r>
      <w:r w:rsidR="00BD75D1" w:rsidRPr="00D04F0B">
        <w:rPr>
          <w:rFonts w:ascii="Times New Roman" w:eastAsia="Times New Roman" w:hAnsi="Times New Roman" w:cs="Times New Roman"/>
          <w:sz w:val="24"/>
          <w:szCs w:val="24"/>
        </w:rPr>
        <w:t>:</w:t>
      </w:r>
    </w:p>
    <w:p w14:paraId="298434B7" w14:textId="4A072C0F" w:rsidR="005F5C39" w:rsidRPr="005B5510" w:rsidRDefault="00A95283" w:rsidP="0065318A">
      <w:pPr>
        <w:spacing w:before="0" w:after="120"/>
        <w:rPr>
          <w:rFonts w:ascii="Times New Roman" w:eastAsia="Times New Roman" w:hAnsi="Times New Roman" w:cs="Times New Roman"/>
          <w:color w:val="1F497D"/>
          <w:sz w:val="28"/>
          <w:szCs w:val="28"/>
        </w:rPr>
      </w:pPr>
      <w:r w:rsidRPr="005B5510">
        <w:rPr>
          <w:rFonts w:ascii="Times New Roman" w:eastAsia="Times New Roman" w:hAnsi="Times New Roman" w:cs="Times New Roman"/>
          <w:color w:val="1F497D"/>
          <w:sz w:val="28"/>
          <w:szCs w:val="28"/>
        </w:rPr>
        <w:t>Customer</w:t>
      </w:r>
      <w:r w:rsidR="005F5C39" w:rsidRPr="005B5510">
        <w:rPr>
          <w:rFonts w:ascii="Times New Roman" w:eastAsia="Times New Roman" w:hAnsi="Times New Roman" w:cs="Times New Roman"/>
          <w:color w:val="1F497D"/>
          <w:sz w:val="28"/>
          <w:szCs w:val="28"/>
        </w:rPr>
        <w:t xml:space="preserve"> Knowledgebase</w:t>
      </w:r>
    </w:p>
    <w:p w14:paraId="0FFAA5A2" w14:textId="4AFB4BC9" w:rsidR="005C0F00" w:rsidRPr="005F5C39" w:rsidRDefault="005C0F00" w:rsidP="005F5C39">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This knowledgebase has articles to provide self-service for CFPB end-users.</w:t>
      </w:r>
    </w:p>
    <w:p w14:paraId="30ECE319" w14:textId="77777777" w:rsidR="00792F52" w:rsidRDefault="008B7C3E" w:rsidP="0012714C">
      <w:pPr>
        <w:numPr>
          <w:ilvl w:val="0"/>
          <w:numId w:val="17"/>
        </w:numPr>
        <w:spacing w:before="0" w:after="120"/>
        <w:textAlignment w:val="center"/>
        <w:rPr>
          <w:rFonts w:ascii="Times New Roman" w:eastAsia="Times New Roman" w:hAnsi="Times New Roman" w:cs="Times New Roman"/>
          <w:sz w:val="24"/>
          <w:szCs w:val="24"/>
        </w:rPr>
      </w:pPr>
      <w:hyperlink r:id="rId21" w:history="1">
        <w:r w:rsidR="00792F52" w:rsidRPr="00A0773B">
          <w:rPr>
            <w:rStyle w:val="Hyperlink"/>
            <w:rFonts w:ascii="Times New Roman" w:eastAsia="Times New Roman" w:hAnsi="Times New Roman" w:cs="Times New Roman"/>
            <w:noProof w:val="0"/>
            <w:sz w:val="24"/>
            <w:szCs w:val="24"/>
          </w:rPr>
          <w:t>KB0014228</w:t>
        </w:r>
      </w:hyperlink>
      <w:r w:rsidR="00792F52">
        <w:rPr>
          <w:rFonts w:ascii="Times New Roman" w:eastAsia="Times New Roman" w:hAnsi="Times New Roman" w:cs="Times New Roman"/>
          <w:sz w:val="24"/>
          <w:szCs w:val="24"/>
        </w:rPr>
        <w:t xml:space="preserve"> </w:t>
      </w:r>
      <w:r w:rsidR="00792F52" w:rsidRPr="00F46864">
        <w:rPr>
          <w:rFonts w:ascii="Times New Roman" w:eastAsia="Times New Roman" w:hAnsi="Times New Roman" w:cs="Times New Roman"/>
          <w:i/>
          <w:iCs/>
          <w:sz w:val="24"/>
          <w:szCs w:val="24"/>
        </w:rPr>
        <w:t>Reconnect to Always On VPN Zscaler on Windows</w:t>
      </w:r>
      <w:r w:rsidR="00792F52" w:rsidRPr="00D04F0B">
        <w:rPr>
          <w:rFonts w:ascii="Times New Roman" w:eastAsia="Times New Roman" w:hAnsi="Times New Roman" w:cs="Times New Roman"/>
          <w:i/>
          <w:iCs/>
          <w:sz w:val="24"/>
          <w:szCs w:val="24"/>
        </w:rPr>
        <w:t>.</w:t>
      </w:r>
      <w:r w:rsidR="00792F52" w:rsidRPr="00D04F0B">
        <w:rPr>
          <w:rFonts w:ascii="Times New Roman" w:eastAsia="Times New Roman" w:hAnsi="Times New Roman" w:cs="Times New Roman"/>
          <w:sz w:val="24"/>
          <w:szCs w:val="24"/>
        </w:rPr>
        <w:t xml:space="preserve">  </w:t>
      </w:r>
    </w:p>
    <w:p w14:paraId="0AD0FC25" w14:textId="77777777" w:rsidR="00792F52" w:rsidRDefault="008B7C3E" w:rsidP="0012714C">
      <w:pPr>
        <w:numPr>
          <w:ilvl w:val="0"/>
          <w:numId w:val="17"/>
        </w:numPr>
        <w:spacing w:before="0" w:after="120"/>
        <w:textAlignment w:val="center"/>
        <w:rPr>
          <w:rFonts w:ascii="Times New Roman" w:eastAsia="Times New Roman" w:hAnsi="Times New Roman" w:cs="Times New Roman"/>
          <w:sz w:val="24"/>
          <w:szCs w:val="24"/>
        </w:rPr>
      </w:pPr>
      <w:hyperlink r:id="rId22" w:history="1">
        <w:r w:rsidR="00792F52" w:rsidRPr="00B24EEE">
          <w:rPr>
            <w:rStyle w:val="Hyperlink"/>
            <w:rFonts w:ascii="Times New Roman" w:eastAsia="Times New Roman" w:hAnsi="Times New Roman" w:cs="Times New Roman"/>
            <w:noProof w:val="0"/>
            <w:sz w:val="24"/>
            <w:szCs w:val="24"/>
          </w:rPr>
          <w:t>KB0014229</w:t>
        </w:r>
      </w:hyperlink>
      <w:r w:rsidR="00792F52" w:rsidRPr="008E0406">
        <w:rPr>
          <w:rFonts w:ascii="Times New Roman" w:eastAsia="Times New Roman" w:hAnsi="Times New Roman" w:cs="Times New Roman"/>
          <w:sz w:val="24"/>
          <w:szCs w:val="24"/>
        </w:rPr>
        <w:t xml:space="preserve"> Connect to Zscaler VPN for Macs</w:t>
      </w:r>
    </w:p>
    <w:p w14:paraId="2E77492D" w14:textId="04D746B0" w:rsidR="000A24BE" w:rsidRDefault="005320AA" w:rsidP="0012714C">
      <w:pPr>
        <w:numPr>
          <w:ilvl w:val="0"/>
          <w:numId w:val="17"/>
        </w:numPr>
        <w:spacing w:before="0" w:after="1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Zscaler FAQ for End-Users</w:t>
      </w:r>
    </w:p>
    <w:p w14:paraId="6D6ED984" w14:textId="6F29E11C" w:rsidR="00FF052D" w:rsidRDefault="00FF052D" w:rsidP="0012714C">
      <w:pPr>
        <w:numPr>
          <w:ilvl w:val="0"/>
          <w:numId w:val="17"/>
        </w:numPr>
        <w:spacing w:before="0" w:after="120"/>
        <w:textAlignment w:val="center"/>
        <w:rPr>
          <w:rFonts w:ascii="Times New Roman" w:eastAsia="Times New Roman" w:hAnsi="Times New Roman" w:cs="Times New Roman"/>
          <w:sz w:val="24"/>
          <w:szCs w:val="24"/>
        </w:rPr>
      </w:pPr>
      <w:r w:rsidRPr="00FF052D">
        <w:rPr>
          <w:rFonts w:ascii="Times New Roman" w:eastAsia="Times New Roman" w:hAnsi="Times New Roman" w:cs="Times New Roman"/>
          <w:sz w:val="24"/>
          <w:szCs w:val="24"/>
        </w:rPr>
        <w:t>Zscaler End User</w:t>
      </w:r>
      <w:r>
        <w:rPr>
          <w:rFonts w:ascii="Times New Roman" w:eastAsia="Times New Roman" w:hAnsi="Times New Roman" w:cs="Times New Roman"/>
          <w:sz w:val="24"/>
          <w:szCs w:val="24"/>
        </w:rPr>
        <w:t xml:space="preserve"> Quick Reference Guide</w:t>
      </w:r>
    </w:p>
    <w:p w14:paraId="76B99ECA" w14:textId="77777777" w:rsidR="00A95283" w:rsidRPr="0065318A" w:rsidRDefault="00A95283" w:rsidP="0065318A">
      <w:pPr>
        <w:spacing w:before="0" w:after="120"/>
        <w:rPr>
          <w:rFonts w:ascii="Times New Roman" w:eastAsia="Times New Roman" w:hAnsi="Times New Roman" w:cs="Times New Roman"/>
          <w:color w:val="1F497D"/>
          <w:sz w:val="28"/>
          <w:szCs w:val="28"/>
        </w:rPr>
      </w:pPr>
      <w:r w:rsidRPr="005F5C39">
        <w:rPr>
          <w:rFonts w:ascii="Times New Roman" w:eastAsia="Times New Roman" w:hAnsi="Times New Roman" w:cs="Times New Roman"/>
          <w:color w:val="1F497D"/>
          <w:sz w:val="28"/>
          <w:szCs w:val="28"/>
        </w:rPr>
        <w:t>ServiceDesk Knowledgebase</w:t>
      </w:r>
    </w:p>
    <w:p w14:paraId="4A0D9E19" w14:textId="77777777" w:rsidR="00A95283" w:rsidRPr="00D04F0B" w:rsidRDefault="00A95283" w:rsidP="00A95283">
      <w:pPr>
        <w:spacing w:before="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This knowledgebase has articles for the CFPB ServiceDesk technicians to assist users.</w:t>
      </w:r>
    </w:p>
    <w:p w14:paraId="07770285" w14:textId="77777777" w:rsidR="00A95283" w:rsidRDefault="00A95283" w:rsidP="0012714C">
      <w:pPr>
        <w:numPr>
          <w:ilvl w:val="0"/>
          <w:numId w:val="16"/>
        </w:numPr>
        <w:spacing w:before="0" w:after="120"/>
        <w:textAlignment w:val="center"/>
        <w:rPr>
          <w:rFonts w:ascii="Times New Roman" w:eastAsia="Times New Roman" w:hAnsi="Times New Roman" w:cs="Times New Roman"/>
          <w:sz w:val="24"/>
          <w:szCs w:val="24"/>
        </w:rPr>
      </w:pPr>
      <w:r w:rsidRPr="000A24BE">
        <w:rPr>
          <w:rFonts w:ascii="Times New Roman" w:eastAsia="Times New Roman" w:hAnsi="Times New Roman" w:cs="Times New Roman"/>
          <w:sz w:val="24"/>
          <w:szCs w:val="24"/>
        </w:rPr>
        <w:t xml:space="preserve">Zscaler </w:t>
      </w:r>
      <w:r>
        <w:rPr>
          <w:rFonts w:ascii="Times New Roman" w:eastAsia="Times New Roman" w:hAnsi="Times New Roman" w:cs="Times New Roman"/>
          <w:sz w:val="24"/>
          <w:szCs w:val="24"/>
        </w:rPr>
        <w:t xml:space="preserve">ServiceDesk </w:t>
      </w:r>
      <w:r w:rsidRPr="000A24BE">
        <w:rPr>
          <w:rFonts w:ascii="Times New Roman" w:eastAsia="Times New Roman" w:hAnsi="Times New Roman" w:cs="Times New Roman"/>
          <w:sz w:val="24"/>
          <w:szCs w:val="24"/>
        </w:rPr>
        <w:t>SOP</w:t>
      </w:r>
    </w:p>
    <w:p w14:paraId="7BA86F32" w14:textId="77777777" w:rsidR="00A95283" w:rsidRDefault="00A95283" w:rsidP="0012714C">
      <w:pPr>
        <w:numPr>
          <w:ilvl w:val="0"/>
          <w:numId w:val="16"/>
        </w:numPr>
        <w:spacing w:before="0" w:after="120"/>
        <w:textAlignment w:val="center"/>
        <w:rPr>
          <w:rFonts w:ascii="Times New Roman" w:eastAsia="Times New Roman" w:hAnsi="Times New Roman" w:cs="Times New Roman"/>
          <w:sz w:val="24"/>
          <w:szCs w:val="24"/>
        </w:rPr>
      </w:pPr>
      <w:r w:rsidRPr="00FF052D">
        <w:rPr>
          <w:rFonts w:ascii="Times New Roman" w:eastAsia="Times New Roman" w:hAnsi="Times New Roman" w:cs="Times New Roman"/>
          <w:sz w:val="24"/>
          <w:szCs w:val="24"/>
        </w:rPr>
        <w:t>Zscaler End User</w:t>
      </w:r>
      <w:r>
        <w:rPr>
          <w:rFonts w:ascii="Times New Roman" w:eastAsia="Times New Roman" w:hAnsi="Times New Roman" w:cs="Times New Roman"/>
          <w:sz w:val="24"/>
          <w:szCs w:val="24"/>
        </w:rPr>
        <w:t xml:space="preserve"> Quick Reference Guide ServiceDesk Edition</w:t>
      </w:r>
      <w:r w:rsidRPr="00D04F0B">
        <w:rPr>
          <w:rFonts w:ascii="Times New Roman" w:eastAsia="Times New Roman" w:hAnsi="Times New Roman" w:cs="Times New Roman"/>
          <w:sz w:val="24"/>
          <w:szCs w:val="24"/>
        </w:rPr>
        <w:t xml:space="preserve">  </w:t>
      </w:r>
    </w:p>
    <w:p w14:paraId="58314F3C" w14:textId="48675A75" w:rsidR="00A95283" w:rsidRDefault="00A95283" w:rsidP="0065318A">
      <w:pPr>
        <w:numPr>
          <w:ilvl w:val="0"/>
          <w:numId w:val="16"/>
        </w:numPr>
        <w:spacing w:before="0" w:after="1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Zscaler FAQ for Technicians</w:t>
      </w:r>
    </w:p>
    <w:p w14:paraId="129FEF2A" w14:textId="2B4A41F0" w:rsidR="00E82034" w:rsidRPr="0065318A" w:rsidRDefault="00DF432D" w:rsidP="0065318A">
      <w:pPr>
        <w:numPr>
          <w:ilvl w:val="0"/>
          <w:numId w:val="16"/>
        </w:numPr>
        <w:spacing w:before="0" w:after="1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Zscaler Client Connector Error Codes</w:t>
      </w:r>
    </w:p>
    <w:p w14:paraId="25A3655E" w14:textId="55EF4B87" w:rsidR="00BD75D1" w:rsidRPr="0065318A" w:rsidRDefault="00BD75D1" w:rsidP="0065318A">
      <w:pPr>
        <w:spacing w:before="0" w:after="120"/>
        <w:rPr>
          <w:rFonts w:ascii="Times New Roman" w:hAnsi="Times New Roman" w:cs="Times New Roman"/>
          <w:color w:val="1F497D" w:themeColor="text2"/>
          <w:sz w:val="28"/>
          <w:szCs w:val="28"/>
        </w:rPr>
      </w:pPr>
      <w:r w:rsidRPr="0065318A">
        <w:rPr>
          <w:rFonts w:ascii="Times New Roman" w:hAnsi="Times New Roman" w:cs="Times New Roman"/>
          <w:color w:val="1F497D" w:themeColor="text2"/>
          <w:sz w:val="28"/>
          <w:szCs w:val="28"/>
        </w:rPr>
        <w:t>Notes</w:t>
      </w:r>
    </w:p>
    <w:p w14:paraId="0874880A" w14:textId="0AE700AF" w:rsidR="00BD75D1" w:rsidRDefault="00E67F54" w:rsidP="0012714C">
      <w:pPr>
        <w:pStyle w:val="ListParagraph"/>
        <w:numPr>
          <w:ilvl w:val="0"/>
          <w:numId w:val="12"/>
        </w:numPr>
        <w:spacing w:before="120" w:after="120"/>
        <w:ind w:left="360" w:hanging="274"/>
        <w:contextualSpacing w:val="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Topic</w:t>
      </w:r>
      <w:r w:rsidR="00BD75D1" w:rsidRPr="00D468B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Description</w:t>
      </w:r>
      <w:r w:rsidR="00BD75D1">
        <w:rPr>
          <w:rFonts w:ascii="Times New Roman" w:eastAsia="Times New Roman" w:hAnsi="Times New Roman" w:cs="Times New Roman"/>
          <w:sz w:val="24"/>
          <w:szCs w:val="24"/>
        </w:rPr>
        <w:t>.</w:t>
      </w:r>
    </w:p>
    <w:p w14:paraId="3B94F4D5" w14:textId="77777777" w:rsidR="009C335A" w:rsidRPr="00BD75D1" w:rsidRDefault="009C335A" w:rsidP="00BD75D1">
      <w:pPr>
        <w:spacing w:before="120" w:after="120"/>
        <w:rPr>
          <w:rFonts w:ascii="Times New Roman" w:eastAsia="Times New Roman" w:hAnsi="Times New Roman" w:cs="Times New Roman"/>
          <w:sz w:val="24"/>
          <w:szCs w:val="24"/>
        </w:rPr>
      </w:pPr>
    </w:p>
    <w:sectPr w:rsidR="009C335A" w:rsidRPr="00BD75D1" w:rsidSect="002A565E">
      <w:headerReference w:type="default" r:id="rId23"/>
      <w:footerReference w:type="default" r:id="rId24"/>
      <w:pgSz w:w="12240" w:h="15840" w:code="1"/>
      <w:pgMar w:top="864" w:right="1152" w:bottom="576" w:left="1152" w:header="43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D3F5F" w14:textId="77777777" w:rsidR="00B73D6D" w:rsidRDefault="00B73D6D" w:rsidP="006F502D">
      <w:r>
        <w:separator/>
      </w:r>
    </w:p>
  </w:endnote>
  <w:endnote w:type="continuationSeparator" w:id="0">
    <w:p w14:paraId="0865D2E4" w14:textId="77777777" w:rsidR="00B73D6D" w:rsidRDefault="00B73D6D" w:rsidP="006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C69B" w14:textId="007B56AE" w:rsidR="0021299E" w:rsidRPr="006E5D06" w:rsidRDefault="008B7C3E" w:rsidP="00C21A93">
    <w:pPr>
      <w:pStyle w:val="Footer"/>
      <w:pBdr>
        <w:top w:val="single" w:sz="4" w:space="1" w:color="auto"/>
      </w:pBdr>
      <w:tabs>
        <w:tab w:val="clear" w:pos="4680"/>
      </w:tabs>
      <w:rPr>
        <w:sz w:val="18"/>
        <w:szCs w:val="18"/>
      </w:rPr>
    </w:pPr>
    <w:sdt>
      <w:sdtPr>
        <w:id w:val="-209196309"/>
        <w:docPartObj>
          <w:docPartGallery w:val="Page Numbers (Bottom of Page)"/>
          <w:docPartUnique/>
        </w:docPartObj>
      </w:sdtPr>
      <w:sdtEndPr>
        <w:rPr>
          <w:noProof/>
          <w:sz w:val="18"/>
          <w:szCs w:val="18"/>
        </w:rPr>
      </w:sdtEndPr>
      <w:sdtContent>
        <w:r w:rsidR="00CD2EEA" w:rsidRPr="006A696C">
          <w:rPr>
            <w:sz w:val="18"/>
          </w:rPr>
          <w:fldChar w:fldCharType="begin"/>
        </w:r>
        <w:r w:rsidR="00CD2EEA" w:rsidRPr="006A696C">
          <w:rPr>
            <w:sz w:val="18"/>
          </w:rPr>
          <w:instrText xml:space="preserve"> DATE \@ "M/d/yy" </w:instrText>
        </w:r>
        <w:r w:rsidR="00CD2EEA" w:rsidRPr="006A696C">
          <w:rPr>
            <w:sz w:val="18"/>
          </w:rPr>
          <w:fldChar w:fldCharType="separate"/>
        </w:r>
        <w:r w:rsidR="00CA390C">
          <w:rPr>
            <w:noProof/>
            <w:sz w:val="18"/>
          </w:rPr>
          <w:t>8/13/24</w:t>
        </w:r>
        <w:r w:rsidR="00CD2EEA" w:rsidRPr="006A696C">
          <w:rPr>
            <w:sz w:val="18"/>
          </w:rPr>
          <w:fldChar w:fldCharType="end"/>
        </w:r>
        <w:r w:rsidR="00C21A93" w:rsidRPr="006E5D06">
          <w:rPr>
            <w:sz w:val="18"/>
            <w:szCs w:val="18"/>
          </w:rPr>
          <w:tab/>
          <w:t xml:space="preserve">Page </w:t>
        </w:r>
        <w:r w:rsidR="00C21A93" w:rsidRPr="006E5D06">
          <w:rPr>
            <w:sz w:val="18"/>
            <w:szCs w:val="18"/>
          </w:rPr>
          <w:fldChar w:fldCharType="begin"/>
        </w:r>
        <w:r w:rsidR="00C21A93" w:rsidRPr="006E5D06">
          <w:rPr>
            <w:sz w:val="18"/>
            <w:szCs w:val="18"/>
          </w:rPr>
          <w:instrText xml:space="preserve"> PAGE   \* MERGEFORMAT </w:instrText>
        </w:r>
        <w:r w:rsidR="00C21A93" w:rsidRPr="006E5D06">
          <w:rPr>
            <w:sz w:val="18"/>
            <w:szCs w:val="18"/>
          </w:rPr>
          <w:fldChar w:fldCharType="separate"/>
        </w:r>
        <w:r w:rsidR="00C8301A">
          <w:rPr>
            <w:noProof/>
            <w:sz w:val="18"/>
            <w:szCs w:val="18"/>
          </w:rPr>
          <w:t>2</w:t>
        </w:r>
        <w:r w:rsidR="00C21A93" w:rsidRPr="006E5D06">
          <w:rPr>
            <w:noProof/>
            <w:sz w:val="18"/>
            <w:szCs w:val="18"/>
          </w:rPr>
          <w:fldChar w:fldCharType="end"/>
        </w:r>
      </w:sdtContent>
    </w:sdt>
    <w:r w:rsidR="00C21A93" w:rsidRPr="006E5D06">
      <w:rPr>
        <w:noProof/>
        <w:sz w:val="18"/>
        <w:szCs w:val="18"/>
      </w:rPr>
      <w:t xml:space="preserve"> of </w:t>
    </w:r>
    <w:r w:rsidR="00C21A93" w:rsidRPr="006E5D06">
      <w:rPr>
        <w:noProof/>
        <w:sz w:val="18"/>
        <w:szCs w:val="18"/>
      </w:rPr>
      <w:fldChar w:fldCharType="begin"/>
    </w:r>
    <w:r w:rsidR="00C21A93" w:rsidRPr="006E5D06">
      <w:rPr>
        <w:noProof/>
        <w:sz w:val="18"/>
        <w:szCs w:val="18"/>
      </w:rPr>
      <w:instrText xml:space="preserve"> NUMPAGES  \* Arabic  \* MERGEFORMAT </w:instrText>
    </w:r>
    <w:r w:rsidR="00C21A93" w:rsidRPr="006E5D06">
      <w:rPr>
        <w:noProof/>
        <w:sz w:val="18"/>
        <w:szCs w:val="18"/>
      </w:rPr>
      <w:fldChar w:fldCharType="separate"/>
    </w:r>
    <w:r w:rsidR="00C8301A">
      <w:rPr>
        <w:noProof/>
        <w:sz w:val="18"/>
        <w:szCs w:val="18"/>
      </w:rPr>
      <w:t>5</w:t>
    </w:r>
    <w:r w:rsidR="00C21A93" w:rsidRPr="006E5D06">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168BB" w14:textId="77777777" w:rsidR="00B73D6D" w:rsidRDefault="00B73D6D" w:rsidP="006F502D">
      <w:r>
        <w:separator/>
      </w:r>
    </w:p>
  </w:footnote>
  <w:footnote w:type="continuationSeparator" w:id="0">
    <w:p w14:paraId="547BC931" w14:textId="77777777" w:rsidR="00B73D6D" w:rsidRDefault="00B73D6D" w:rsidP="006F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DA9D" w14:textId="52323ACE" w:rsidR="006F502D" w:rsidRDefault="006F502D" w:rsidP="00B13026">
    <w:pPr>
      <w:pStyle w:val="Header"/>
      <w:pBdr>
        <w:bottom w:val="single" w:sz="4" w:space="1" w:color="auto"/>
      </w:pBdr>
      <w:tabs>
        <w:tab w:val="clear" w:pos="9360"/>
        <w:tab w:val="right" w:pos="9900"/>
      </w:tabs>
    </w:pPr>
    <w:r w:rsidRPr="007C2104">
      <w:rPr>
        <w:noProof/>
      </w:rPr>
      <w:drawing>
        <wp:inline distT="0" distB="0" distL="0" distR="0" wp14:anchorId="59971D8C" wp14:editId="15556798">
          <wp:extent cx="1709928" cy="4206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 logo.png"/>
                  <pic:cNvPicPr/>
                </pic:nvPicPr>
                <pic:blipFill>
                  <a:blip r:embed="rId1">
                    <a:extLst>
                      <a:ext uri="{28A0092B-C50C-407E-A947-70E740481C1C}">
                        <a14:useLocalDpi xmlns:a14="http://schemas.microsoft.com/office/drawing/2010/main" val="0"/>
                      </a:ext>
                    </a:extLst>
                  </a:blip>
                  <a:stretch>
                    <a:fillRect/>
                  </a:stretch>
                </pic:blipFill>
                <pic:spPr>
                  <a:xfrm>
                    <a:off x="0" y="0"/>
                    <a:ext cx="1709928" cy="420624"/>
                  </a:xfrm>
                  <a:prstGeom prst="rect">
                    <a:avLst/>
                  </a:prstGeom>
                </pic:spPr>
              </pic:pic>
            </a:graphicData>
          </a:graphic>
        </wp:inline>
      </w:drawing>
    </w:r>
    <w:r w:rsidR="0021299E" w:rsidRPr="007C2104">
      <w:rPr>
        <w:sz w:val="18"/>
        <w:szCs w:val="18"/>
      </w:rPr>
      <w:tab/>
    </w:r>
    <w:r w:rsidR="007D4CAD">
      <w:rPr>
        <w:sz w:val="18"/>
        <w:szCs w:val="18"/>
      </w:rPr>
      <w:t xml:space="preserve">Service Desk </w:t>
    </w:r>
    <w:r w:rsidR="00573D03" w:rsidRPr="00573D03">
      <w:rPr>
        <w:sz w:val="18"/>
        <w:szCs w:val="18"/>
      </w:rPr>
      <w:t>Zscaler</w:t>
    </w:r>
    <w:r w:rsidR="007D4CAD">
      <w:rPr>
        <w:sz w:val="18"/>
        <w:szCs w:val="18"/>
      </w:rPr>
      <w:t xml:space="preserve"> Support</w:t>
    </w:r>
    <w:r w:rsidR="00573D03" w:rsidRPr="00573D03">
      <w:rPr>
        <w:sz w:val="18"/>
        <w:szCs w:val="18"/>
      </w:rPr>
      <w:t xml:space="preserve"> Recommendations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48F"/>
    <w:multiLevelType w:val="hybridMultilevel"/>
    <w:tmpl w:val="52DADC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37F89"/>
    <w:multiLevelType w:val="hybridMultilevel"/>
    <w:tmpl w:val="BC6292DA"/>
    <w:lvl w:ilvl="0" w:tplc="2BD8495C">
      <w:start w:val="1"/>
      <w:numFmt w:val="bullet"/>
      <w:pStyle w:val="Bullet1"/>
      <w:lvlText w:val=""/>
      <w:lvlJc w:val="left"/>
      <w:pPr>
        <w:ind w:left="720" w:hanging="360"/>
      </w:pPr>
      <w:rPr>
        <w:rFonts w:ascii="Symbol" w:hAnsi="Symbol" w:hint="default"/>
        <w:color w:val="auto"/>
      </w:rPr>
    </w:lvl>
    <w:lvl w:ilvl="1" w:tplc="B3AAFF4A">
      <w:start w:val="1"/>
      <w:numFmt w:val="bullet"/>
      <w:lvlText w:val="—"/>
      <w:lvlJc w:val="left"/>
      <w:pPr>
        <w:ind w:left="1440" w:hanging="360"/>
      </w:pPr>
      <w:rPr>
        <w:rFonts w:ascii="Segoe UI" w:hAnsi="Segoe UI" w:hint="default"/>
        <w:b/>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1AF2"/>
    <w:multiLevelType w:val="hybridMultilevel"/>
    <w:tmpl w:val="2B0E18E4"/>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AA6A2F"/>
    <w:multiLevelType w:val="multilevel"/>
    <w:tmpl w:val="CC6E3A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72C65A1"/>
    <w:multiLevelType w:val="hybridMultilevel"/>
    <w:tmpl w:val="2662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8686E"/>
    <w:multiLevelType w:val="hybridMultilevel"/>
    <w:tmpl w:val="EC426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BB5E61"/>
    <w:multiLevelType w:val="hybridMultilevel"/>
    <w:tmpl w:val="88443C62"/>
    <w:lvl w:ilvl="0" w:tplc="EBEE954E">
      <w:start w:val="1"/>
      <w:numFmt w:val="decimal"/>
      <w:pStyle w:val="ListBullet2"/>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E1A8F"/>
    <w:multiLevelType w:val="hybridMultilevel"/>
    <w:tmpl w:val="68CCD20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972CFC"/>
    <w:multiLevelType w:val="hybridMultilevel"/>
    <w:tmpl w:val="0406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C565AF"/>
    <w:multiLevelType w:val="hybridMultilevel"/>
    <w:tmpl w:val="6B9E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5BFA"/>
    <w:multiLevelType w:val="hybridMultilevel"/>
    <w:tmpl w:val="4BAC750E"/>
    <w:lvl w:ilvl="0" w:tplc="31305204">
      <w:start w:val="1"/>
      <w:numFmt w:val="decimal"/>
      <w:pStyle w:val="TabCap"/>
      <w:lvlText w:val="Table %1."/>
      <w:lvlJc w:val="right"/>
      <w:pPr>
        <w:ind w:left="1440" w:hanging="360"/>
      </w:pPr>
      <w:rPr>
        <w:rFonts w:ascii="Georgia" w:hAnsi="Georgia" w:hint="default"/>
        <w:b/>
        <w:i w:val="0"/>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4B5DD1"/>
    <w:multiLevelType w:val="hybridMultilevel"/>
    <w:tmpl w:val="7714AE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A32AC7"/>
    <w:multiLevelType w:val="hybridMultilevel"/>
    <w:tmpl w:val="02F61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84C63"/>
    <w:multiLevelType w:val="hybridMultilevel"/>
    <w:tmpl w:val="74683384"/>
    <w:lvl w:ilvl="0" w:tplc="04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0808BB"/>
    <w:multiLevelType w:val="hybridMultilevel"/>
    <w:tmpl w:val="4E22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C61E1"/>
    <w:multiLevelType w:val="hybridMultilevel"/>
    <w:tmpl w:val="A51EE8E4"/>
    <w:lvl w:ilvl="0" w:tplc="47945814">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270C5"/>
    <w:multiLevelType w:val="hybridMultilevel"/>
    <w:tmpl w:val="1802480A"/>
    <w:lvl w:ilvl="0" w:tplc="0409000F">
      <w:start w:val="1"/>
      <w:numFmt w:val="decimal"/>
      <w:pStyle w:val="ListNumb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A503D"/>
    <w:multiLevelType w:val="hybridMultilevel"/>
    <w:tmpl w:val="687A6C3C"/>
    <w:lvl w:ilvl="0" w:tplc="D3B0973A">
      <w:start w:val="1"/>
      <w:numFmt w:val="decimal"/>
      <w:pStyle w:val="Ord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20C45"/>
    <w:multiLevelType w:val="hybridMultilevel"/>
    <w:tmpl w:val="FE6E89FA"/>
    <w:lvl w:ilvl="0" w:tplc="04090001">
      <w:start w:val="1"/>
      <w:numFmt w:val="bullet"/>
      <w:pStyle w:val="Bullet3"/>
      <w:lvlText w:val=""/>
      <w:lvlJc w:val="left"/>
      <w:pPr>
        <w:ind w:left="1440" w:hanging="360"/>
      </w:pPr>
      <w:rPr>
        <w:rFonts w:ascii="Symbol" w:hAnsi="Symbol"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5B3B79"/>
    <w:multiLevelType w:val="hybridMultilevel"/>
    <w:tmpl w:val="E1225260"/>
    <w:lvl w:ilvl="0" w:tplc="C2FCE626">
      <w:start w:val="1"/>
      <w:numFmt w:val="decimal"/>
      <w:pStyle w:val="FA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20971"/>
    <w:multiLevelType w:val="hybridMultilevel"/>
    <w:tmpl w:val="B9A46C1C"/>
    <w:lvl w:ilvl="0" w:tplc="A18056C2">
      <w:start w:val="1"/>
      <w:numFmt w:val="bullet"/>
      <w:pStyle w:val="OrderedList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B809EF"/>
    <w:multiLevelType w:val="multilevel"/>
    <w:tmpl w:val="0C00BD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0D174D6"/>
    <w:multiLevelType w:val="hybridMultilevel"/>
    <w:tmpl w:val="0526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3C64A4"/>
    <w:multiLevelType w:val="hybridMultilevel"/>
    <w:tmpl w:val="30E06C5A"/>
    <w:lvl w:ilvl="0" w:tplc="34445F0A">
      <w:start w:val="1"/>
      <w:numFmt w:val="bullet"/>
      <w:pStyle w:val="Bullet2"/>
      <w:lvlText w:val="◌"/>
      <w:lvlJc w:val="left"/>
      <w:pPr>
        <w:ind w:left="1440" w:hanging="360"/>
      </w:pPr>
      <w:rPr>
        <w:rFonts w:ascii="Segoe UI" w:hAnsi="Segoe UI"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DD026F"/>
    <w:multiLevelType w:val="multilevel"/>
    <w:tmpl w:val="0C00BD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3BB5903"/>
    <w:multiLevelType w:val="hybridMultilevel"/>
    <w:tmpl w:val="D272EB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4F136E0"/>
    <w:multiLevelType w:val="hybridMultilevel"/>
    <w:tmpl w:val="C8028896"/>
    <w:lvl w:ilvl="0" w:tplc="73F04B9A">
      <w:start w:val="1"/>
      <w:numFmt w:val="bullet"/>
      <w:pStyle w:val="Table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7" w15:restartNumberingAfterBreak="0">
    <w:nsid w:val="685A1AB8"/>
    <w:multiLevelType w:val="hybridMultilevel"/>
    <w:tmpl w:val="E9366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FF4DBD"/>
    <w:multiLevelType w:val="multilevel"/>
    <w:tmpl w:val="0C00BD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D87209F"/>
    <w:multiLevelType w:val="hybridMultilevel"/>
    <w:tmpl w:val="7714AE70"/>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5237CC"/>
    <w:multiLevelType w:val="hybridMultilevel"/>
    <w:tmpl w:val="7714AE70"/>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683D7A"/>
    <w:multiLevelType w:val="hybridMultilevel"/>
    <w:tmpl w:val="5018FC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E22AB3"/>
    <w:multiLevelType w:val="hybridMultilevel"/>
    <w:tmpl w:val="83D0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01662"/>
    <w:multiLevelType w:val="multilevel"/>
    <w:tmpl w:val="D0BE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415188">
    <w:abstractNumId w:val="1"/>
  </w:num>
  <w:num w:numId="2" w16cid:durableId="1401831891">
    <w:abstractNumId w:val="23"/>
  </w:num>
  <w:num w:numId="3" w16cid:durableId="1209032841">
    <w:abstractNumId w:val="18"/>
  </w:num>
  <w:num w:numId="4" w16cid:durableId="1357929816">
    <w:abstractNumId w:val="19"/>
  </w:num>
  <w:num w:numId="5" w16cid:durableId="1461068391">
    <w:abstractNumId w:val="16"/>
  </w:num>
  <w:num w:numId="6" w16cid:durableId="535198698">
    <w:abstractNumId w:val="15"/>
  </w:num>
  <w:num w:numId="7" w16cid:durableId="1881284642">
    <w:abstractNumId w:val="17"/>
  </w:num>
  <w:num w:numId="8" w16cid:durableId="1305698129">
    <w:abstractNumId w:val="20"/>
  </w:num>
  <w:num w:numId="9" w16cid:durableId="251088117">
    <w:abstractNumId w:val="10"/>
  </w:num>
  <w:num w:numId="10" w16cid:durableId="1036392554">
    <w:abstractNumId w:val="26"/>
  </w:num>
  <w:num w:numId="11" w16cid:durableId="1016008051">
    <w:abstractNumId w:val="6"/>
  </w:num>
  <w:num w:numId="12" w16cid:durableId="154105259">
    <w:abstractNumId w:val="27"/>
  </w:num>
  <w:num w:numId="13" w16cid:durableId="2137872627">
    <w:abstractNumId w:val="28"/>
    <w:lvlOverride w:ilvl="0">
      <w:startOverride w:val="1"/>
    </w:lvlOverride>
  </w:num>
  <w:num w:numId="14" w16cid:durableId="161045821">
    <w:abstractNumId w:val="33"/>
    <w:lvlOverride w:ilvl="0">
      <w:startOverride w:val="1"/>
    </w:lvlOverride>
  </w:num>
  <w:num w:numId="15" w16cid:durableId="1799644899">
    <w:abstractNumId w:val="3"/>
    <w:lvlOverride w:ilvl="0">
      <w:startOverride w:val="1"/>
    </w:lvlOverride>
  </w:num>
  <w:num w:numId="16" w16cid:durableId="1237740506">
    <w:abstractNumId w:val="21"/>
  </w:num>
  <w:num w:numId="17" w16cid:durableId="355276062">
    <w:abstractNumId w:val="24"/>
  </w:num>
  <w:num w:numId="18" w16cid:durableId="349797535">
    <w:abstractNumId w:val="12"/>
  </w:num>
  <w:num w:numId="19" w16cid:durableId="2133551456">
    <w:abstractNumId w:val="5"/>
  </w:num>
  <w:num w:numId="20" w16cid:durableId="640618689">
    <w:abstractNumId w:val="30"/>
  </w:num>
  <w:num w:numId="21" w16cid:durableId="1514765683">
    <w:abstractNumId w:val="11"/>
  </w:num>
  <w:num w:numId="22" w16cid:durableId="880828000">
    <w:abstractNumId w:val="29"/>
  </w:num>
  <w:num w:numId="23" w16cid:durableId="328217450">
    <w:abstractNumId w:val="7"/>
  </w:num>
  <w:num w:numId="24" w16cid:durableId="739063422">
    <w:abstractNumId w:val="13"/>
  </w:num>
  <w:num w:numId="25" w16cid:durableId="1972860889">
    <w:abstractNumId w:val="2"/>
  </w:num>
  <w:num w:numId="26" w16cid:durableId="740759245">
    <w:abstractNumId w:val="22"/>
  </w:num>
  <w:num w:numId="27" w16cid:durableId="391000224">
    <w:abstractNumId w:val="8"/>
  </w:num>
  <w:num w:numId="28" w16cid:durableId="72438135">
    <w:abstractNumId w:val="4"/>
  </w:num>
  <w:num w:numId="29" w16cid:durableId="194315630">
    <w:abstractNumId w:val="31"/>
  </w:num>
  <w:num w:numId="30" w16cid:durableId="1799837237">
    <w:abstractNumId w:val="0"/>
  </w:num>
  <w:num w:numId="31" w16cid:durableId="100493858">
    <w:abstractNumId w:val="25"/>
  </w:num>
  <w:num w:numId="32" w16cid:durableId="963274340">
    <w:abstractNumId w:val="14"/>
  </w:num>
  <w:num w:numId="33" w16cid:durableId="116947001">
    <w:abstractNumId w:val="32"/>
  </w:num>
  <w:num w:numId="34" w16cid:durableId="222563105">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34"/>
    <w:rsid w:val="00000BAD"/>
    <w:rsid w:val="000018D4"/>
    <w:rsid w:val="00001A7C"/>
    <w:rsid w:val="0000232B"/>
    <w:rsid w:val="00002C5B"/>
    <w:rsid w:val="0000394C"/>
    <w:rsid w:val="00003FC8"/>
    <w:rsid w:val="00004579"/>
    <w:rsid w:val="000048DD"/>
    <w:rsid w:val="00004D71"/>
    <w:rsid w:val="000065E0"/>
    <w:rsid w:val="00006CF2"/>
    <w:rsid w:val="000078D8"/>
    <w:rsid w:val="00007ECC"/>
    <w:rsid w:val="00012B1E"/>
    <w:rsid w:val="00012DAD"/>
    <w:rsid w:val="00012F28"/>
    <w:rsid w:val="00014704"/>
    <w:rsid w:val="0001549E"/>
    <w:rsid w:val="00015699"/>
    <w:rsid w:val="000159B2"/>
    <w:rsid w:val="00015C1C"/>
    <w:rsid w:val="0001697D"/>
    <w:rsid w:val="00017CDF"/>
    <w:rsid w:val="000217F0"/>
    <w:rsid w:val="00021B66"/>
    <w:rsid w:val="00022924"/>
    <w:rsid w:val="00023607"/>
    <w:rsid w:val="0002416D"/>
    <w:rsid w:val="00024B76"/>
    <w:rsid w:val="00024CAF"/>
    <w:rsid w:val="00026CA9"/>
    <w:rsid w:val="00027490"/>
    <w:rsid w:val="00027E11"/>
    <w:rsid w:val="00030156"/>
    <w:rsid w:val="00030401"/>
    <w:rsid w:val="00031619"/>
    <w:rsid w:val="000325A5"/>
    <w:rsid w:val="00032AB4"/>
    <w:rsid w:val="00032D4D"/>
    <w:rsid w:val="000333ED"/>
    <w:rsid w:val="00033B86"/>
    <w:rsid w:val="00033C7B"/>
    <w:rsid w:val="00035FA8"/>
    <w:rsid w:val="00036130"/>
    <w:rsid w:val="00036487"/>
    <w:rsid w:val="000368AC"/>
    <w:rsid w:val="000368E6"/>
    <w:rsid w:val="000370B9"/>
    <w:rsid w:val="00040183"/>
    <w:rsid w:val="000408C7"/>
    <w:rsid w:val="0004093F"/>
    <w:rsid w:val="00043399"/>
    <w:rsid w:val="00043AB4"/>
    <w:rsid w:val="00043B35"/>
    <w:rsid w:val="00044B9D"/>
    <w:rsid w:val="00045180"/>
    <w:rsid w:val="00045A06"/>
    <w:rsid w:val="00046B28"/>
    <w:rsid w:val="00046F50"/>
    <w:rsid w:val="000477E2"/>
    <w:rsid w:val="0005004B"/>
    <w:rsid w:val="000505C9"/>
    <w:rsid w:val="000522FB"/>
    <w:rsid w:val="000523EF"/>
    <w:rsid w:val="00052ABE"/>
    <w:rsid w:val="00052F19"/>
    <w:rsid w:val="00054239"/>
    <w:rsid w:val="0005469D"/>
    <w:rsid w:val="00056B79"/>
    <w:rsid w:val="00057E40"/>
    <w:rsid w:val="000607ED"/>
    <w:rsid w:val="000614BC"/>
    <w:rsid w:val="00061E65"/>
    <w:rsid w:val="00064504"/>
    <w:rsid w:val="00065733"/>
    <w:rsid w:val="0006596A"/>
    <w:rsid w:val="00065E45"/>
    <w:rsid w:val="0006656D"/>
    <w:rsid w:val="0006791F"/>
    <w:rsid w:val="00067AB6"/>
    <w:rsid w:val="0007029E"/>
    <w:rsid w:val="000709BF"/>
    <w:rsid w:val="0007195C"/>
    <w:rsid w:val="00071B74"/>
    <w:rsid w:val="000731EF"/>
    <w:rsid w:val="000740ED"/>
    <w:rsid w:val="00074C46"/>
    <w:rsid w:val="000756BB"/>
    <w:rsid w:val="00075E1C"/>
    <w:rsid w:val="00076B9A"/>
    <w:rsid w:val="0007746C"/>
    <w:rsid w:val="000808ED"/>
    <w:rsid w:val="00084476"/>
    <w:rsid w:val="000855B0"/>
    <w:rsid w:val="00085DD3"/>
    <w:rsid w:val="00085E47"/>
    <w:rsid w:val="000860BD"/>
    <w:rsid w:val="00086B78"/>
    <w:rsid w:val="00093C13"/>
    <w:rsid w:val="000941DD"/>
    <w:rsid w:val="0009658C"/>
    <w:rsid w:val="000975E6"/>
    <w:rsid w:val="000977BD"/>
    <w:rsid w:val="000A0C84"/>
    <w:rsid w:val="000A233A"/>
    <w:rsid w:val="000A2384"/>
    <w:rsid w:val="000A24BE"/>
    <w:rsid w:val="000A2DB4"/>
    <w:rsid w:val="000A46CB"/>
    <w:rsid w:val="000A56A1"/>
    <w:rsid w:val="000A642E"/>
    <w:rsid w:val="000A7485"/>
    <w:rsid w:val="000B1BCA"/>
    <w:rsid w:val="000B2359"/>
    <w:rsid w:val="000B2701"/>
    <w:rsid w:val="000B2DBF"/>
    <w:rsid w:val="000B3C90"/>
    <w:rsid w:val="000B3E98"/>
    <w:rsid w:val="000B4403"/>
    <w:rsid w:val="000B595A"/>
    <w:rsid w:val="000B5E68"/>
    <w:rsid w:val="000B7363"/>
    <w:rsid w:val="000B763F"/>
    <w:rsid w:val="000C093E"/>
    <w:rsid w:val="000C3441"/>
    <w:rsid w:val="000C43E5"/>
    <w:rsid w:val="000C5260"/>
    <w:rsid w:val="000C7CCF"/>
    <w:rsid w:val="000D0E7A"/>
    <w:rsid w:val="000D1973"/>
    <w:rsid w:val="000D24BD"/>
    <w:rsid w:val="000D309B"/>
    <w:rsid w:val="000D45F3"/>
    <w:rsid w:val="000D464D"/>
    <w:rsid w:val="000D4D7C"/>
    <w:rsid w:val="000D55B5"/>
    <w:rsid w:val="000D6F5C"/>
    <w:rsid w:val="000E005B"/>
    <w:rsid w:val="000E08C3"/>
    <w:rsid w:val="000E20B8"/>
    <w:rsid w:val="000E317A"/>
    <w:rsid w:val="000E3AA0"/>
    <w:rsid w:val="000E4FAC"/>
    <w:rsid w:val="000E518D"/>
    <w:rsid w:val="000E61F9"/>
    <w:rsid w:val="000F042E"/>
    <w:rsid w:val="000F1061"/>
    <w:rsid w:val="000F136E"/>
    <w:rsid w:val="000F1946"/>
    <w:rsid w:val="000F1D5B"/>
    <w:rsid w:val="000F2039"/>
    <w:rsid w:val="000F2D2A"/>
    <w:rsid w:val="000F2E23"/>
    <w:rsid w:val="000F3099"/>
    <w:rsid w:val="000F3F82"/>
    <w:rsid w:val="000F5799"/>
    <w:rsid w:val="000F59D0"/>
    <w:rsid w:val="000F6162"/>
    <w:rsid w:val="000F7261"/>
    <w:rsid w:val="000F72F1"/>
    <w:rsid w:val="000F7D6E"/>
    <w:rsid w:val="001017A1"/>
    <w:rsid w:val="0010285B"/>
    <w:rsid w:val="00102D26"/>
    <w:rsid w:val="001045F6"/>
    <w:rsid w:val="001059EE"/>
    <w:rsid w:val="00106727"/>
    <w:rsid w:val="00111CD8"/>
    <w:rsid w:val="00111DF1"/>
    <w:rsid w:val="001129D8"/>
    <w:rsid w:val="00112C70"/>
    <w:rsid w:val="00113310"/>
    <w:rsid w:val="00113410"/>
    <w:rsid w:val="00114366"/>
    <w:rsid w:val="00114630"/>
    <w:rsid w:val="00115135"/>
    <w:rsid w:val="00115829"/>
    <w:rsid w:val="00115BD1"/>
    <w:rsid w:val="00115D46"/>
    <w:rsid w:val="00116074"/>
    <w:rsid w:val="00116183"/>
    <w:rsid w:val="00120B80"/>
    <w:rsid w:val="00121CD8"/>
    <w:rsid w:val="001228EC"/>
    <w:rsid w:val="00122D7F"/>
    <w:rsid w:val="00122E86"/>
    <w:rsid w:val="00124268"/>
    <w:rsid w:val="001259A2"/>
    <w:rsid w:val="00125A31"/>
    <w:rsid w:val="00125AAB"/>
    <w:rsid w:val="001260B0"/>
    <w:rsid w:val="0012687A"/>
    <w:rsid w:val="0012714C"/>
    <w:rsid w:val="001302A2"/>
    <w:rsid w:val="00130AF8"/>
    <w:rsid w:val="0013226D"/>
    <w:rsid w:val="001328F2"/>
    <w:rsid w:val="00132C95"/>
    <w:rsid w:val="0013485C"/>
    <w:rsid w:val="00134907"/>
    <w:rsid w:val="0013568D"/>
    <w:rsid w:val="001363A2"/>
    <w:rsid w:val="00136481"/>
    <w:rsid w:val="00136612"/>
    <w:rsid w:val="001366E5"/>
    <w:rsid w:val="00137367"/>
    <w:rsid w:val="00137844"/>
    <w:rsid w:val="00137B54"/>
    <w:rsid w:val="00141424"/>
    <w:rsid w:val="001428C3"/>
    <w:rsid w:val="0014356C"/>
    <w:rsid w:val="001446EE"/>
    <w:rsid w:val="001455C9"/>
    <w:rsid w:val="00145BAC"/>
    <w:rsid w:val="00150723"/>
    <w:rsid w:val="00150958"/>
    <w:rsid w:val="0015099B"/>
    <w:rsid w:val="00151E7D"/>
    <w:rsid w:val="001524C4"/>
    <w:rsid w:val="001539F5"/>
    <w:rsid w:val="00153A7C"/>
    <w:rsid w:val="00154371"/>
    <w:rsid w:val="00154373"/>
    <w:rsid w:val="001548BD"/>
    <w:rsid w:val="00154C23"/>
    <w:rsid w:val="00154E80"/>
    <w:rsid w:val="00154F74"/>
    <w:rsid w:val="00155768"/>
    <w:rsid w:val="00155CFA"/>
    <w:rsid w:val="0015622F"/>
    <w:rsid w:val="00156492"/>
    <w:rsid w:val="00162352"/>
    <w:rsid w:val="001628E2"/>
    <w:rsid w:val="001641C2"/>
    <w:rsid w:val="00165B18"/>
    <w:rsid w:val="00165C23"/>
    <w:rsid w:val="00165D60"/>
    <w:rsid w:val="001662BA"/>
    <w:rsid w:val="0016631A"/>
    <w:rsid w:val="001669B7"/>
    <w:rsid w:val="0017218F"/>
    <w:rsid w:val="001743F8"/>
    <w:rsid w:val="0017585E"/>
    <w:rsid w:val="00176C29"/>
    <w:rsid w:val="00177408"/>
    <w:rsid w:val="00180351"/>
    <w:rsid w:val="00180386"/>
    <w:rsid w:val="00181002"/>
    <w:rsid w:val="0018163A"/>
    <w:rsid w:val="00181BC6"/>
    <w:rsid w:val="0018450D"/>
    <w:rsid w:val="001853C7"/>
    <w:rsid w:val="001855EB"/>
    <w:rsid w:val="0018759B"/>
    <w:rsid w:val="00191217"/>
    <w:rsid w:val="00192C16"/>
    <w:rsid w:val="00192CB3"/>
    <w:rsid w:val="00192F61"/>
    <w:rsid w:val="001933FC"/>
    <w:rsid w:val="00193454"/>
    <w:rsid w:val="001935F0"/>
    <w:rsid w:val="0019561A"/>
    <w:rsid w:val="00196836"/>
    <w:rsid w:val="00196871"/>
    <w:rsid w:val="001A14DE"/>
    <w:rsid w:val="001A2641"/>
    <w:rsid w:val="001A2EDF"/>
    <w:rsid w:val="001A32F3"/>
    <w:rsid w:val="001A355E"/>
    <w:rsid w:val="001A360C"/>
    <w:rsid w:val="001A389A"/>
    <w:rsid w:val="001A3F84"/>
    <w:rsid w:val="001A40F1"/>
    <w:rsid w:val="001A4728"/>
    <w:rsid w:val="001A47F0"/>
    <w:rsid w:val="001A4859"/>
    <w:rsid w:val="001A4D30"/>
    <w:rsid w:val="001A56A4"/>
    <w:rsid w:val="001A5BD7"/>
    <w:rsid w:val="001A602D"/>
    <w:rsid w:val="001B0E24"/>
    <w:rsid w:val="001B308E"/>
    <w:rsid w:val="001B3DF5"/>
    <w:rsid w:val="001B43E6"/>
    <w:rsid w:val="001B4E02"/>
    <w:rsid w:val="001B5008"/>
    <w:rsid w:val="001B5605"/>
    <w:rsid w:val="001B5968"/>
    <w:rsid w:val="001B617F"/>
    <w:rsid w:val="001B6FA6"/>
    <w:rsid w:val="001B7469"/>
    <w:rsid w:val="001C0338"/>
    <w:rsid w:val="001C1492"/>
    <w:rsid w:val="001C1C84"/>
    <w:rsid w:val="001C22E2"/>
    <w:rsid w:val="001C2C8C"/>
    <w:rsid w:val="001C2E94"/>
    <w:rsid w:val="001C387E"/>
    <w:rsid w:val="001C3FA4"/>
    <w:rsid w:val="001C4429"/>
    <w:rsid w:val="001C516A"/>
    <w:rsid w:val="001C562F"/>
    <w:rsid w:val="001C5E22"/>
    <w:rsid w:val="001C5E5F"/>
    <w:rsid w:val="001C601B"/>
    <w:rsid w:val="001C60B2"/>
    <w:rsid w:val="001C62EF"/>
    <w:rsid w:val="001C7042"/>
    <w:rsid w:val="001D1851"/>
    <w:rsid w:val="001D2730"/>
    <w:rsid w:val="001D2813"/>
    <w:rsid w:val="001D3108"/>
    <w:rsid w:val="001D574A"/>
    <w:rsid w:val="001D5863"/>
    <w:rsid w:val="001D61B3"/>
    <w:rsid w:val="001D7196"/>
    <w:rsid w:val="001D7DE7"/>
    <w:rsid w:val="001E0947"/>
    <w:rsid w:val="001E0D97"/>
    <w:rsid w:val="001E1120"/>
    <w:rsid w:val="001E3545"/>
    <w:rsid w:val="001E4D88"/>
    <w:rsid w:val="001E58E8"/>
    <w:rsid w:val="001E5EDA"/>
    <w:rsid w:val="001E66ED"/>
    <w:rsid w:val="001E6D78"/>
    <w:rsid w:val="001E7040"/>
    <w:rsid w:val="001E7091"/>
    <w:rsid w:val="001E7ADD"/>
    <w:rsid w:val="001F00AE"/>
    <w:rsid w:val="001F0156"/>
    <w:rsid w:val="001F2008"/>
    <w:rsid w:val="001F2507"/>
    <w:rsid w:val="001F3D23"/>
    <w:rsid w:val="001F3F5C"/>
    <w:rsid w:val="001F3F9D"/>
    <w:rsid w:val="001F43F8"/>
    <w:rsid w:val="001F4FA1"/>
    <w:rsid w:val="001F5057"/>
    <w:rsid w:val="001F534F"/>
    <w:rsid w:val="001F550D"/>
    <w:rsid w:val="001F5B05"/>
    <w:rsid w:val="001F5BFA"/>
    <w:rsid w:val="001F60E2"/>
    <w:rsid w:val="001F630F"/>
    <w:rsid w:val="001F7957"/>
    <w:rsid w:val="00200A02"/>
    <w:rsid w:val="00200BFD"/>
    <w:rsid w:val="00201AA7"/>
    <w:rsid w:val="00201BA4"/>
    <w:rsid w:val="002039F4"/>
    <w:rsid w:val="00203DAC"/>
    <w:rsid w:val="00203DE1"/>
    <w:rsid w:val="002047BA"/>
    <w:rsid w:val="0020522C"/>
    <w:rsid w:val="00205C3B"/>
    <w:rsid w:val="002112DC"/>
    <w:rsid w:val="0021299E"/>
    <w:rsid w:val="00213BDF"/>
    <w:rsid w:val="002143CE"/>
    <w:rsid w:val="00216235"/>
    <w:rsid w:val="00216AA5"/>
    <w:rsid w:val="00216C09"/>
    <w:rsid w:val="00216E17"/>
    <w:rsid w:val="002209B4"/>
    <w:rsid w:val="00221445"/>
    <w:rsid w:val="0022198C"/>
    <w:rsid w:val="00221C7C"/>
    <w:rsid w:val="00223644"/>
    <w:rsid w:val="00224B22"/>
    <w:rsid w:val="0022510F"/>
    <w:rsid w:val="00225EEC"/>
    <w:rsid w:val="00226DA0"/>
    <w:rsid w:val="00226DF9"/>
    <w:rsid w:val="002275AB"/>
    <w:rsid w:val="002276AC"/>
    <w:rsid w:val="00227C63"/>
    <w:rsid w:val="00230CC6"/>
    <w:rsid w:val="00232BA8"/>
    <w:rsid w:val="00233D87"/>
    <w:rsid w:val="002340CA"/>
    <w:rsid w:val="00234FFD"/>
    <w:rsid w:val="00235F0F"/>
    <w:rsid w:val="0023686E"/>
    <w:rsid w:val="00237DC6"/>
    <w:rsid w:val="0024029F"/>
    <w:rsid w:val="00240FE2"/>
    <w:rsid w:val="00241936"/>
    <w:rsid w:val="00241B22"/>
    <w:rsid w:val="00241DF3"/>
    <w:rsid w:val="002427DC"/>
    <w:rsid w:val="0024334E"/>
    <w:rsid w:val="002434A0"/>
    <w:rsid w:val="00244D80"/>
    <w:rsid w:val="002452B8"/>
    <w:rsid w:val="00245A1C"/>
    <w:rsid w:val="00246303"/>
    <w:rsid w:val="002465FD"/>
    <w:rsid w:val="00246A86"/>
    <w:rsid w:val="00246F75"/>
    <w:rsid w:val="00250480"/>
    <w:rsid w:val="00250DFE"/>
    <w:rsid w:val="00251A2F"/>
    <w:rsid w:val="0025258A"/>
    <w:rsid w:val="00252975"/>
    <w:rsid w:val="00252C72"/>
    <w:rsid w:val="00255404"/>
    <w:rsid w:val="0025584F"/>
    <w:rsid w:val="00255D14"/>
    <w:rsid w:val="00256323"/>
    <w:rsid w:val="00256348"/>
    <w:rsid w:val="002572D6"/>
    <w:rsid w:val="002610FB"/>
    <w:rsid w:val="002612E7"/>
    <w:rsid w:val="002618DB"/>
    <w:rsid w:val="00261F47"/>
    <w:rsid w:val="00262048"/>
    <w:rsid w:val="0026362E"/>
    <w:rsid w:val="002639B5"/>
    <w:rsid w:val="002656B3"/>
    <w:rsid w:val="0026669C"/>
    <w:rsid w:val="002679C2"/>
    <w:rsid w:val="00270B08"/>
    <w:rsid w:val="00270D70"/>
    <w:rsid w:val="00271334"/>
    <w:rsid w:val="00271BC6"/>
    <w:rsid w:val="00272230"/>
    <w:rsid w:val="0027227B"/>
    <w:rsid w:val="0027372C"/>
    <w:rsid w:val="00276099"/>
    <w:rsid w:val="002767FD"/>
    <w:rsid w:val="00281320"/>
    <w:rsid w:val="00282572"/>
    <w:rsid w:val="00282D04"/>
    <w:rsid w:val="00285205"/>
    <w:rsid w:val="0028571A"/>
    <w:rsid w:val="002874B0"/>
    <w:rsid w:val="002877B9"/>
    <w:rsid w:val="00290C3C"/>
    <w:rsid w:val="0029129C"/>
    <w:rsid w:val="00291E54"/>
    <w:rsid w:val="00292082"/>
    <w:rsid w:val="00293A13"/>
    <w:rsid w:val="00294836"/>
    <w:rsid w:val="002948CB"/>
    <w:rsid w:val="002972C1"/>
    <w:rsid w:val="002A0F0D"/>
    <w:rsid w:val="002A24BE"/>
    <w:rsid w:val="002A27C8"/>
    <w:rsid w:val="002A28E5"/>
    <w:rsid w:val="002A2F7C"/>
    <w:rsid w:val="002A482A"/>
    <w:rsid w:val="002A4E2B"/>
    <w:rsid w:val="002A4E9E"/>
    <w:rsid w:val="002A565E"/>
    <w:rsid w:val="002A5EF6"/>
    <w:rsid w:val="002A7359"/>
    <w:rsid w:val="002A73C8"/>
    <w:rsid w:val="002B17CE"/>
    <w:rsid w:val="002B1A18"/>
    <w:rsid w:val="002B21DA"/>
    <w:rsid w:val="002B240B"/>
    <w:rsid w:val="002B29CE"/>
    <w:rsid w:val="002B2E90"/>
    <w:rsid w:val="002B4987"/>
    <w:rsid w:val="002B4C24"/>
    <w:rsid w:val="002B5792"/>
    <w:rsid w:val="002B5E8E"/>
    <w:rsid w:val="002B6AAE"/>
    <w:rsid w:val="002B6C26"/>
    <w:rsid w:val="002B7DEB"/>
    <w:rsid w:val="002C1274"/>
    <w:rsid w:val="002C22C5"/>
    <w:rsid w:val="002C3314"/>
    <w:rsid w:val="002C3599"/>
    <w:rsid w:val="002C65F1"/>
    <w:rsid w:val="002D072E"/>
    <w:rsid w:val="002D14EA"/>
    <w:rsid w:val="002D2B56"/>
    <w:rsid w:val="002D35CC"/>
    <w:rsid w:val="002D35F8"/>
    <w:rsid w:val="002D37C4"/>
    <w:rsid w:val="002D3AC6"/>
    <w:rsid w:val="002D3AFC"/>
    <w:rsid w:val="002D3F27"/>
    <w:rsid w:val="002D4ED3"/>
    <w:rsid w:val="002D5CF3"/>
    <w:rsid w:val="002D6992"/>
    <w:rsid w:val="002E009B"/>
    <w:rsid w:val="002E0A0D"/>
    <w:rsid w:val="002E0CBF"/>
    <w:rsid w:val="002E1A17"/>
    <w:rsid w:val="002E1C06"/>
    <w:rsid w:val="002E302B"/>
    <w:rsid w:val="002E3564"/>
    <w:rsid w:val="002E4B13"/>
    <w:rsid w:val="002E5AA6"/>
    <w:rsid w:val="002E5DF5"/>
    <w:rsid w:val="002E713C"/>
    <w:rsid w:val="002E715C"/>
    <w:rsid w:val="002E75FA"/>
    <w:rsid w:val="002E7A5C"/>
    <w:rsid w:val="002F1263"/>
    <w:rsid w:val="002F1DFC"/>
    <w:rsid w:val="002F26BF"/>
    <w:rsid w:val="002F29AE"/>
    <w:rsid w:val="002F2C78"/>
    <w:rsid w:val="002F33C9"/>
    <w:rsid w:val="002F3ED9"/>
    <w:rsid w:val="002F3F4B"/>
    <w:rsid w:val="002F43D5"/>
    <w:rsid w:val="002F475F"/>
    <w:rsid w:val="002F4D6A"/>
    <w:rsid w:val="002F63E8"/>
    <w:rsid w:val="002F6495"/>
    <w:rsid w:val="002F7453"/>
    <w:rsid w:val="003000DF"/>
    <w:rsid w:val="00300D50"/>
    <w:rsid w:val="00301079"/>
    <w:rsid w:val="00301905"/>
    <w:rsid w:val="00301C20"/>
    <w:rsid w:val="00302735"/>
    <w:rsid w:val="00303324"/>
    <w:rsid w:val="0030417D"/>
    <w:rsid w:val="0030455C"/>
    <w:rsid w:val="00304A49"/>
    <w:rsid w:val="0030562E"/>
    <w:rsid w:val="00305954"/>
    <w:rsid w:val="003114FC"/>
    <w:rsid w:val="00312A2B"/>
    <w:rsid w:val="00312D3B"/>
    <w:rsid w:val="00313762"/>
    <w:rsid w:val="003149AA"/>
    <w:rsid w:val="00314ACF"/>
    <w:rsid w:val="0031567A"/>
    <w:rsid w:val="003164BE"/>
    <w:rsid w:val="003171C9"/>
    <w:rsid w:val="003208F2"/>
    <w:rsid w:val="00320FAB"/>
    <w:rsid w:val="00321642"/>
    <w:rsid w:val="0032173E"/>
    <w:rsid w:val="003222B5"/>
    <w:rsid w:val="00322533"/>
    <w:rsid w:val="00323E72"/>
    <w:rsid w:val="003240BC"/>
    <w:rsid w:val="00324476"/>
    <w:rsid w:val="00325BA8"/>
    <w:rsid w:val="0032676B"/>
    <w:rsid w:val="00326C70"/>
    <w:rsid w:val="00327EC9"/>
    <w:rsid w:val="00330576"/>
    <w:rsid w:val="003306CD"/>
    <w:rsid w:val="00331CD6"/>
    <w:rsid w:val="0033245A"/>
    <w:rsid w:val="00332F4C"/>
    <w:rsid w:val="0033420B"/>
    <w:rsid w:val="00334AB0"/>
    <w:rsid w:val="0033566E"/>
    <w:rsid w:val="00336AF3"/>
    <w:rsid w:val="00337B50"/>
    <w:rsid w:val="003412EC"/>
    <w:rsid w:val="00341B4F"/>
    <w:rsid w:val="00341E91"/>
    <w:rsid w:val="00343448"/>
    <w:rsid w:val="0034376D"/>
    <w:rsid w:val="003451BE"/>
    <w:rsid w:val="00345469"/>
    <w:rsid w:val="00345A1E"/>
    <w:rsid w:val="00345D2C"/>
    <w:rsid w:val="00345F50"/>
    <w:rsid w:val="0034665B"/>
    <w:rsid w:val="00346CD6"/>
    <w:rsid w:val="00346DD0"/>
    <w:rsid w:val="00347D17"/>
    <w:rsid w:val="00351095"/>
    <w:rsid w:val="00352485"/>
    <w:rsid w:val="003526D4"/>
    <w:rsid w:val="00353199"/>
    <w:rsid w:val="003563C6"/>
    <w:rsid w:val="0035690C"/>
    <w:rsid w:val="00357517"/>
    <w:rsid w:val="003577EB"/>
    <w:rsid w:val="00360A3B"/>
    <w:rsid w:val="0036213B"/>
    <w:rsid w:val="003625F2"/>
    <w:rsid w:val="00362A11"/>
    <w:rsid w:val="0036413B"/>
    <w:rsid w:val="00364908"/>
    <w:rsid w:val="00364F1C"/>
    <w:rsid w:val="00365151"/>
    <w:rsid w:val="003653EE"/>
    <w:rsid w:val="003663E3"/>
    <w:rsid w:val="003706C1"/>
    <w:rsid w:val="0037182D"/>
    <w:rsid w:val="0037209C"/>
    <w:rsid w:val="0037255F"/>
    <w:rsid w:val="00373930"/>
    <w:rsid w:val="00374209"/>
    <w:rsid w:val="00374252"/>
    <w:rsid w:val="00374ABA"/>
    <w:rsid w:val="00374B1B"/>
    <w:rsid w:val="00375728"/>
    <w:rsid w:val="003760AB"/>
    <w:rsid w:val="00376104"/>
    <w:rsid w:val="0037691C"/>
    <w:rsid w:val="00376F7D"/>
    <w:rsid w:val="0037755F"/>
    <w:rsid w:val="0037793B"/>
    <w:rsid w:val="00380004"/>
    <w:rsid w:val="00380EAC"/>
    <w:rsid w:val="0038129B"/>
    <w:rsid w:val="003818C0"/>
    <w:rsid w:val="00381DC4"/>
    <w:rsid w:val="00382F88"/>
    <w:rsid w:val="003837C7"/>
    <w:rsid w:val="003837D4"/>
    <w:rsid w:val="003846F9"/>
    <w:rsid w:val="00384BA5"/>
    <w:rsid w:val="003859C3"/>
    <w:rsid w:val="00385C7F"/>
    <w:rsid w:val="0038743A"/>
    <w:rsid w:val="0038750C"/>
    <w:rsid w:val="003875B7"/>
    <w:rsid w:val="00387FEB"/>
    <w:rsid w:val="0039279B"/>
    <w:rsid w:val="00393829"/>
    <w:rsid w:val="00395564"/>
    <w:rsid w:val="00395626"/>
    <w:rsid w:val="003965C4"/>
    <w:rsid w:val="0039741F"/>
    <w:rsid w:val="003A0572"/>
    <w:rsid w:val="003A0A26"/>
    <w:rsid w:val="003A10D1"/>
    <w:rsid w:val="003A1246"/>
    <w:rsid w:val="003A15C7"/>
    <w:rsid w:val="003A1B25"/>
    <w:rsid w:val="003A1DB0"/>
    <w:rsid w:val="003A2631"/>
    <w:rsid w:val="003A47C2"/>
    <w:rsid w:val="003A4B77"/>
    <w:rsid w:val="003A580A"/>
    <w:rsid w:val="003A5ABE"/>
    <w:rsid w:val="003A5F3F"/>
    <w:rsid w:val="003B2A33"/>
    <w:rsid w:val="003B2D8A"/>
    <w:rsid w:val="003B3C51"/>
    <w:rsid w:val="003B3C63"/>
    <w:rsid w:val="003B419B"/>
    <w:rsid w:val="003B58EB"/>
    <w:rsid w:val="003B6358"/>
    <w:rsid w:val="003B6ADF"/>
    <w:rsid w:val="003B76FC"/>
    <w:rsid w:val="003B7B4F"/>
    <w:rsid w:val="003C042F"/>
    <w:rsid w:val="003C0B5F"/>
    <w:rsid w:val="003C0E16"/>
    <w:rsid w:val="003C0E77"/>
    <w:rsid w:val="003C1D01"/>
    <w:rsid w:val="003C31D3"/>
    <w:rsid w:val="003C34D8"/>
    <w:rsid w:val="003C410E"/>
    <w:rsid w:val="003C5054"/>
    <w:rsid w:val="003C598D"/>
    <w:rsid w:val="003C5AE2"/>
    <w:rsid w:val="003C5B7F"/>
    <w:rsid w:val="003C6093"/>
    <w:rsid w:val="003C6A02"/>
    <w:rsid w:val="003C7D7C"/>
    <w:rsid w:val="003D1BE6"/>
    <w:rsid w:val="003D2AF4"/>
    <w:rsid w:val="003D2E33"/>
    <w:rsid w:val="003D4213"/>
    <w:rsid w:val="003D59DD"/>
    <w:rsid w:val="003D6C64"/>
    <w:rsid w:val="003D6F5B"/>
    <w:rsid w:val="003E09E3"/>
    <w:rsid w:val="003E0A6C"/>
    <w:rsid w:val="003E0DD2"/>
    <w:rsid w:val="003E380B"/>
    <w:rsid w:val="003E452C"/>
    <w:rsid w:val="003E46FE"/>
    <w:rsid w:val="003E4BBC"/>
    <w:rsid w:val="003E4CCD"/>
    <w:rsid w:val="003E4E24"/>
    <w:rsid w:val="003E5D9F"/>
    <w:rsid w:val="003E6C37"/>
    <w:rsid w:val="003E6F96"/>
    <w:rsid w:val="003F00B0"/>
    <w:rsid w:val="003F0B37"/>
    <w:rsid w:val="003F1343"/>
    <w:rsid w:val="003F169F"/>
    <w:rsid w:val="003F19F2"/>
    <w:rsid w:val="003F3216"/>
    <w:rsid w:val="003F45B2"/>
    <w:rsid w:val="003F53F2"/>
    <w:rsid w:val="003F61A7"/>
    <w:rsid w:val="003F662B"/>
    <w:rsid w:val="003F6934"/>
    <w:rsid w:val="003F6BDE"/>
    <w:rsid w:val="00400403"/>
    <w:rsid w:val="00401802"/>
    <w:rsid w:val="00401857"/>
    <w:rsid w:val="00401EE5"/>
    <w:rsid w:val="00402640"/>
    <w:rsid w:val="00402F6B"/>
    <w:rsid w:val="00403064"/>
    <w:rsid w:val="004036B3"/>
    <w:rsid w:val="00404416"/>
    <w:rsid w:val="00405AAA"/>
    <w:rsid w:val="00406C79"/>
    <w:rsid w:val="004074EC"/>
    <w:rsid w:val="00410CD5"/>
    <w:rsid w:val="00410CEA"/>
    <w:rsid w:val="0041197F"/>
    <w:rsid w:val="004120A8"/>
    <w:rsid w:val="004124EE"/>
    <w:rsid w:val="00413A20"/>
    <w:rsid w:val="00414223"/>
    <w:rsid w:val="00414B78"/>
    <w:rsid w:val="00414CA2"/>
    <w:rsid w:val="00415C36"/>
    <w:rsid w:val="00415DB2"/>
    <w:rsid w:val="0041798C"/>
    <w:rsid w:val="00417D41"/>
    <w:rsid w:val="00421203"/>
    <w:rsid w:val="00421A6E"/>
    <w:rsid w:val="00421C17"/>
    <w:rsid w:val="0042250D"/>
    <w:rsid w:val="004246DC"/>
    <w:rsid w:val="00424F02"/>
    <w:rsid w:val="004276BC"/>
    <w:rsid w:val="004301F7"/>
    <w:rsid w:val="004308FB"/>
    <w:rsid w:val="0043368D"/>
    <w:rsid w:val="00433E33"/>
    <w:rsid w:val="004349DC"/>
    <w:rsid w:val="00435A11"/>
    <w:rsid w:val="00440717"/>
    <w:rsid w:val="00440980"/>
    <w:rsid w:val="00440C50"/>
    <w:rsid w:val="00441443"/>
    <w:rsid w:val="00441640"/>
    <w:rsid w:val="004419C1"/>
    <w:rsid w:val="00441C75"/>
    <w:rsid w:val="00443BCA"/>
    <w:rsid w:val="00443D95"/>
    <w:rsid w:val="00446139"/>
    <w:rsid w:val="004475CC"/>
    <w:rsid w:val="00447E46"/>
    <w:rsid w:val="00450298"/>
    <w:rsid w:val="00451033"/>
    <w:rsid w:val="0045130B"/>
    <w:rsid w:val="00451A8B"/>
    <w:rsid w:val="00451C15"/>
    <w:rsid w:val="00451FE3"/>
    <w:rsid w:val="00452364"/>
    <w:rsid w:val="00453CB7"/>
    <w:rsid w:val="00453E9C"/>
    <w:rsid w:val="0045404D"/>
    <w:rsid w:val="0045587E"/>
    <w:rsid w:val="00456EA4"/>
    <w:rsid w:val="00461086"/>
    <w:rsid w:val="00461102"/>
    <w:rsid w:val="004614C8"/>
    <w:rsid w:val="00462218"/>
    <w:rsid w:val="004636AC"/>
    <w:rsid w:val="004638BB"/>
    <w:rsid w:val="00463BD6"/>
    <w:rsid w:val="00464856"/>
    <w:rsid w:val="00464CA3"/>
    <w:rsid w:val="00464EAC"/>
    <w:rsid w:val="004650F3"/>
    <w:rsid w:val="00465AFF"/>
    <w:rsid w:val="00465C27"/>
    <w:rsid w:val="00465EB4"/>
    <w:rsid w:val="004672E8"/>
    <w:rsid w:val="004674EF"/>
    <w:rsid w:val="004714D6"/>
    <w:rsid w:val="00471D9A"/>
    <w:rsid w:val="004725A6"/>
    <w:rsid w:val="00473DA6"/>
    <w:rsid w:val="0047473B"/>
    <w:rsid w:val="00474761"/>
    <w:rsid w:val="004747BD"/>
    <w:rsid w:val="00474F22"/>
    <w:rsid w:val="004769F2"/>
    <w:rsid w:val="00477C22"/>
    <w:rsid w:val="00477F78"/>
    <w:rsid w:val="00477FF0"/>
    <w:rsid w:val="004803FF"/>
    <w:rsid w:val="00480C4F"/>
    <w:rsid w:val="00480D3A"/>
    <w:rsid w:val="004827AF"/>
    <w:rsid w:val="00482D1E"/>
    <w:rsid w:val="00483639"/>
    <w:rsid w:val="00483910"/>
    <w:rsid w:val="004862BF"/>
    <w:rsid w:val="004866C2"/>
    <w:rsid w:val="00486752"/>
    <w:rsid w:val="00490491"/>
    <w:rsid w:val="00490D52"/>
    <w:rsid w:val="00491094"/>
    <w:rsid w:val="004912F5"/>
    <w:rsid w:val="00491C4C"/>
    <w:rsid w:val="00492821"/>
    <w:rsid w:val="004933DC"/>
    <w:rsid w:val="00493419"/>
    <w:rsid w:val="00493CB1"/>
    <w:rsid w:val="00493DB3"/>
    <w:rsid w:val="00494981"/>
    <w:rsid w:val="00494F32"/>
    <w:rsid w:val="004959E0"/>
    <w:rsid w:val="00495D28"/>
    <w:rsid w:val="004960DB"/>
    <w:rsid w:val="0049756C"/>
    <w:rsid w:val="00497D28"/>
    <w:rsid w:val="004A0B1A"/>
    <w:rsid w:val="004A0E63"/>
    <w:rsid w:val="004A2180"/>
    <w:rsid w:val="004A4187"/>
    <w:rsid w:val="004A588A"/>
    <w:rsid w:val="004A5B3B"/>
    <w:rsid w:val="004A5D26"/>
    <w:rsid w:val="004A6CEF"/>
    <w:rsid w:val="004A6DE3"/>
    <w:rsid w:val="004A7282"/>
    <w:rsid w:val="004A7778"/>
    <w:rsid w:val="004B025D"/>
    <w:rsid w:val="004B032E"/>
    <w:rsid w:val="004B07A3"/>
    <w:rsid w:val="004B07A8"/>
    <w:rsid w:val="004B0990"/>
    <w:rsid w:val="004B09F2"/>
    <w:rsid w:val="004B1810"/>
    <w:rsid w:val="004B1E06"/>
    <w:rsid w:val="004B2C24"/>
    <w:rsid w:val="004B2ED7"/>
    <w:rsid w:val="004B32DC"/>
    <w:rsid w:val="004B5D8A"/>
    <w:rsid w:val="004B5F4E"/>
    <w:rsid w:val="004B6125"/>
    <w:rsid w:val="004B62AC"/>
    <w:rsid w:val="004B6804"/>
    <w:rsid w:val="004B70CB"/>
    <w:rsid w:val="004B779A"/>
    <w:rsid w:val="004C0597"/>
    <w:rsid w:val="004C0CD5"/>
    <w:rsid w:val="004C2794"/>
    <w:rsid w:val="004C312A"/>
    <w:rsid w:val="004C3434"/>
    <w:rsid w:val="004C3D9C"/>
    <w:rsid w:val="004C47F3"/>
    <w:rsid w:val="004C49F2"/>
    <w:rsid w:val="004C7F2E"/>
    <w:rsid w:val="004D02FB"/>
    <w:rsid w:val="004D113D"/>
    <w:rsid w:val="004D1167"/>
    <w:rsid w:val="004D17C6"/>
    <w:rsid w:val="004D19CF"/>
    <w:rsid w:val="004D45A9"/>
    <w:rsid w:val="004D475E"/>
    <w:rsid w:val="004D47C3"/>
    <w:rsid w:val="004D590B"/>
    <w:rsid w:val="004D66D3"/>
    <w:rsid w:val="004D68D8"/>
    <w:rsid w:val="004D7C52"/>
    <w:rsid w:val="004E0226"/>
    <w:rsid w:val="004E07A7"/>
    <w:rsid w:val="004E094E"/>
    <w:rsid w:val="004E214E"/>
    <w:rsid w:val="004E2C2C"/>
    <w:rsid w:val="004E2CE5"/>
    <w:rsid w:val="004E30D1"/>
    <w:rsid w:val="004E31E8"/>
    <w:rsid w:val="004E335E"/>
    <w:rsid w:val="004E484E"/>
    <w:rsid w:val="004E4884"/>
    <w:rsid w:val="004E4CBD"/>
    <w:rsid w:val="004E4DE7"/>
    <w:rsid w:val="004E538C"/>
    <w:rsid w:val="004E7E3A"/>
    <w:rsid w:val="004F0318"/>
    <w:rsid w:val="004F3EBC"/>
    <w:rsid w:val="004F7761"/>
    <w:rsid w:val="004F789D"/>
    <w:rsid w:val="004F7ABD"/>
    <w:rsid w:val="0050066B"/>
    <w:rsid w:val="005013E3"/>
    <w:rsid w:val="00502105"/>
    <w:rsid w:val="005023B1"/>
    <w:rsid w:val="0050419B"/>
    <w:rsid w:val="00506BCC"/>
    <w:rsid w:val="00507E31"/>
    <w:rsid w:val="00511280"/>
    <w:rsid w:val="005119C1"/>
    <w:rsid w:val="005123DC"/>
    <w:rsid w:val="00513592"/>
    <w:rsid w:val="00513BCD"/>
    <w:rsid w:val="005146FB"/>
    <w:rsid w:val="00514D01"/>
    <w:rsid w:val="00514E11"/>
    <w:rsid w:val="0051513A"/>
    <w:rsid w:val="00515325"/>
    <w:rsid w:val="005202C5"/>
    <w:rsid w:val="0052081F"/>
    <w:rsid w:val="00521438"/>
    <w:rsid w:val="0052171A"/>
    <w:rsid w:val="00522940"/>
    <w:rsid w:val="00522A3A"/>
    <w:rsid w:val="005234F9"/>
    <w:rsid w:val="005238ED"/>
    <w:rsid w:val="00523F13"/>
    <w:rsid w:val="005247F4"/>
    <w:rsid w:val="005260B5"/>
    <w:rsid w:val="00526882"/>
    <w:rsid w:val="00527E24"/>
    <w:rsid w:val="00527E41"/>
    <w:rsid w:val="00530A3B"/>
    <w:rsid w:val="00530DF2"/>
    <w:rsid w:val="00531318"/>
    <w:rsid w:val="00531C57"/>
    <w:rsid w:val="005320AA"/>
    <w:rsid w:val="00532891"/>
    <w:rsid w:val="00532F75"/>
    <w:rsid w:val="00533BEE"/>
    <w:rsid w:val="00535107"/>
    <w:rsid w:val="00535757"/>
    <w:rsid w:val="0053745D"/>
    <w:rsid w:val="00537705"/>
    <w:rsid w:val="00540367"/>
    <w:rsid w:val="00540F88"/>
    <w:rsid w:val="005410A5"/>
    <w:rsid w:val="00541E1F"/>
    <w:rsid w:val="005425A5"/>
    <w:rsid w:val="005428B6"/>
    <w:rsid w:val="00543342"/>
    <w:rsid w:val="0054392D"/>
    <w:rsid w:val="00543BCF"/>
    <w:rsid w:val="005440A1"/>
    <w:rsid w:val="005445AE"/>
    <w:rsid w:val="00544DB2"/>
    <w:rsid w:val="00545801"/>
    <w:rsid w:val="005460AE"/>
    <w:rsid w:val="005460DB"/>
    <w:rsid w:val="005463C1"/>
    <w:rsid w:val="00546461"/>
    <w:rsid w:val="00547888"/>
    <w:rsid w:val="00551C3A"/>
    <w:rsid w:val="005531F1"/>
    <w:rsid w:val="00553231"/>
    <w:rsid w:val="00553427"/>
    <w:rsid w:val="0055371E"/>
    <w:rsid w:val="0055378F"/>
    <w:rsid w:val="005567AF"/>
    <w:rsid w:val="00556F9E"/>
    <w:rsid w:val="0055718B"/>
    <w:rsid w:val="005576AD"/>
    <w:rsid w:val="0056180B"/>
    <w:rsid w:val="00562840"/>
    <w:rsid w:val="005632D4"/>
    <w:rsid w:val="00563900"/>
    <w:rsid w:val="00563A1D"/>
    <w:rsid w:val="00563B2F"/>
    <w:rsid w:val="00566900"/>
    <w:rsid w:val="0056690B"/>
    <w:rsid w:val="00567FB2"/>
    <w:rsid w:val="005703CF"/>
    <w:rsid w:val="00570FF8"/>
    <w:rsid w:val="0057188A"/>
    <w:rsid w:val="00571D4C"/>
    <w:rsid w:val="00572A8C"/>
    <w:rsid w:val="0057332E"/>
    <w:rsid w:val="00573A00"/>
    <w:rsid w:val="00573D03"/>
    <w:rsid w:val="005756AB"/>
    <w:rsid w:val="005759BA"/>
    <w:rsid w:val="005761FE"/>
    <w:rsid w:val="00576A5D"/>
    <w:rsid w:val="00576D32"/>
    <w:rsid w:val="00577D6B"/>
    <w:rsid w:val="00580313"/>
    <w:rsid w:val="00580489"/>
    <w:rsid w:val="00580DF0"/>
    <w:rsid w:val="0058173C"/>
    <w:rsid w:val="00581C49"/>
    <w:rsid w:val="00581FB5"/>
    <w:rsid w:val="00582B4D"/>
    <w:rsid w:val="00583E65"/>
    <w:rsid w:val="00583F05"/>
    <w:rsid w:val="00585593"/>
    <w:rsid w:val="005861DB"/>
    <w:rsid w:val="005870B8"/>
    <w:rsid w:val="00590FFD"/>
    <w:rsid w:val="00591035"/>
    <w:rsid w:val="00591732"/>
    <w:rsid w:val="00591BFA"/>
    <w:rsid w:val="00592F33"/>
    <w:rsid w:val="00593EF5"/>
    <w:rsid w:val="00594EA9"/>
    <w:rsid w:val="00595239"/>
    <w:rsid w:val="005965EB"/>
    <w:rsid w:val="0059679C"/>
    <w:rsid w:val="0059691B"/>
    <w:rsid w:val="00596A2E"/>
    <w:rsid w:val="00597949"/>
    <w:rsid w:val="005A02E5"/>
    <w:rsid w:val="005A04A1"/>
    <w:rsid w:val="005A1CBA"/>
    <w:rsid w:val="005A31E9"/>
    <w:rsid w:val="005A372A"/>
    <w:rsid w:val="005A43CF"/>
    <w:rsid w:val="005A483C"/>
    <w:rsid w:val="005A55D0"/>
    <w:rsid w:val="005A7F53"/>
    <w:rsid w:val="005B05D6"/>
    <w:rsid w:val="005B15B4"/>
    <w:rsid w:val="005B1690"/>
    <w:rsid w:val="005B20D4"/>
    <w:rsid w:val="005B5510"/>
    <w:rsid w:val="005B62C1"/>
    <w:rsid w:val="005B7DFB"/>
    <w:rsid w:val="005C0F00"/>
    <w:rsid w:val="005C0F31"/>
    <w:rsid w:val="005C244C"/>
    <w:rsid w:val="005C2A54"/>
    <w:rsid w:val="005C46EA"/>
    <w:rsid w:val="005C6456"/>
    <w:rsid w:val="005C679D"/>
    <w:rsid w:val="005C7848"/>
    <w:rsid w:val="005D1728"/>
    <w:rsid w:val="005D3651"/>
    <w:rsid w:val="005D47A9"/>
    <w:rsid w:val="005D5163"/>
    <w:rsid w:val="005D5B7A"/>
    <w:rsid w:val="005D6021"/>
    <w:rsid w:val="005D66B4"/>
    <w:rsid w:val="005E01E7"/>
    <w:rsid w:val="005E078E"/>
    <w:rsid w:val="005E0862"/>
    <w:rsid w:val="005E0D42"/>
    <w:rsid w:val="005E1208"/>
    <w:rsid w:val="005E1B8D"/>
    <w:rsid w:val="005E25AD"/>
    <w:rsid w:val="005E2876"/>
    <w:rsid w:val="005E3300"/>
    <w:rsid w:val="005E3338"/>
    <w:rsid w:val="005E3DD7"/>
    <w:rsid w:val="005E4E52"/>
    <w:rsid w:val="005E4EF6"/>
    <w:rsid w:val="005E6F8D"/>
    <w:rsid w:val="005E78F5"/>
    <w:rsid w:val="005F0F1E"/>
    <w:rsid w:val="005F196D"/>
    <w:rsid w:val="005F2D85"/>
    <w:rsid w:val="005F333A"/>
    <w:rsid w:val="005F3BDF"/>
    <w:rsid w:val="005F3F7E"/>
    <w:rsid w:val="005F40BD"/>
    <w:rsid w:val="005F4315"/>
    <w:rsid w:val="005F466E"/>
    <w:rsid w:val="005F4BEF"/>
    <w:rsid w:val="005F5C39"/>
    <w:rsid w:val="005F62B3"/>
    <w:rsid w:val="005F68F8"/>
    <w:rsid w:val="005F6EB6"/>
    <w:rsid w:val="005F6F4D"/>
    <w:rsid w:val="005F74B9"/>
    <w:rsid w:val="00600C4D"/>
    <w:rsid w:val="00600DCF"/>
    <w:rsid w:val="00602049"/>
    <w:rsid w:val="0060228F"/>
    <w:rsid w:val="00602438"/>
    <w:rsid w:val="006053C7"/>
    <w:rsid w:val="0060757D"/>
    <w:rsid w:val="00607707"/>
    <w:rsid w:val="00611644"/>
    <w:rsid w:val="00612EC7"/>
    <w:rsid w:val="0061316D"/>
    <w:rsid w:val="00613CB4"/>
    <w:rsid w:val="00614B76"/>
    <w:rsid w:val="0061606C"/>
    <w:rsid w:val="00616399"/>
    <w:rsid w:val="0061686A"/>
    <w:rsid w:val="00616DE5"/>
    <w:rsid w:val="00616EA9"/>
    <w:rsid w:val="00620658"/>
    <w:rsid w:val="006217FB"/>
    <w:rsid w:val="00622BDA"/>
    <w:rsid w:val="00622E31"/>
    <w:rsid w:val="0062554C"/>
    <w:rsid w:val="00626A96"/>
    <w:rsid w:val="006304EE"/>
    <w:rsid w:val="00631222"/>
    <w:rsid w:val="00631B64"/>
    <w:rsid w:val="00632458"/>
    <w:rsid w:val="00632617"/>
    <w:rsid w:val="00632918"/>
    <w:rsid w:val="00632A8B"/>
    <w:rsid w:val="00632C9D"/>
    <w:rsid w:val="0063349F"/>
    <w:rsid w:val="006339D9"/>
    <w:rsid w:val="00634835"/>
    <w:rsid w:val="00634E09"/>
    <w:rsid w:val="00635E91"/>
    <w:rsid w:val="0063769C"/>
    <w:rsid w:val="006378E3"/>
    <w:rsid w:val="00641550"/>
    <w:rsid w:val="00641C02"/>
    <w:rsid w:val="006424E6"/>
    <w:rsid w:val="006432D5"/>
    <w:rsid w:val="0064579B"/>
    <w:rsid w:val="00646D89"/>
    <w:rsid w:val="00647C7F"/>
    <w:rsid w:val="00650155"/>
    <w:rsid w:val="00651B9D"/>
    <w:rsid w:val="00651E28"/>
    <w:rsid w:val="0065221D"/>
    <w:rsid w:val="00652FAB"/>
    <w:rsid w:val="0065318A"/>
    <w:rsid w:val="006535C6"/>
    <w:rsid w:val="006548A7"/>
    <w:rsid w:val="006559A3"/>
    <w:rsid w:val="006568FB"/>
    <w:rsid w:val="00656B28"/>
    <w:rsid w:val="006575F1"/>
    <w:rsid w:val="006579B2"/>
    <w:rsid w:val="0066008D"/>
    <w:rsid w:val="0066073A"/>
    <w:rsid w:val="006607E4"/>
    <w:rsid w:val="00662EFE"/>
    <w:rsid w:val="0066522C"/>
    <w:rsid w:val="00665A93"/>
    <w:rsid w:val="00671A2B"/>
    <w:rsid w:val="00672F34"/>
    <w:rsid w:val="006731D8"/>
    <w:rsid w:val="006732E0"/>
    <w:rsid w:val="00673B93"/>
    <w:rsid w:val="00675258"/>
    <w:rsid w:val="00680E06"/>
    <w:rsid w:val="00680E12"/>
    <w:rsid w:val="00680E6F"/>
    <w:rsid w:val="00681D84"/>
    <w:rsid w:val="0068220D"/>
    <w:rsid w:val="00682436"/>
    <w:rsid w:val="00682F2E"/>
    <w:rsid w:val="00683FE8"/>
    <w:rsid w:val="00685669"/>
    <w:rsid w:val="00685B3C"/>
    <w:rsid w:val="006864B4"/>
    <w:rsid w:val="006900E2"/>
    <w:rsid w:val="006906BE"/>
    <w:rsid w:val="006908AC"/>
    <w:rsid w:val="00691D8B"/>
    <w:rsid w:val="00694EEB"/>
    <w:rsid w:val="00695BEB"/>
    <w:rsid w:val="00695C90"/>
    <w:rsid w:val="00696CD5"/>
    <w:rsid w:val="00696E49"/>
    <w:rsid w:val="006979D3"/>
    <w:rsid w:val="006A0248"/>
    <w:rsid w:val="006A0FDB"/>
    <w:rsid w:val="006A2C8A"/>
    <w:rsid w:val="006A346C"/>
    <w:rsid w:val="006A3C7B"/>
    <w:rsid w:val="006A4259"/>
    <w:rsid w:val="006A4C38"/>
    <w:rsid w:val="006A55CF"/>
    <w:rsid w:val="006A5BAA"/>
    <w:rsid w:val="006A696C"/>
    <w:rsid w:val="006A6F02"/>
    <w:rsid w:val="006B09D2"/>
    <w:rsid w:val="006B1334"/>
    <w:rsid w:val="006B19D4"/>
    <w:rsid w:val="006B1D93"/>
    <w:rsid w:val="006B2E60"/>
    <w:rsid w:val="006B3BA8"/>
    <w:rsid w:val="006B3BFC"/>
    <w:rsid w:val="006B5332"/>
    <w:rsid w:val="006B544A"/>
    <w:rsid w:val="006B5C4F"/>
    <w:rsid w:val="006B66A0"/>
    <w:rsid w:val="006C1B50"/>
    <w:rsid w:val="006C2C19"/>
    <w:rsid w:val="006C2F78"/>
    <w:rsid w:val="006C4C3A"/>
    <w:rsid w:val="006C5D55"/>
    <w:rsid w:val="006C7370"/>
    <w:rsid w:val="006D0D89"/>
    <w:rsid w:val="006D121B"/>
    <w:rsid w:val="006D1C40"/>
    <w:rsid w:val="006D2056"/>
    <w:rsid w:val="006D28F7"/>
    <w:rsid w:val="006D39D8"/>
    <w:rsid w:val="006D4959"/>
    <w:rsid w:val="006D53F5"/>
    <w:rsid w:val="006D54F2"/>
    <w:rsid w:val="006D677E"/>
    <w:rsid w:val="006D693D"/>
    <w:rsid w:val="006D6BCC"/>
    <w:rsid w:val="006D7A3F"/>
    <w:rsid w:val="006E0502"/>
    <w:rsid w:val="006E068D"/>
    <w:rsid w:val="006E0C92"/>
    <w:rsid w:val="006E0E95"/>
    <w:rsid w:val="006E29DA"/>
    <w:rsid w:val="006E38AA"/>
    <w:rsid w:val="006E45D3"/>
    <w:rsid w:val="006E5D06"/>
    <w:rsid w:val="006E6315"/>
    <w:rsid w:val="006E6B0D"/>
    <w:rsid w:val="006E7CBF"/>
    <w:rsid w:val="006F0727"/>
    <w:rsid w:val="006F1942"/>
    <w:rsid w:val="006F37B4"/>
    <w:rsid w:val="006F4243"/>
    <w:rsid w:val="006F502D"/>
    <w:rsid w:val="006F59B0"/>
    <w:rsid w:val="006F5D02"/>
    <w:rsid w:val="006F65F7"/>
    <w:rsid w:val="006F6E7D"/>
    <w:rsid w:val="006F70FD"/>
    <w:rsid w:val="006F7A29"/>
    <w:rsid w:val="00701A80"/>
    <w:rsid w:val="00701DAB"/>
    <w:rsid w:val="00703ECC"/>
    <w:rsid w:val="00704A33"/>
    <w:rsid w:val="00707569"/>
    <w:rsid w:val="00707620"/>
    <w:rsid w:val="00710879"/>
    <w:rsid w:val="0071092B"/>
    <w:rsid w:val="00710DE1"/>
    <w:rsid w:val="007110D0"/>
    <w:rsid w:val="00711841"/>
    <w:rsid w:val="0071207B"/>
    <w:rsid w:val="0071223D"/>
    <w:rsid w:val="007124EC"/>
    <w:rsid w:val="0071263C"/>
    <w:rsid w:val="00714460"/>
    <w:rsid w:val="007159AC"/>
    <w:rsid w:val="00715F76"/>
    <w:rsid w:val="00716EF5"/>
    <w:rsid w:val="0071712B"/>
    <w:rsid w:val="00717286"/>
    <w:rsid w:val="00721EC9"/>
    <w:rsid w:val="0072391D"/>
    <w:rsid w:val="00724115"/>
    <w:rsid w:val="00726088"/>
    <w:rsid w:val="007263E0"/>
    <w:rsid w:val="0072694D"/>
    <w:rsid w:val="00727823"/>
    <w:rsid w:val="0073390A"/>
    <w:rsid w:val="00733C4F"/>
    <w:rsid w:val="007366BA"/>
    <w:rsid w:val="00737B93"/>
    <w:rsid w:val="00740F26"/>
    <w:rsid w:val="00740F79"/>
    <w:rsid w:val="00741166"/>
    <w:rsid w:val="00741992"/>
    <w:rsid w:val="00741D78"/>
    <w:rsid w:val="00742516"/>
    <w:rsid w:val="00742618"/>
    <w:rsid w:val="00742FDF"/>
    <w:rsid w:val="00743384"/>
    <w:rsid w:val="00743BBE"/>
    <w:rsid w:val="007441BA"/>
    <w:rsid w:val="007446F4"/>
    <w:rsid w:val="00744A29"/>
    <w:rsid w:val="00745654"/>
    <w:rsid w:val="00745E90"/>
    <w:rsid w:val="00746626"/>
    <w:rsid w:val="007477DC"/>
    <w:rsid w:val="00747F18"/>
    <w:rsid w:val="0075045E"/>
    <w:rsid w:val="007504D2"/>
    <w:rsid w:val="0075258F"/>
    <w:rsid w:val="00752915"/>
    <w:rsid w:val="007543A6"/>
    <w:rsid w:val="00754666"/>
    <w:rsid w:val="00754BFA"/>
    <w:rsid w:val="0075511B"/>
    <w:rsid w:val="00755397"/>
    <w:rsid w:val="007555B6"/>
    <w:rsid w:val="007555CF"/>
    <w:rsid w:val="0075675A"/>
    <w:rsid w:val="00760978"/>
    <w:rsid w:val="00764FBA"/>
    <w:rsid w:val="0076532B"/>
    <w:rsid w:val="007659F5"/>
    <w:rsid w:val="00766E6E"/>
    <w:rsid w:val="00766FC3"/>
    <w:rsid w:val="007672F8"/>
    <w:rsid w:val="00767BC3"/>
    <w:rsid w:val="00767E7E"/>
    <w:rsid w:val="00770114"/>
    <w:rsid w:val="0077050B"/>
    <w:rsid w:val="00770787"/>
    <w:rsid w:val="00770CBF"/>
    <w:rsid w:val="00771550"/>
    <w:rsid w:val="007719BC"/>
    <w:rsid w:val="0077210E"/>
    <w:rsid w:val="00773347"/>
    <w:rsid w:val="00773449"/>
    <w:rsid w:val="00773D8A"/>
    <w:rsid w:val="00773DD8"/>
    <w:rsid w:val="007741C9"/>
    <w:rsid w:val="007751D4"/>
    <w:rsid w:val="0077557F"/>
    <w:rsid w:val="00775939"/>
    <w:rsid w:val="00776055"/>
    <w:rsid w:val="007762D1"/>
    <w:rsid w:val="00777625"/>
    <w:rsid w:val="00777922"/>
    <w:rsid w:val="007803B0"/>
    <w:rsid w:val="007810DF"/>
    <w:rsid w:val="0078154E"/>
    <w:rsid w:val="007821A8"/>
    <w:rsid w:val="007835EA"/>
    <w:rsid w:val="00783C0A"/>
    <w:rsid w:val="007846E5"/>
    <w:rsid w:val="007854AE"/>
    <w:rsid w:val="007867CE"/>
    <w:rsid w:val="00790005"/>
    <w:rsid w:val="0079058C"/>
    <w:rsid w:val="0079094A"/>
    <w:rsid w:val="0079163C"/>
    <w:rsid w:val="007919A6"/>
    <w:rsid w:val="00792F52"/>
    <w:rsid w:val="00793C13"/>
    <w:rsid w:val="00793C2E"/>
    <w:rsid w:val="00794495"/>
    <w:rsid w:val="00795572"/>
    <w:rsid w:val="00795EAF"/>
    <w:rsid w:val="0079637D"/>
    <w:rsid w:val="007966EE"/>
    <w:rsid w:val="00797D6D"/>
    <w:rsid w:val="007A010B"/>
    <w:rsid w:val="007A07B1"/>
    <w:rsid w:val="007A2650"/>
    <w:rsid w:val="007A3A73"/>
    <w:rsid w:val="007A3EE1"/>
    <w:rsid w:val="007A47FB"/>
    <w:rsid w:val="007A6FDE"/>
    <w:rsid w:val="007B09F1"/>
    <w:rsid w:val="007B16E8"/>
    <w:rsid w:val="007B1B3C"/>
    <w:rsid w:val="007B24AB"/>
    <w:rsid w:val="007B689B"/>
    <w:rsid w:val="007B6B10"/>
    <w:rsid w:val="007B6CE7"/>
    <w:rsid w:val="007B756B"/>
    <w:rsid w:val="007C0D43"/>
    <w:rsid w:val="007C1647"/>
    <w:rsid w:val="007C16E2"/>
    <w:rsid w:val="007C173B"/>
    <w:rsid w:val="007C1F20"/>
    <w:rsid w:val="007C2104"/>
    <w:rsid w:val="007C2609"/>
    <w:rsid w:val="007C4FE8"/>
    <w:rsid w:val="007C5257"/>
    <w:rsid w:val="007C6272"/>
    <w:rsid w:val="007C65FC"/>
    <w:rsid w:val="007C6B22"/>
    <w:rsid w:val="007C7D1D"/>
    <w:rsid w:val="007D0EB3"/>
    <w:rsid w:val="007D315F"/>
    <w:rsid w:val="007D4CAD"/>
    <w:rsid w:val="007D4E48"/>
    <w:rsid w:val="007D505B"/>
    <w:rsid w:val="007D6337"/>
    <w:rsid w:val="007D6410"/>
    <w:rsid w:val="007D6726"/>
    <w:rsid w:val="007D6C93"/>
    <w:rsid w:val="007D6F1C"/>
    <w:rsid w:val="007D7588"/>
    <w:rsid w:val="007D79FD"/>
    <w:rsid w:val="007E0B5B"/>
    <w:rsid w:val="007E0BAE"/>
    <w:rsid w:val="007E2326"/>
    <w:rsid w:val="007E2875"/>
    <w:rsid w:val="007E4219"/>
    <w:rsid w:val="007E5204"/>
    <w:rsid w:val="007E5414"/>
    <w:rsid w:val="007E6A4D"/>
    <w:rsid w:val="007F0500"/>
    <w:rsid w:val="007F06CF"/>
    <w:rsid w:val="007F1674"/>
    <w:rsid w:val="007F1BBE"/>
    <w:rsid w:val="007F2942"/>
    <w:rsid w:val="007F39E8"/>
    <w:rsid w:val="007F49E9"/>
    <w:rsid w:val="007F5D5F"/>
    <w:rsid w:val="007F5FF0"/>
    <w:rsid w:val="007F6BE8"/>
    <w:rsid w:val="007F6C14"/>
    <w:rsid w:val="007F6CF5"/>
    <w:rsid w:val="007F7364"/>
    <w:rsid w:val="008002A1"/>
    <w:rsid w:val="00800F4A"/>
    <w:rsid w:val="0080302C"/>
    <w:rsid w:val="00803611"/>
    <w:rsid w:val="008036DA"/>
    <w:rsid w:val="008037EB"/>
    <w:rsid w:val="00803D93"/>
    <w:rsid w:val="008061C4"/>
    <w:rsid w:val="00807A93"/>
    <w:rsid w:val="00807B38"/>
    <w:rsid w:val="008102A5"/>
    <w:rsid w:val="0081133B"/>
    <w:rsid w:val="00811A32"/>
    <w:rsid w:val="00813031"/>
    <w:rsid w:val="00815001"/>
    <w:rsid w:val="00816E91"/>
    <w:rsid w:val="00817998"/>
    <w:rsid w:val="00820C28"/>
    <w:rsid w:val="00821192"/>
    <w:rsid w:val="00821587"/>
    <w:rsid w:val="00821BC9"/>
    <w:rsid w:val="00826215"/>
    <w:rsid w:val="008272FE"/>
    <w:rsid w:val="008312ED"/>
    <w:rsid w:val="00831681"/>
    <w:rsid w:val="008317B4"/>
    <w:rsid w:val="00831ADE"/>
    <w:rsid w:val="008331EC"/>
    <w:rsid w:val="00833FDF"/>
    <w:rsid w:val="008344DD"/>
    <w:rsid w:val="008354A0"/>
    <w:rsid w:val="00835900"/>
    <w:rsid w:val="00836349"/>
    <w:rsid w:val="0083742F"/>
    <w:rsid w:val="00837E6A"/>
    <w:rsid w:val="0084009A"/>
    <w:rsid w:val="008404DF"/>
    <w:rsid w:val="00841165"/>
    <w:rsid w:val="008415F2"/>
    <w:rsid w:val="008417D3"/>
    <w:rsid w:val="00842AE4"/>
    <w:rsid w:val="0084367B"/>
    <w:rsid w:val="0084549B"/>
    <w:rsid w:val="00845C45"/>
    <w:rsid w:val="00847E5D"/>
    <w:rsid w:val="0085059B"/>
    <w:rsid w:val="0085150D"/>
    <w:rsid w:val="008532A8"/>
    <w:rsid w:val="00855324"/>
    <w:rsid w:val="00855FDA"/>
    <w:rsid w:val="0085717C"/>
    <w:rsid w:val="00860CBD"/>
    <w:rsid w:val="00861A4C"/>
    <w:rsid w:val="008622C7"/>
    <w:rsid w:val="00863134"/>
    <w:rsid w:val="0086332E"/>
    <w:rsid w:val="00863D61"/>
    <w:rsid w:val="00863DA8"/>
    <w:rsid w:val="008640D4"/>
    <w:rsid w:val="00864244"/>
    <w:rsid w:val="0086431D"/>
    <w:rsid w:val="00864CE0"/>
    <w:rsid w:val="00864F6E"/>
    <w:rsid w:val="00864FED"/>
    <w:rsid w:val="0086604D"/>
    <w:rsid w:val="008673B0"/>
    <w:rsid w:val="00867506"/>
    <w:rsid w:val="008679D4"/>
    <w:rsid w:val="00870D53"/>
    <w:rsid w:val="0087143B"/>
    <w:rsid w:val="00871478"/>
    <w:rsid w:val="008736BB"/>
    <w:rsid w:val="008747AC"/>
    <w:rsid w:val="00874D12"/>
    <w:rsid w:val="00875046"/>
    <w:rsid w:val="008752D3"/>
    <w:rsid w:val="00875F47"/>
    <w:rsid w:val="00876A25"/>
    <w:rsid w:val="008801B2"/>
    <w:rsid w:val="00880E81"/>
    <w:rsid w:val="00881148"/>
    <w:rsid w:val="0088165E"/>
    <w:rsid w:val="00881796"/>
    <w:rsid w:val="00883267"/>
    <w:rsid w:val="00884C8A"/>
    <w:rsid w:val="00884E9A"/>
    <w:rsid w:val="0088516F"/>
    <w:rsid w:val="00885A2A"/>
    <w:rsid w:val="0088630B"/>
    <w:rsid w:val="00887BE2"/>
    <w:rsid w:val="00887FA7"/>
    <w:rsid w:val="00890ED8"/>
    <w:rsid w:val="00891E55"/>
    <w:rsid w:val="00892468"/>
    <w:rsid w:val="0089276C"/>
    <w:rsid w:val="00893FF7"/>
    <w:rsid w:val="0089427A"/>
    <w:rsid w:val="008966A5"/>
    <w:rsid w:val="00896DFD"/>
    <w:rsid w:val="008972F4"/>
    <w:rsid w:val="008A1947"/>
    <w:rsid w:val="008A38F0"/>
    <w:rsid w:val="008A4029"/>
    <w:rsid w:val="008A5113"/>
    <w:rsid w:val="008A568D"/>
    <w:rsid w:val="008A5B0B"/>
    <w:rsid w:val="008A60A7"/>
    <w:rsid w:val="008A6246"/>
    <w:rsid w:val="008A7090"/>
    <w:rsid w:val="008A7175"/>
    <w:rsid w:val="008A7675"/>
    <w:rsid w:val="008A7DB2"/>
    <w:rsid w:val="008B1273"/>
    <w:rsid w:val="008B25BD"/>
    <w:rsid w:val="008B3723"/>
    <w:rsid w:val="008B4326"/>
    <w:rsid w:val="008B45A0"/>
    <w:rsid w:val="008B5CDB"/>
    <w:rsid w:val="008B5E4F"/>
    <w:rsid w:val="008B6D34"/>
    <w:rsid w:val="008B7C3E"/>
    <w:rsid w:val="008C0581"/>
    <w:rsid w:val="008C0E69"/>
    <w:rsid w:val="008C215D"/>
    <w:rsid w:val="008C49A9"/>
    <w:rsid w:val="008C517C"/>
    <w:rsid w:val="008C56F1"/>
    <w:rsid w:val="008C5D1E"/>
    <w:rsid w:val="008C7271"/>
    <w:rsid w:val="008C756F"/>
    <w:rsid w:val="008D07B9"/>
    <w:rsid w:val="008D1F5C"/>
    <w:rsid w:val="008D240A"/>
    <w:rsid w:val="008D2CE4"/>
    <w:rsid w:val="008D2EA9"/>
    <w:rsid w:val="008D53A0"/>
    <w:rsid w:val="008D5B47"/>
    <w:rsid w:val="008D5C25"/>
    <w:rsid w:val="008D6F97"/>
    <w:rsid w:val="008D71D6"/>
    <w:rsid w:val="008D7F49"/>
    <w:rsid w:val="008D7FB5"/>
    <w:rsid w:val="008E0406"/>
    <w:rsid w:val="008E1293"/>
    <w:rsid w:val="008E154B"/>
    <w:rsid w:val="008E32A4"/>
    <w:rsid w:val="008E3304"/>
    <w:rsid w:val="008E33A6"/>
    <w:rsid w:val="008E33AE"/>
    <w:rsid w:val="008E3441"/>
    <w:rsid w:val="008E5C0A"/>
    <w:rsid w:val="008E6B1B"/>
    <w:rsid w:val="008E72B8"/>
    <w:rsid w:val="008F06BE"/>
    <w:rsid w:val="008F08CC"/>
    <w:rsid w:val="008F1476"/>
    <w:rsid w:val="008F14A7"/>
    <w:rsid w:val="008F18D3"/>
    <w:rsid w:val="008F1D6D"/>
    <w:rsid w:val="008F4326"/>
    <w:rsid w:val="008F5523"/>
    <w:rsid w:val="008F5C72"/>
    <w:rsid w:val="008F5F8D"/>
    <w:rsid w:val="008F72F4"/>
    <w:rsid w:val="00900031"/>
    <w:rsid w:val="009019BD"/>
    <w:rsid w:val="00901EEB"/>
    <w:rsid w:val="00902CCE"/>
    <w:rsid w:val="00904105"/>
    <w:rsid w:val="009042C9"/>
    <w:rsid w:val="009061C9"/>
    <w:rsid w:val="00907590"/>
    <w:rsid w:val="00910DEC"/>
    <w:rsid w:val="0091208B"/>
    <w:rsid w:val="0091209D"/>
    <w:rsid w:val="00913D13"/>
    <w:rsid w:val="00913FF7"/>
    <w:rsid w:val="00914899"/>
    <w:rsid w:val="0091506F"/>
    <w:rsid w:val="0091603B"/>
    <w:rsid w:val="009174D0"/>
    <w:rsid w:val="009223DD"/>
    <w:rsid w:val="00923AAD"/>
    <w:rsid w:val="00924DBF"/>
    <w:rsid w:val="009251DE"/>
    <w:rsid w:val="00926580"/>
    <w:rsid w:val="009274FE"/>
    <w:rsid w:val="00927BB3"/>
    <w:rsid w:val="00927DE1"/>
    <w:rsid w:val="0093050B"/>
    <w:rsid w:val="009308A8"/>
    <w:rsid w:val="00930AC4"/>
    <w:rsid w:val="00932F58"/>
    <w:rsid w:val="00934219"/>
    <w:rsid w:val="0093476B"/>
    <w:rsid w:val="00934A31"/>
    <w:rsid w:val="00935572"/>
    <w:rsid w:val="00936053"/>
    <w:rsid w:val="009376F7"/>
    <w:rsid w:val="0094005B"/>
    <w:rsid w:val="00940D22"/>
    <w:rsid w:val="00941EFD"/>
    <w:rsid w:val="00942244"/>
    <w:rsid w:val="009426A8"/>
    <w:rsid w:val="00942C88"/>
    <w:rsid w:val="00943618"/>
    <w:rsid w:val="0094482E"/>
    <w:rsid w:val="00946BF3"/>
    <w:rsid w:val="00946D06"/>
    <w:rsid w:val="00946FEE"/>
    <w:rsid w:val="00950498"/>
    <w:rsid w:val="009509E0"/>
    <w:rsid w:val="00951AB0"/>
    <w:rsid w:val="009539C3"/>
    <w:rsid w:val="00953EAD"/>
    <w:rsid w:val="009557FD"/>
    <w:rsid w:val="00956823"/>
    <w:rsid w:val="00956B14"/>
    <w:rsid w:val="009578D3"/>
    <w:rsid w:val="00957CF7"/>
    <w:rsid w:val="0096209E"/>
    <w:rsid w:val="0096219D"/>
    <w:rsid w:val="00962560"/>
    <w:rsid w:val="009636E1"/>
    <w:rsid w:val="0096377B"/>
    <w:rsid w:val="00964108"/>
    <w:rsid w:val="009644C7"/>
    <w:rsid w:val="009645E1"/>
    <w:rsid w:val="00964ABE"/>
    <w:rsid w:val="00965B13"/>
    <w:rsid w:val="0096676D"/>
    <w:rsid w:val="00970427"/>
    <w:rsid w:val="00970CF5"/>
    <w:rsid w:val="00971341"/>
    <w:rsid w:val="009717D0"/>
    <w:rsid w:val="00972476"/>
    <w:rsid w:val="00973309"/>
    <w:rsid w:val="009734C8"/>
    <w:rsid w:val="009736AA"/>
    <w:rsid w:val="0097376C"/>
    <w:rsid w:val="00973856"/>
    <w:rsid w:val="009739AE"/>
    <w:rsid w:val="00973F9C"/>
    <w:rsid w:val="0097443E"/>
    <w:rsid w:val="009748C9"/>
    <w:rsid w:val="00974B25"/>
    <w:rsid w:val="00975537"/>
    <w:rsid w:val="00975CED"/>
    <w:rsid w:val="00976E00"/>
    <w:rsid w:val="00977ACC"/>
    <w:rsid w:val="00980031"/>
    <w:rsid w:val="00980ACE"/>
    <w:rsid w:val="0098178C"/>
    <w:rsid w:val="00981819"/>
    <w:rsid w:val="00981D4A"/>
    <w:rsid w:val="009829A7"/>
    <w:rsid w:val="00982EA6"/>
    <w:rsid w:val="00983467"/>
    <w:rsid w:val="009834F4"/>
    <w:rsid w:val="0098399C"/>
    <w:rsid w:val="00983CD2"/>
    <w:rsid w:val="00983E00"/>
    <w:rsid w:val="00984212"/>
    <w:rsid w:val="00984984"/>
    <w:rsid w:val="00985C12"/>
    <w:rsid w:val="00987D38"/>
    <w:rsid w:val="00990E43"/>
    <w:rsid w:val="009931DD"/>
    <w:rsid w:val="00993379"/>
    <w:rsid w:val="009935F6"/>
    <w:rsid w:val="0099431C"/>
    <w:rsid w:val="00995D63"/>
    <w:rsid w:val="009979DE"/>
    <w:rsid w:val="009A01A0"/>
    <w:rsid w:val="009A1AA3"/>
    <w:rsid w:val="009A2A57"/>
    <w:rsid w:val="009A2BB5"/>
    <w:rsid w:val="009A3A09"/>
    <w:rsid w:val="009A4542"/>
    <w:rsid w:val="009A54BF"/>
    <w:rsid w:val="009A65D2"/>
    <w:rsid w:val="009A67DB"/>
    <w:rsid w:val="009A6C75"/>
    <w:rsid w:val="009A6EF1"/>
    <w:rsid w:val="009A6F33"/>
    <w:rsid w:val="009B058E"/>
    <w:rsid w:val="009B2412"/>
    <w:rsid w:val="009B3AD5"/>
    <w:rsid w:val="009B5C2D"/>
    <w:rsid w:val="009B6172"/>
    <w:rsid w:val="009B711F"/>
    <w:rsid w:val="009B7A05"/>
    <w:rsid w:val="009B7B19"/>
    <w:rsid w:val="009C0F03"/>
    <w:rsid w:val="009C1228"/>
    <w:rsid w:val="009C2EFA"/>
    <w:rsid w:val="009C2FB4"/>
    <w:rsid w:val="009C335A"/>
    <w:rsid w:val="009C3675"/>
    <w:rsid w:val="009C50E6"/>
    <w:rsid w:val="009C5465"/>
    <w:rsid w:val="009C68C8"/>
    <w:rsid w:val="009C7297"/>
    <w:rsid w:val="009C7E43"/>
    <w:rsid w:val="009D0BB3"/>
    <w:rsid w:val="009D1847"/>
    <w:rsid w:val="009D1DC9"/>
    <w:rsid w:val="009D48FD"/>
    <w:rsid w:val="009D53AA"/>
    <w:rsid w:val="009D60F2"/>
    <w:rsid w:val="009D668D"/>
    <w:rsid w:val="009D7587"/>
    <w:rsid w:val="009E0790"/>
    <w:rsid w:val="009E08F7"/>
    <w:rsid w:val="009E1FC4"/>
    <w:rsid w:val="009E1FD8"/>
    <w:rsid w:val="009E21F3"/>
    <w:rsid w:val="009E2B11"/>
    <w:rsid w:val="009E43EE"/>
    <w:rsid w:val="009E49F1"/>
    <w:rsid w:val="009E4F41"/>
    <w:rsid w:val="009E4F97"/>
    <w:rsid w:val="009E5283"/>
    <w:rsid w:val="009E5DC2"/>
    <w:rsid w:val="009E63DF"/>
    <w:rsid w:val="009F04F8"/>
    <w:rsid w:val="009F06F6"/>
    <w:rsid w:val="009F119B"/>
    <w:rsid w:val="009F121A"/>
    <w:rsid w:val="009F5159"/>
    <w:rsid w:val="009F532A"/>
    <w:rsid w:val="009F607B"/>
    <w:rsid w:val="009F6A94"/>
    <w:rsid w:val="009F7217"/>
    <w:rsid w:val="00A00D69"/>
    <w:rsid w:val="00A011DE"/>
    <w:rsid w:val="00A01931"/>
    <w:rsid w:val="00A019CC"/>
    <w:rsid w:val="00A02136"/>
    <w:rsid w:val="00A021E6"/>
    <w:rsid w:val="00A025E0"/>
    <w:rsid w:val="00A03BA8"/>
    <w:rsid w:val="00A050D7"/>
    <w:rsid w:val="00A0529C"/>
    <w:rsid w:val="00A06D49"/>
    <w:rsid w:val="00A0773B"/>
    <w:rsid w:val="00A11DF0"/>
    <w:rsid w:val="00A129B1"/>
    <w:rsid w:val="00A1376C"/>
    <w:rsid w:val="00A14706"/>
    <w:rsid w:val="00A14A97"/>
    <w:rsid w:val="00A15403"/>
    <w:rsid w:val="00A15415"/>
    <w:rsid w:val="00A162E2"/>
    <w:rsid w:val="00A16F81"/>
    <w:rsid w:val="00A17947"/>
    <w:rsid w:val="00A20D68"/>
    <w:rsid w:val="00A234D7"/>
    <w:rsid w:val="00A24C1F"/>
    <w:rsid w:val="00A25930"/>
    <w:rsid w:val="00A25EB1"/>
    <w:rsid w:val="00A265B7"/>
    <w:rsid w:val="00A26E09"/>
    <w:rsid w:val="00A279D0"/>
    <w:rsid w:val="00A333CE"/>
    <w:rsid w:val="00A33ADC"/>
    <w:rsid w:val="00A34466"/>
    <w:rsid w:val="00A34BBB"/>
    <w:rsid w:val="00A36283"/>
    <w:rsid w:val="00A36C4F"/>
    <w:rsid w:val="00A413C1"/>
    <w:rsid w:val="00A4298F"/>
    <w:rsid w:val="00A42D62"/>
    <w:rsid w:val="00A43643"/>
    <w:rsid w:val="00A439C6"/>
    <w:rsid w:val="00A43F1C"/>
    <w:rsid w:val="00A448F5"/>
    <w:rsid w:val="00A44DDD"/>
    <w:rsid w:val="00A47E83"/>
    <w:rsid w:val="00A52183"/>
    <w:rsid w:val="00A541D4"/>
    <w:rsid w:val="00A54695"/>
    <w:rsid w:val="00A54C58"/>
    <w:rsid w:val="00A55DE1"/>
    <w:rsid w:val="00A5653C"/>
    <w:rsid w:val="00A57480"/>
    <w:rsid w:val="00A601AA"/>
    <w:rsid w:val="00A60236"/>
    <w:rsid w:val="00A60DEE"/>
    <w:rsid w:val="00A61CA7"/>
    <w:rsid w:val="00A61CBE"/>
    <w:rsid w:val="00A62024"/>
    <w:rsid w:val="00A62247"/>
    <w:rsid w:val="00A6277D"/>
    <w:rsid w:val="00A6416C"/>
    <w:rsid w:val="00A64DBB"/>
    <w:rsid w:val="00A64E92"/>
    <w:rsid w:val="00A661C3"/>
    <w:rsid w:val="00A66953"/>
    <w:rsid w:val="00A67477"/>
    <w:rsid w:val="00A6766F"/>
    <w:rsid w:val="00A71ED4"/>
    <w:rsid w:val="00A7210A"/>
    <w:rsid w:val="00A7215B"/>
    <w:rsid w:val="00A72F11"/>
    <w:rsid w:val="00A732C7"/>
    <w:rsid w:val="00A7379D"/>
    <w:rsid w:val="00A73863"/>
    <w:rsid w:val="00A74996"/>
    <w:rsid w:val="00A74C38"/>
    <w:rsid w:val="00A74F5E"/>
    <w:rsid w:val="00A755B9"/>
    <w:rsid w:val="00A7581E"/>
    <w:rsid w:val="00A76029"/>
    <w:rsid w:val="00A77137"/>
    <w:rsid w:val="00A772E2"/>
    <w:rsid w:val="00A77558"/>
    <w:rsid w:val="00A80BCB"/>
    <w:rsid w:val="00A81487"/>
    <w:rsid w:val="00A81D16"/>
    <w:rsid w:val="00A82393"/>
    <w:rsid w:val="00A8368D"/>
    <w:rsid w:val="00A83B8B"/>
    <w:rsid w:val="00A8450A"/>
    <w:rsid w:val="00A845CD"/>
    <w:rsid w:val="00A84D05"/>
    <w:rsid w:val="00A84D1C"/>
    <w:rsid w:val="00A85804"/>
    <w:rsid w:val="00A85BD4"/>
    <w:rsid w:val="00A85F34"/>
    <w:rsid w:val="00A85F9C"/>
    <w:rsid w:val="00A864CA"/>
    <w:rsid w:val="00A86860"/>
    <w:rsid w:val="00A86A93"/>
    <w:rsid w:val="00A86D3C"/>
    <w:rsid w:val="00A872EA"/>
    <w:rsid w:val="00A90084"/>
    <w:rsid w:val="00A9241E"/>
    <w:rsid w:val="00A92A92"/>
    <w:rsid w:val="00A92CAE"/>
    <w:rsid w:val="00A95283"/>
    <w:rsid w:val="00A95433"/>
    <w:rsid w:val="00A956C3"/>
    <w:rsid w:val="00A97592"/>
    <w:rsid w:val="00AA0329"/>
    <w:rsid w:val="00AA0DD1"/>
    <w:rsid w:val="00AA17A8"/>
    <w:rsid w:val="00AA2091"/>
    <w:rsid w:val="00AA3D60"/>
    <w:rsid w:val="00AA4523"/>
    <w:rsid w:val="00AA62DF"/>
    <w:rsid w:val="00AA6376"/>
    <w:rsid w:val="00AA736D"/>
    <w:rsid w:val="00AA7A3E"/>
    <w:rsid w:val="00AB120D"/>
    <w:rsid w:val="00AB1776"/>
    <w:rsid w:val="00AB19A2"/>
    <w:rsid w:val="00AB1B89"/>
    <w:rsid w:val="00AB1EDD"/>
    <w:rsid w:val="00AB206D"/>
    <w:rsid w:val="00AB3364"/>
    <w:rsid w:val="00AB3BCE"/>
    <w:rsid w:val="00AB3D8F"/>
    <w:rsid w:val="00AB418A"/>
    <w:rsid w:val="00AB4E0E"/>
    <w:rsid w:val="00AB6FC7"/>
    <w:rsid w:val="00AC0AFD"/>
    <w:rsid w:val="00AC0C7D"/>
    <w:rsid w:val="00AC22B2"/>
    <w:rsid w:val="00AC2B9D"/>
    <w:rsid w:val="00AC3D87"/>
    <w:rsid w:val="00AC49B0"/>
    <w:rsid w:val="00AC63A7"/>
    <w:rsid w:val="00AC6878"/>
    <w:rsid w:val="00AD10B4"/>
    <w:rsid w:val="00AD1211"/>
    <w:rsid w:val="00AD1674"/>
    <w:rsid w:val="00AD197B"/>
    <w:rsid w:val="00AD3614"/>
    <w:rsid w:val="00AD3B2E"/>
    <w:rsid w:val="00AD3C6E"/>
    <w:rsid w:val="00AD44B1"/>
    <w:rsid w:val="00AD46E9"/>
    <w:rsid w:val="00AD500D"/>
    <w:rsid w:val="00AD62CF"/>
    <w:rsid w:val="00AD6CF6"/>
    <w:rsid w:val="00AE02E4"/>
    <w:rsid w:val="00AE0B70"/>
    <w:rsid w:val="00AE12BF"/>
    <w:rsid w:val="00AE1CE4"/>
    <w:rsid w:val="00AE3316"/>
    <w:rsid w:val="00AE33B8"/>
    <w:rsid w:val="00AE4532"/>
    <w:rsid w:val="00AE4BD2"/>
    <w:rsid w:val="00AE4F4F"/>
    <w:rsid w:val="00AE6179"/>
    <w:rsid w:val="00AE662B"/>
    <w:rsid w:val="00AE6797"/>
    <w:rsid w:val="00AE7FA8"/>
    <w:rsid w:val="00AF088B"/>
    <w:rsid w:val="00AF417C"/>
    <w:rsid w:val="00AF4E1C"/>
    <w:rsid w:val="00AF654B"/>
    <w:rsid w:val="00B00AC4"/>
    <w:rsid w:val="00B00BB4"/>
    <w:rsid w:val="00B01986"/>
    <w:rsid w:val="00B01B5A"/>
    <w:rsid w:val="00B02199"/>
    <w:rsid w:val="00B0269A"/>
    <w:rsid w:val="00B02879"/>
    <w:rsid w:val="00B034FE"/>
    <w:rsid w:val="00B04037"/>
    <w:rsid w:val="00B04C44"/>
    <w:rsid w:val="00B05F4B"/>
    <w:rsid w:val="00B10543"/>
    <w:rsid w:val="00B109AE"/>
    <w:rsid w:val="00B109ED"/>
    <w:rsid w:val="00B10B3A"/>
    <w:rsid w:val="00B12F16"/>
    <w:rsid w:val="00B13026"/>
    <w:rsid w:val="00B1348C"/>
    <w:rsid w:val="00B13854"/>
    <w:rsid w:val="00B13CF3"/>
    <w:rsid w:val="00B14422"/>
    <w:rsid w:val="00B14AD5"/>
    <w:rsid w:val="00B14C6B"/>
    <w:rsid w:val="00B1552A"/>
    <w:rsid w:val="00B15DE6"/>
    <w:rsid w:val="00B20066"/>
    <w:rsid w:val="00B21699"/>
    <w:rsid w:val="00B21917"/>
    <w:rsid w:val="00B232B7"/>
    <w:rsid w:val="00B23DFF"/>
    <w:rsid w:val="00B24147"/>
    <w:rsid w:val="00B24EEE"/>
    <w:rsid w:val="00B251F8"/>
    <w:rsid w:val="00B2545C"/>
    <w:rsid w:val="00B2625C"/>
    <w:rsid w:val="00B263F5"/>
    <w:rsid w:val="00B26B9C"/>
    <w:rsid w:val="00B26E15"/>
    <w:rsid w:val="00B2780C"/>
    <w:rsid w:val="00B27D6E"/>
    <w:rsid w:val="00B3083C"/>
    <w:rsid w:val="00B30EF6"/>
    <w:rsid w:val="00B32B55"/>
    <w:rsid w:val="00B35F56"/>
    <w:rsid w:val="00B360B7"/>
    <w:rsid w:val="00B3620B"/>
    <w:rsid w:val="00B36E07"/>
    <w:rsid w:val="00B37D22"/>
    <w:rsid w:val="00B37D94"/>
    <w:rsid w:val="00B4139E"/>
    <w:rsid w:val="00B41941"/>
    <w:rsid w:val="00B41C20"/>
    <w:rsid w:val="00B42956"/>
    <w:rsid w:val="00B4380A"/>
    <w:rsid w:val="00B43D14"/>
    <w:rsid w:val="00B44054"/>
    <w:rsid w:val="00B461A5"/>
    <w:rsid w:val="00B46A7B"/>
    <w:rsid w:val="00B46D96"/>
    <w:rsid w:val="00B472E0"/>
    <w:rsid w:val="00B51D3D"/>
    <w:rsid w:val="00B52B91"/>
    <w:rsid w:val="00B5472C"/>
    <w:rsid w:val="00B5506F"/>
    <w:rsid w:val="00B55076"/>
    <w:rsid w:val="00B5532E"/>
    <w:rsid w:val="00B55998"/>
    <w:rsid w:val="00B55A5B"/>
    <w:rsid w:val="00B55B69"/>
    <w:rsid w:val="00B55CC2"/>
    <w:rsid w:val="00B563BE"/>
    <w:rsid w:val="00B56D50"/>
    <w:rsid w:val="00B603A4"/>
    <w:rsid w:val="00B61788"/>
    <w:rsid w:val="00B61D4D"/>
    <w:rsid w:val="00B62899"/>
    <w:rsid w:val="00B62DCE"/>
    <w:rsid w:val="00B63E19"/>
    <w:rsid w:val="00B64148"/>
    <w:rsid w:val="00B64873"/>
    <w:rsid w:val="00B648B0"/>
    <w:rsid w:val="00B662FE"/>
    <w:rsid w:val="00B6663E"/>
    <w:rsid w:val="00B668FA"/>
    <w:rsid w:val="00B677D4"/>
    <w:rsid w:val="00B67B2E"/>
    <w:rsid w:val="00B67DB6"/>
    <w:rsid w:val="00B707BA"/>
    <w:rsid w:val="00B71920"/>
    <w:rsid w:val="00B72FD6"/>
    <w:rsid w:val="00B73699"/>
    <w:rsid w:val="00B73B69"/>
    <w:rsid w:val="00B73D6D"/>
    <w:rsid w:val="00B743B9"/>
    <w:rsid w:val="00B754F1"/>
    <w:rsid w:val="00B75DE9"/>
    <w:rsid w:val="00B75FD7"/>
    <w:rsid w:val="00B760FB"/>
    <w:rsid w:val="00B769E7"/>
    <w:rsid w:val="00B76DD5"/>
    <w:rsid w:val="00B809FB"/>
    <w:rsid w:val="00B816DD"/>
    <w:rsid w:val="00B81B55"/>
    <w:rsid w:val="00B831E1"/>
    <w:rsid w:val="00B86701"/>
    <w:rsid w:val="00B86D88"/>
    <w:rsid w:val="00B86F69"/>
    <w:rsid w:val="00B875C6"/>
    <w:rsid w:val="00B90CF7"/>
    <w:rsid w:val="00B91A9C"/>
    <w:rsid w:val="00B92690"/>
    <w:rsid w:val="00B92C1A"/>
    <w:rsid w:val="00B93576"/>
    <w:rsid w:val="00B93C8F"/>
    <w:rsid w:val="00B94F42"/>
    <w:rsid w:val="00B95BFA"/>
    <w:rsid w:val="00B95CED"/>
    <w:rsid w:val="00B966E6"/>
    <w:rsid w:val="00B971D7"/>
    <w:rsid w:val="00BA032B"/>
    <w:rsid w:val="00BA07C7"/>
    <w:rsid w:val="00BA2A24"/>
    <w:rsid w:val="00BA47D7"/>
    <w:rsid w:val="00BA627F"/>
    <w:rsid w:val="00BA64B0"/>
    <w:rsid w:val="00BA7683"/>
    <w:rsid w:val="00BB0BAE"/>
    <w:rsid w:val="00BB26D9"/>
    <w:rsid w:val="00BB3F41"/>
    <w:rsid w:val="00BB44C8"/>
    <w:rsid w:val="00BB49FA"/>
    <w:rsid w:val="00BB5B74"/>
    <w:rsid w:val="00BB5C33"/>
    <w:rsid w:val="00BC0C82"/>
    <w:rsid w:val="00BC0FE9"/>
    <w:rsid w:val="00BC1661"/>
    <w:rsid w:val="00BC3D2B"/>
    <w:rsid w:val="00BC3DD3"/>
    <w:rsid w:val="00BC5251"/>
    <w:rsid w:val="00BC5992"/>
    <w:rsid w:val="00BC5C71"/>
    <w:rsid w:val="00BC64EA"/>
    <w:rsid w:val="00BC74F1"/>
    <w:rsid w:val="00BD3994"/>
    <w:rsid w:val="00BD4B85"/>
    <w:rsid w:val="00BD70E8"/>
    <w:rsid w:val="00BD75D1"/>
    <w:rsid w:val="00BD78D1"/>
    <w:rsid w:val="00BE0517"/>
    <w:rsid w:val="00BE37BA"/>
    <w:rsid w:val="00BE539B"/>
    <w:rsid w:val="00BE59F9"/>
    <w:rsid w:val="00BE5D15"/>
    <w:rsid w:val="00BE647C"/>
    <w:rsid w:val="00BE652F"/>
    <w:rsid w:val="00BF008C"/>
    <w:rsid w:val="00BF3BB6"/>
    <w:rsid w:val="00BF3D93"/>
    <w:rsid w:val="00BF5570"/>
    <w:rsid w:val="00BF5EE4"/>
    <w:rsid w:val="00BF62DD"/>
    <w:rsid w:val="00BF64F7"/>
    <w:rsid w:val="00BF691C"/>
    <w:rsid w:val="00BF7A6E"/>
    <w:rsid w:val="00C01F83"/>
    <w:rsid w:val="00C027A2"/>
    <w:rsid w:val="00C03574"/>
    <w:rsid w:val="00C03EB5"/>
    <w:rsid w:val="00C0534D"/>
    <w:rsid w:val="00C100A8"/>
    <w:rsid w:val="00C1174E"/>
    <w:rsid w:val="00C11D26"/>
    <w:rsid w:val="00C120F4"/>
    <w:rsid w:val="00C13F69"/>
    <w:rsid w:val="00C14387"/>
    <w:rsid w:val="00C1446B"/>
    <w:rsid w:val="00C1447F"/>
    <w:rsid w:val="00C1487B"/>
    <w:rsid w:val="00C14A32"/>
    <w:rsid w:val="00C14BC4"/>
    <w:rsid w:val="00C14D28"/>
    <w:rsid w:val="00C1505C"/>
    <w:rsid w:val="00C15948"/>
    <w:rsid w:val="00C160AD"/>
    <w:rsid w:val="00C164BE"/>
    <w:rsid w:val="00C17881"/>
    <w:rsid w:val="00C20A45"/>
    <w:rsid w:val="00C212E0"/>
    <w:rsid w:val="00C21A93"/>
    <w:rsid w:val="00C23DCC"/>
    <w:rsid w:val="00C24469"/>
    <w:rsid w:val="00C24805"/>
    <w:rsid w:val="00C2483B"/>
    <w:rsid w:val="00C24883"/>
    <w:rsid w:val="00C252E6"/>
    <w:rsid w:val="00C26923"/>
    <w:rsid w:val="00C26D1A"/>
    <w:rsid w:val="00C30389"/>
    <w:rsid w:val="00C32F45"/>
    <w:rsid w:val="00C33A7E"/>
    <w:rsid w:val="00C33B37"/>
    <w:rsid w:val="00C34CB1"/>
    <w:rsid w:val="00C34D4B"/>
    <w:rsid w:val="00C3698C"/>
    <w:rsid w:val="00C36A37"/>
    <w:rsid w:val="00C36BF6"/>
    <w:rsid w:val="00C37B4E"/>
    <w:rsid w:val="00C40463"/>
    <w:rsid w:val="00C4071A"/>
    <w:rsid w:val="00C4077C"/>
    <w:rsid w:val="00C422A1"/>
    <w:rsid w:val="00C4356B"/>
    <w:rsid w:val="00C436CD"/>
    <w:rsid w:val="00C43FB5"/>
    <w:rsid w:val="00C447CF"/>
    <w:rsid w:val="00C45190"/>
    <w:rsid w:val="00C45493"/>
    <w:rsid w:val="00C4604E"/>
    <w:rsid w:val="00C46968"/>
    <w:rsid w:val="00C50676"/>
    <w:rsid w:val="00C5172B"/>
    <w:rsid w:val="00C52B4F"/>
    <w:rsid w:val="00C52F48"/>
    <w:rsid w:val="00C53320"/>
    <w:rsid w:val="00C53767"/>
    <w:rsid w:val="00C538BD"/>
    <w:rsid w:val="00C54C8E"/>
    <w:rsid w:val="00C54F0E"/>
    <w:rsid w:val="00C55C43"/>
    <w:rsid w:val="00C56186"/>
    <w:rsid w:val="00C56434"/>
    <w:rsid w:val="00C56B48"/>
    <w:rsid w:val="00C572B2"/>
    <w:rsid w:val="00C60A79"/>
    <w:rsid w:val="00C61477"/>
    <w:rsid w:val="00C61AFF"/>
    <w:rsid w:val="00C624BC"/>
    <w:rsid w:val="00C628CD"/>
    <w:rsid w:val="00C62B74"/>
    <w:rsid w:val="00C636DE"/>
    <w:rsid w:val="00C63C49"/>
    <w:rsid w:val="00C63D60"/>
    <w:rsid w:val="00C64C6C"/>
    <w:rsid w:val="00C64E49"/>
    <w:rsid w:val="00C64EFD"/>
    <w:rsid w:val="00C65A3D"/>
    <w:rsid w:val="00C65A99"/>
    <w:rsid w:val="00C65AFB"/>
    <w:rsid w:val="00C65B5C"/>
    <w:rsid w:val="00C6675E"/>
    <w:rsid w:val="00C7070E"/>
    <w:rsid w:val="00C707D6"/>
    <w:rsid w:val="00C70C0A"/>
    <w:rsid w:val="00C71807"/>
    <w:rsid w:val="00C71EBA"/>
    <w:rsid w:val="00C733C0"/>
    <w:rsid w:val="00C73F49"/>
    <w:rsid w:val="00C751D0"/>
    <w:rsid w:val="00C75250"/>
    <w:rsid w:val="00C75A8C"/>
    <w:rsid w:val="00C75D43"/>
    <w:rsid w:val="00C7607F"/>
    <w:rsid w:val="00C76B8B"/>
    <w:rsid w:val="00C76D61"/>
    <w:rsid w:val="00C76E3D"/>
    <w:rsid w:val="00C7756A"/>
    <w:rsid w:val="00C80A8A"/>
    <w:rsid w:val="00C8204E"/>
    <w:rsid w:val="00C8301A"/>
    <w:rsid w:val="00C83774"/>
    <w:rsid w:val="00C83954"/>
    <w:rsid w:val="00C8537E"/>
    <w:rsid w:val="00C86906"/>
    <w:rsid w:val="00C86D92"/>
    <w:rsid w:val="00C90CBE"/>
    <w:rsid w:val="00C91457"/>
    <w:rsid w:val="00C92ACE"/>
    <w:rsid w:val="00C93815"/>
    <w:rsid w:val="00C959BC"/>
    <w:rsid w:val="00C96F77"/>
    <w:rsid w:val="00CA1400"/>
    <w:rsid w:val="00CA2525"/>
    <w:rsid w:val="00CA390C"/>
    <w:rsid w:val="00CA495C"/>
    <w:rsid w:val="00CA6F86"/>
    <w:rsid w:val="00CA78E3"/>
    <w:rsid w:val="00CB01CE"/>
    <w:rsid w:val="00CB0F92"/>
    <w:rsid w:val="00CB155E"/>
    <w:rsid w:val="00CB305F"/>
    <w:rsid w:val="00CB3C04"/>
    <w:rsid w:val="00CB551B"/>
    <w:rsid w:val="00CB64EB"/>
    <w:rsid w:val="00CB6BB5"/>
    <w:rsid w:val="00CB739B"/>
    <w:rsid w:val="00CC047F"/>
    <w:rsid w:val="00CC0CAB"/>
    <w:rsid w:val="00CC1A71"/>
    <w:rsid w:val="00CC2A92"/>
    <w:rsid w:val="00CC3056"/>
    <w:rsid w:val="00CC3968"/>
    <w:rsid w:val="00CC396D"/>
    <w:rsid w:val="00CC3F6B"/>
    <w:rsid w:val="00CC423B"/>
    <w:rsid w:val="00CC4313"/>
    <w:rsid w:val="00CC4950"/>
    <w:rsid w:val="00CC59FA"/>
    <w:rsid w:val="00CC5B46"/>
    <w:rsid w:val="00CC6277"/>
    <w:rsid w:val="00CD1250"/>
    <w:rsid w:val="00CD1D20"/>
    <w:rsid w:val="00CD1E79"/>
    <w:rsid w:val="00CD2EEA"/>
    <w:rsid w:val="00CD327C"/>
    <w:rsid w:val="00CD527D"/>
    <w:rsid w:val="00CD58D7"/>
    <w:rsid w:val="00CD7CF4"/>
    <w:rsid w:val="00CE0CBF"/>
    <w:rsid w:val="00CE0ECC"/>
    <w:rsid w:val="00CE224C"/>
    <w:rsid w:val="00CE264D"/>
    <w:rsid w:val="00CE3342"/>
    <w:rsid w:val="00CE59F8"/>
    <w:rsid w:val="00CE71B2"/>
    <w:rsid w:val="00CF0324"/>
    <w:rsid w:val="00CF1B84"/>
    <w:rsid w:val="00CF23C7"/>
    <w:rsid w:val="00CF2CB5"/>
    <w:rsid w:val="00CF2D7D"/>
    <w:rsid w:val="00CF3A4D"/>
    <w:rsid w:val="00CF3FFA"/>
    <w:rsid w:val="00D003A2"/>
    <w:rsid w:val="00D01A64"/>
    <w:rsid w:val="00D02C72"/>
    <w:rsid w:val="00D04F0B"/>
    <w:rsid w:val="00D0505C"/>
    <w:rsid w:val="00D05319"/>
    <w:rsid w:val="00D05573"/>
    <w:rsid w:val="00D05D2C"/>
    <w:rsid w:val="00D0646B"/>
    <w:rsid w:val="00D06607"/>
    <w:rsid w:val="00D06B3C"/>
    <w:rsid w:val="00D101AD"/>
    <w:rsid w:val="00D1023F"/>
    <w:rsid w:val="00D1308D"/>
    <w:rsid w:val="00D13C9E"/>
    <w:rsid w:val="00D14C8E"/>
    <w:rsid w:val="00D16202"/>
    <w:rsid w:val="00D1702C"/>
    <w:rsid w:val="00D206DC"/>
    <w:rsid w:val="00D23407"/>
    <w:rsid w:val="00D239A9"/>
    <w:rsid w:val="00D25AE1"/>
    <w:rsid w:val="00D265ED"/>
    <w:rsid w:val="00D269BB"/>
    <w:rsid w:val="00D302D1"/>
    <w:rsid w:val="00D30806"/>
    <w:rsid w:val="00D30B6B"/>
    <w:rsid w:val="00D30BEA"/>
    <w:rsid w:val="00D31069"/>
    <w:rsid w:val="00D323C9"/>
    <w:rsid w:val="00D325B7"/>
    <w:rsid w:val="00D330BF"/>
    <w:rsid w:val="00D3367A"/>
    <w:rsid w:val="00D3515B"/>
    <w:rsid w:val="00D35BB0"/>
    <w:rsid w:val="00D36042"/>
    <w:rsid w:val="00D373A8"/>
    <w:rsid w:val="00D3765C"/>
    <w:rsid w:val="00D37706"/>
    <w:rsid w:val="00D37BCA"/>
    <w:rsid w:val="00D40911"/>
    <w:rsid w:val="00D40AD0"/>
    <w:rsid w:val="00D41B37"/>
    <w:rsid w:val="00D41F9B"/>
    <w:rsid w:val="00D42CF7"/>
    <w:rsid w:val="00D4441D"/>
    <w:rsid w:val="00D44496"/>
    <w:rsid w:val="00D448DB"/>
    <w:rsid w:val="00D44D60"/>
    <w:rsid w:val="00D45917"/>
    <w:rsid w:val="00D46662"/>
    <w:rsid w:val="00D468BE"/>
    <w:rsid w:val="00D5075E"/>
    <w:rsid w:val="00D5125D"/>
    <w:rsid w:val="00D51331"/>
    <w:rsid w:val="00D51C09"/>
    <w:rsid w:val="00D51FC0"/>
    <w:rsid w:val="00D520F9"/>
    <w:rsid w:val="00D57384"/>
    <w:rsid w:val="00D57677"/>
    <w:rsid w:val="00D604C3"/>
    <w:rsid w:val="00D6224E"/>
    <w:rsid w:val="00D62F4A"/>
    <w:rsid w:val="00D63B75"/>
    <w:rsid w:val="00D64102"/>
    <w:rsid w:val="00D6413E"/>
    <w:rsid w:val="00D648E5"/>
    <w:rsid w:val="00D64B31"/>
    <w:rsid w:val="00D64B4F"/>
    <w:rsid w:val="00D66A21"/>
    <w:rsid w:val="00D70B6B"/>
    <w:rsid w:val="00D72491"/>
    <w:rsid w:val="00D73281"/>
    <w:rsid w:val="00D73A02"/>
    <w:rsid w:val="00D73D26"/>
    <w:rsid w:val="00D743C3"/>
    <w:rsid w:val="00D755D0"/>
    <w:rsid w:val="00D75AA5"/>
    <w:rsid w:val="00D77EA3"/>
    <w:rsid w:val="00D80EEF"/>
    <w:rsid w:val="00D8143D"/>
    <w:rsid w:val="00D818C7"/>
    <w:rsid w:val="00D81A40"/>
    <w:rsid w:val="00D81E1B"/>
    <w:rsid w:val="00D8276B"/>
    <w:rsid w:val="00D8289A"/>
    <w:rsid w:val="00D8334D"/>
    <w:rsid w:val="00D83C85"/>
    <w:rsid w:val="00D840B8"/>
    <w:rsid w:val="00D85997"/>
    <w:rsid w:val="00D859CA"/>
    <w:rsid w:val="00D85F57"/>
    <w:rsid w:val="00D87683"/>
    <w:rsid w:val="00D87BDB"/>
    <w:rsid w:val="00D87C76"/>
    <w:rsid w:val="00D90323"/>
    <w:rsid w:val="00D931DF"/>
    <w:rsid w:val="00D93FF2"/>
    <w:rsid w:val="00D948D4"/>
    <w:rsid w:val="00D95367"/>
    <w:rsid w:val="00D955AE"/>
    <w:rsid w:val="00D96344"/>
    <w:rsid w:val="00D977E4"/>
    <w:rsid w:val="00DA0B23"/>
    <w:rsid w:val="00DA20AA"/>
    <w:rsid w:val="00DA279D"/>
    <w:rsid w:val="00DA342F"/>
    <w:rsid w:val="00DA3611"/>
    <w:rsid w:val="00DA4F7A"/>
    <w:rsid w:val="00DA5416"/>
    <w:rsid w:val="00DB0F23"/>
    <w:rsid w:val="00DB17D3"/>
    <w:rsid w:val="00DB1BEC"/>
    <w:rsid w:val="00DB2F0D"/>
    <w:rsid w:val="00DB2F65"/>
    <w:rsid w:val="00DB3E9D"/>
    <w:rsid w:val="00DB4195"/>
    <w:rsid w:val="00DB4251"/>
    <w:rsid w:val="00DB55C3"/>
    <w:rsid w:val="00DB67C0"/>
    <w:rsid w:val="00DB7050"/>
    <w:rsid w:val="00DB7D40"/>
    <w:rsid w:val="00DC01DF"/>
    <w:rsid w:val="00DC1439"/>
    <w:rsid w:val="00DC18BD"/>
    <w:rsid w:val="00DC1FD5"/>
    <w:rsid w:val="00DC2748"/>
    <w:rsid w:val="00DC2DBE"/>
    <w:rsid w:val="00DC3BCF"/>
    <w:rsid w:val="00DC3F23"/>
    <w:rsid w:val="00DC48FF"/>
    <w:rsid w:val="00DC491C"/>
    <w:rsid w:val="00DC5311"/>
    <w:rsid w:val="00DC593E"/>
    <w:rsid w:val="00DC5BD0"/>
    <w:rsid w:val="00DC725E"/>
    <w:rsid w:val="00DC7CC9"/>
    <w:rsid w:val="00DD2084"/>
    <w:rsid w:val="00DD2DCA"/>
    <w:rsid w:val="00DD3288"/>
    <w:rsid w:val="00DD36C4"/>
    <w:rsid w:val="00DD5BBE"/>
    <w:rsid w:val="00DD6C23"/>
    <w:rsid w:val="00DD72BB"/>
    <w:rsid w:val="00DD746B"/>
    <w:rsid w:val="00DE075F"/>
    <w:rsid w:val="00DE2B9A"/>
    <w:rsid w:val="00DE367B"/>
    <w:rsid w:val="00DE40BF"/>
    <w:rsid w:val="00DE43AF"/>
    <w:rsid w:val="00DE4988"/>
    <w:rsid w:val="00DE5898"/>
    <w:rsid w:val="00DE5AE4"/>
    <w:rsid w:val="00DE6632"/>
    <w:rsid w:val="00DE6A68"/>
    <w:rsid w:val="00DE7E81"/>
    <w:rsid w:val="00DF00D7"/>
    <w:rsid w:val="00DF17D0"/>
    <w:rsid w:val="00DF1F61"/>
    <w:rsid w:val="00DF25AD"/>
    <w:rsid w:val="00DF2AE1"/>
    <w:rsid w:val="00DF3883"/>
    <w:rsid w:val="00DF432D"/>
    <w:rsid w:val="00DF5122"/>
    <w:rsid w:val="00DF7E41"/>
    <w:rsid w:val="00E0035A"/>
    <w:rsid w:val="00E0041D"/>
    <w:rsid w:val="00E005E0"/>
    <w:rsid w:val="00E007AE"/>
    <w:rsid w:val="00E00E8F"/>
    <w:rsid w:val="00E013C6"/>
    <w:rsid w:val="00E013D3"/>
    <w:rsid w:val="00E02234"/>
    <w:rsid w:val="00E0311C"/>
    <w:rsid w:val="00E0393F"/>
    <w:rsid w:val="00E03BE4"/>
    <w:rsid w:val="00E04ABA"/>
    <w:rsid w:val="00E04EBC"/>
    <w:rsid w:val="00E0709D"/>
    <w:rsid w:val="00E07D07"/>
    <w:rsid w:val="00E103EC"/>
    <w:rsid w:val="00E10F9D"/>
    <w:rsid w:val="00E1204B"/>
    <w:rsid w:val="00E12E93"/>
    <w:rsid w:val="00E14249"/>
    <w:rsid w:val="00E20A9A"/>
    <w:rsid w:val="00E21146"/>
    <w:rsid w:val="00E22A32"/>
    <w:rsid w:val="00E22A5B"/>
    <w:rsid w:val="00E22EF0"/>
    <w:rsid w:val="00E24A3C"/>
    <w:rsid w:val="00E259FF"/>
    <w:rsid w:val="00E25A19"/>
    <w:rsid w:val="00E25BBF"/>
    <w:rsid w:val="00E3004C"/>
    <w:rsid w:val="00E30172"/>
    <w:rsid w:val="00E30D51"/>
    <w:rsid w:val="00E31075"/>
    <w:rsid w:val="00E31080"/>
    <w:rsid w:val="00E310E5"/>
    <w:rsid w:val="00E31AA4"/>
    <w:rsid w:val="00E31C24"/>
    <w:rsid w:val="00E32CE3"/>
    <w:rsid w:val="00E340A5"/>
    <w:rsid w:val="00E340BD"/>
    <w:rsid w:val="00E348AC"/>
    <w:rsid w:val="00E3502B"/>
    <w:rsid w:val="00E356BE"/>
    <w:rsid w:val="00E35DE7"/>
    <w:rsid w:val="00E35F19"/>
    <w:rsid w:val="00E36DBE"/>
    <w:rsid w:val="00E407A7"/>
    <w:rsid w:val="00E40B75"/>
    <w:rsid w:val="00E41115"/>
    <w:rsid w:val="00E416C7"/>
    <w:rsid w:val="00E41EA6"/>
    <w:rsid w:val="00E420B4"/>
    <w:rsid w:val="00E424E3"/>
    <w:rsid w:val="00E42BF2"/>
    <w:rsid w:val="00E438FA"/>
    <w:rsid w:val="00E43C2B"/>
    <w:rsid w:val="00E44C34"/>
    <w:rsid w:val="00E4696B"/>
    <w:rsid w:val="00E473F0"/>
    <w:rsid w:val="00E47D82"/>
    <w:rsid w:val="00E505DB"/>
    <w:rsid w:val="00E51495"/>
    <w:rsid w:val="00E5240B"/>
    <w:rsid w:val="00E52D94"/>
    <w:rsid w:val="00E5414F"/>
    <w:rsid w:val="00E541B3"/>
    <w:rsid w:val="00E54494"/>
    <w:rsid w:val="00E54688"/>
    <w:rsid w:val="00E54E58"/>
    <w:rsid w:val="00E55006"/>
    <w:rsid w:val="00E55409"/>
    <w:rsid w:val="00E5585A"/>
    <w:rsid w:val="00E55E4D"/>
    <w:rsid w:val="00E56CD4"/>
    <w:rsid w:val="00E57DCC"/>
    <w:rsid w:val="00E603E3"/>
    <w:rsid w:val="00E60413"/>
    <w:rsid w:val="00E61037"/>
    <w:rsid w:val="00E62F5F"/>
    <w:rsid w:val="00E63292"/>
    <w:rsid w:val="00E6477B"/>
    <w:rsid w:val="00E65487"/>
    <w:rsid w:val="00E66281"/>
    <w:rsid w:val="00E67170"/>
    <w:rsid w:val="00E67F54"/>
    <w:rsid w:val="00E67F74"/>
    <w:rsid w:val="00E70BBB"/>
    <w:rsid w:val="00E712FB"/>
    <w:rsid w:val="00E716B0"/>
    <w:rsid w:val="00E74140"/>
    <w:rsid w:val="00E74B55"/>
    <w:rsid w:val="00E74BBD"/>
    <w:rsid w:val="00E75278"/>
    <w:rsid w:val="00E76219"/>
    <w:rsid w:val="00E76F1E"/>
    <w:rsid w:val="00E77034"/>
    <w:rsid w:val="00E7780D"/>
    <w:rsid w:val="00E800B4"/>
    <w:rsid w:val="00E80EEB"/>
    <w:rsid w:val="00E812D2"/>
    <w:rsid w:val="00E81AF9"/>
    <w:rsid w:val="00E82034"/>
    <w:rsid w:val="00E8219A"/>
    <w:rsid w:val="00E8332D"/>
    <w:rsid w:val="00E851F7"/>
    <w:rsid w:val="00E85F33"/>
    <w:rsid w:val="00E86057"/>
    <w:rsid w:val="00E864B9"/>
    <w:rsid w:val="00E8657A"/>
    <w:rsid w:val="00E873E7"/>
    <w:rsid w:val="00E87A90"/>
    <w:rsid w:val="00E87D4B"/>
    <w:rsid w:val="00E902DA"/>
    <w:rsid w:val="00E911BE"/>
    <w:rsid w:val="00E925B0"/>
    <w:rsid w:val="00E939E0"/>
    <w:rsid w:val="00E93FA4"/>
    <w:rsid w:val="00E94299"/>
    <w:rsid w:val="00E97F61"/>
    <w:rsid w:val="00EA1104"/>
    <w:rsid w:val="00EA1AEF"/>
    <w:rsid w:val="00EA4496"/>
    <w:rsid w:val="00EA524E"/>
    <w:rsid w:val="00EA5EE9"/>
    <w:rsid w:val="00EA6B84"/>
    <w:rsid w:val="00EA7D15"/>
    <w:rsid w:val="00EB01ED"/>
    <w:rsid w:val="00EB0511"/>
    <w:rsid w:val="00EB1A15"/>
    <w:rsid w:val="00EB1FBA"/>
    <w:rsid w:val="00EB2BC0"/>
    <w:rsid w:val="00EB46BE"/>
    <w:rsid w:val="00EB470C"/>
    <w:rsid w:val="00EB4B76"/>
    <w:rsid w:val="00EB50FE"/>
    <w:rsid w:val="00EB5DFC"/>
    <w:rsid w:val="00EB6481"/>
    <w:rsid w:val="00EB69D1"/>
    <w:rsid w:val="00EB6ABF"/>
    <w:rsid w:val="00EB6BBB"/>
    <w:rsid w:val="00EB7080"/>
    <w:rsid w:val="00EB73BA"/>
    <w:rsid w:val="00EC0C05"/>
    <w:rsid w:val="00EC1CF4"/>
    <w:rsid w:val="00EC32DD"/>
    <w:rsid w:val="00EC3A58"/>
    <w:rsid w:val="00EC40CD"/>
    <w:rsid w:val="00EC4BE6"/>
    <w:rsid w:val="00EC5425"/>
    <w:rsid w:val="00EC57E4"/>
    <w:rsid w:val="00EC5841"/>
    <w:rsid w:val="00EC6472"/>
    <w:rsid w:val="00EC7F14"/>
    <w:rsid w:val="00ED057D"/>
    <w:rsid w:val="00ED180C"/>
    <w:rsid w:val="00ED3AC6"/>
    <w:rsid w:val="00ED3D00"/>
    <w:rsid w:val="00ED4D9D"/>
    <w:rsid w:val="00ED5BBB"/>
    <w:rsid w:val="00ED6ACC"/>
    <w:rsid w:val="00ED6B47"/>
    <w:rsid w:val="00EE15D2"/>
    <w:rsid w:val="00EE23E2"/>
    <w:rsid w:val="00EE3FF7"/>
    <w:rsid w:val="00EE4325"/>
    <w:rsid w:val="00EE4901"/>
    <w:rsid w:val="00EE504C"/>
    <w:rsid w:val="00EE57EA"/>
    <w:rsid w:val="00EE69EC"/>
    <w:rsid w:val="00EF015E"/>
    <w:rsid w:val="00EF0D49"/>
    <w:rsid w:val="00EF13AA"/>
    <w:rsid w:val="00EF25B2"/>
    <w:rsid w:val="00EF2722"/>
    <w:rsid w:val="00EF2EDF"/>
    <w:rsid w:val="00EF4CAF"/>
    <w:rsid w:val="00EF519E"/>
    <w:rsid w:val="00EF537D"/>
    <w:rsid w:val="00EF5A17"/>
    <w:rsid w:val="00EF5CB7"/>
    <w:rsid w:val="00EF5E14"/>
    <w:rsid w:val="00EF635D"/>
    <w:rsid w:val="00EF70AB"/>
    <w:rsid w:val="00F009B2"/>
    <w:rsid w:val="00F00A64"/>
    <w:rsid w:val="00F025D7"/>
    <w:rsid w:val="00F029D0"/>
    <w:rsid w:val="00F02B2E"/>
    <w:rsid w:val="00F03CEC"/>
    <w:rsid w:val="00F03D05"/>
    <w:rsid w:val="00F04D1B"/>
    <w:rsid w:val="00F05CAA"/>
    <w:rsid w:val="00F063DC"/>
    <w:rsid w:val="00F0721F"/>
    <w:rsid w:val="00F076B3"/>
    <w:rsid w:val="00F104F1"/>
    <w:rsid w:val="00F105DC"/>
    <w:rsid w:val="00F11162"/>
    <w:rsid w:val="00F1396D"/>
    <w:rsid w:val="00F13BC2"/>
    <w:rsid w:val="00F143BA"/>
    <w:rsid w:val="00F1633C"/>
    <w:rsid w:val="00F16F72"/>
    <w:rsid w:val="00F178C9"/>
    <w:rsid w:val="00F20492"/>
    <w:rsid w:val="00F20A5A"/>
    <w:rsid w:val="00F212FA"/>
    <w:rsid w:val="00F21B14"/>
    <w:rsid w:val="00F22621"/>
    <w:rsid w:val="00F227DF"/>
    <w:rsid w:val="00F22893"/>
    <w:rsid w:val="00F22FAC"/>
    <w:rsid w:val="00F234AF"/>
    <w:rsid w:val="00F2426B"/>
    <w:rsid w:val="00F26CBA"/>
    <w:rsid w:val="00F2772E"/>
    <w:rsid w:val="00F278BE"/>
    <w:rsid w:val="00F30377"/>
    <w:rsid w:val="00F307CE"/>
    <w:rsid w:val="00F30CF2"/>
    <w:rsid w:val="00F314B0"/>
    <w:rsid w:val="00F31B5E"/>
    <w:rsid w:val="00F31EA1"/>
    <w:rsid w:val="00F33CB5"/>
    <w:rsid w:val="00F33F0E"/>
    <w:rsid w:val="00F342A4"/>
    <w:rsid w:val="00F35798"/>
    <w:rsid w:val="00F37F0C"/>
    <w:rsid w:val="00F40744"/>
    <w:rsid w:val="00F41CD3"/>
    <w:rsid w:val="00F42FD4"/>
    <w:rsid w:val="00F43462"/>
    <w:rsid w:val="00F448F6"/>
    <w:rsid w:val="00F452AA"/>
    <w:rsid w:val="00F4542B"/>
    <w:rsid w:val="00F4562A"/>
    <w:rsid w:val="00F4587B"/>
    <w:rsid w:val="00F4656E"/>
    <w:rsid w:val="00F46864"/>
    <w:rsid w:val="00F46C03"/>
    <w:rsid w:val="00F46CF5"/>
    <w:rsid w:val="00F52346"/>
    <w:rsid w:val="00F530BC"/>
    <w:rsid w:val="00F533C0"/>
    <w:rsid w:val="00F53BCA"/>
    <w:rsid w:val="00F53D6D"/>
    <w:rsid w:val="00F53EBF"/>
    <w:rsid w:val="00F54EA7"/>
    <w:rsid w:val="00F555FE"/>
    <w:rsid w:val="00F5587D"/>
    <w:rsid w:val="00F5596C"/>
    <w:rsid w:val="00F55BD8"/>
    <w:rsid w:val="00F5683A"/>
    <w:rsid w:val="00F57245"/>
    <w:rsid w:val="00F5760D"/>
    <w:rsid w:val="00F57A97"/>
    <w:rsid w:val="00F610EF"/>
    <w:rsid w:val="00F61194"/>
    <w:rsid w:val="00F63DE1"/>
    <w:rsid w:val="00F65B40"/>
    <w:rsid w:val="00F65BDB"/>
    <w:rsid w:val="00F65D41"/>
    <w:rsid w:val="00F65FDA"/>
    <w:rsid w:val="00F6623B"/>
    <w:rsid w:val="00F676B0"/>
    <w:rsid w:val="00F67869"/>
    <w:rsid w:val="00F67BCF"/>
    <w:rsid w:val="00F705F8"/>
    <w:rsid w:val="00F709FF"/>
    <w:rsid w:val="00F70B6E"/>
    <w:rsid w:val="00F71B41"/>
    <w:rsid w:val="00F722DB"/>
    <w:rsid w:val="00F7275C"/>
    <w:rsid w:val="00F72DE3"/>
    <w:rsid w:val="00F75224"/>
    <w:rsid w:val="00F76672"/>
    <w:rsid w:val="00F76D0F"/>
    <w:rsid w:val="00F779E8"/>
    <w:rsid w:val="00F77CA8"/>
    <w:rsid w:val="00F8035F"/>
    <w:rsid w:val="00F80747"/>
    <w:rsid w:val="00F81109"/>
    <w:rsid w:val="00F816D1"/>
    <w:rsid w:val="00F825F2"/>
    <w:rsid w:val="00F830E1"/>
    <w:rsid w:val="00F8516D"/>
    <w:rsid w:val="00F8541A"/>
    <w:rsid w:val="00F866E0"/>
    <w:rsid w:val="00F90461"/>
    <w:rsid w:val="00F90525"/>
    <w:rsid w:val="00F90ACF"/>
    <w:rsid w:val="00F91D8E"/>
    <w:rsid w:val="00F9273F"/>
    <w:rsid w:val="00F94286"/>
    <w:rsid w:val="00F96752"/>
    <w:rsid w:val="00F967CE"/>
    <w:rsid w:val="00F97B17"/>
    <w:rsid w:val="00F97E0E"/>
    <w:rsid w:val="00FA1A80"/>
    <w:rsid w:val="00FA1DFD"/>
    <w:rsid w:val="00FA27D2"/>
    <w:rsid w:val="00FA2B59"/>
    <w:rsid w:val="00FA404F"/>
    <w:rsid w:val="00FA426F"/>
    <w:rsid w:val="00FA4C25"/>
    <w:rsid w:val="00FB011E"/>
    <w:rsid w:val="00FB02D5"/>
    <w:rsid w:val="00FB0C93"/>
    <w:rsid w:val="00FB0FBA"/>
    <w:rsid w:val="00FB344F"/>
    <w:rsid w:val="00FB73A1"/>
    <w:rsid w:val="00FB7584"/>
    <w:rsid w:val="00FB7676"/>
    <w:rsid w:val="00FB7B5A"/>
    <w:rsid w:val="00FC00DC"/>
    <w:rsid w:val="00FC0C3B"/>
    <w:rsid w:val="00FC1260"/>
    <w:rsid w:val="00FC2369"/>
    <w:rsid w:val="00FC29F8"/>
    <w:rsid w:val="00FC331F"/>
    <w:rsid w:val="00FC3C5B"/>
    <w:rsid w:val="00FC4BAA"/>
    <w:rsid w:val="00FC6E3F"/>
    <w:rsid w:val="00FC78F3"/>
    <w:rsid w:val="00FC7D88"/>
    <w:rsid w:val="00FC7F48"/>
    <w:rsid w:val="00FD0401"/>
    <w:rsid w:val="00FD0C9D"/>
    <w:rsid w:val="00FD149F"/>
    <w:rsid w:val="00FD231B"/>
    <w:rsid w:val="00FD2BF1"/>
    <w:rsid w:val="00FD2FFD"/>
    <w:rsid w:val="00FD377D"/>
    <w:rsid w:val="00FD43DF"/>
    <w:rsid w:val="00FD5033"/>
    <w:rsid w:val="00FD5145"/>
    <w:rsid w:val="00FD6CF8"/>
    <w:rsid w:val="00FE0CE6"/>
    <w:rsid w:val="00FE2835"/>
    <w:rsid w:val="00FE47C4"/>
    <w:rsid w:val="00FE48B2"/>
    <w:rsid w:val="00FE5E7B"/>
    <w:rsid w:val="00FE6DB8"/>
    <w:rsid w:val="00FE7095"/>
    <w:rsid w:val="00FE7E48"/>
    <w:rsid w:val="00FF01F5"/>
    <w:rsid w:val="00FF0331"/>
    <w:rsid w:val="00FF052D"/>
    <w:rsid w:val="00FF13E3"/>
    <w:rsid w:val="00FF1B1B"/>
    <w:rsid w:val="00FF2085"/>
    <w:rsid w:val="00FF2398"/>
    <w:rsid w:val="00FF2B8A"/>
    <w:rsid w:val="00FF2CF5"/>
    <w:rsid w:val="00FF55D5"/>
    <w:rsid w:val="00FF572C"/>
    <w:rsid w:val="00FF578E"/>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65748"/>
  <w15:docId w15:val="{42D7B7CA-8232-4E53-A725-B1850406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6EE"/>
    <w:pPr>
      <w:spacing w:before="240" w:after="0" w:line="240" w:lineRule="auto"/>
    </w:pPr>
    <w:rPr>
      <w:rFonts w:ascii="Georgia" w:hAnsi="Georgia"/>
    </w:rPr>
  </w:style>
  <w:style w:type="paragraph" w:styleId="Heading1">
    <w:name w:val="heading 1"/>
    <w:basedOn w:val="Normal"/>
    <w:next w:val="Normal"/>
    <w:link w:val="Heading1Char"/>
    <w:uiPriority w:val="9"/>
    <w:qFormat/>
    <w:rsid w:val="00494F32"/>
    <w:pPr>
      <w:widowControl w:val="0"/>
      <w:spacing w:before="0"/>
      <w:outlineLvl w:val="0"/>
    </w:pPr>
    <w:rPr>
      <w:rFonts w:eastAsia="Times New Roman" w:cs="Times New Roman"/>
      <w:bCs/>
      <w:sz w:val="44"/>
      <w:szCs w:val="28"/>
    </w:rPr>
  </w:style>
  <w:style w:type="paragraph" w:styleId="Heading2">
    <w:name w:val="heading 2"/>
    <w:basedOn w:val="Normal"/>
    <w:next w:val="Normal"/>
    <w:link w:val="Heading2Char"/>
    <w:uiPriority w:val="9"/>
    <w:qFormat/>
    <w:rsid w:val="00494F32"/>
    <w:pPr>
      <w:keepNext/>
      <w:keepLines/>
      <w:tabs>
        <w:tab w:val="left" w:pos="720"/>
      </w:tabs>
      <w:spacing w:before="360"/>
      <w:outlineLvl w:val="1"/>
    </w:pPr>
    <w:rPr>
      <w:rFonts w:eastAsiaTheme="majorEastAsia" w:cstheme="majorBidi"/>
      <w:bCs/>
      <w:color w:val="000000" w:themeColor="text1"/>
      <w:sz w:val="32"/>
      <w:szCs w:val="26"/>
    </w:rPr>
  </w:style>
  <w:style w:type="paragraph" w:styleId="Heading3">
    <w:name w:val="heading 3"/>
    <w:basedOn w:val="Normal"/>
    <w:next w:val="Normal"/>
    <w:link w:val="Heading3Char"/>
    <w:uiPriority w:val="9"/>
    <w:qFormat/>
    <w:rsid w:val="00494F32"/>
    <w:pPr>
      <w:keepNext/>
      <w:keepLines/>
      <w:spacing w:before="360"/>
      <w:outlineLvl w:val="2"/>
    </w:pPr>
    <w:rPr>
      <w:rFonts w:eastAsiaTheme="majorEastAsia" w:cstheme="majorBidi"/>
      <w:bCs/>
      <w:sz w:val="28"/>
    </w:rPr>
  </w:style>
  <w:style w:type="paragraph" w:styleId="Heading4">
    <w:name w:val="heading 4"/>
    <w:basedOn w:val="Normal"/>
    <w:next w:val="Normal"/>
    <w:link w:val="Heading4Char"/>
    <w:uiPriority w:val="9"/>
    <w:qFormat/>
    <w:rsid w:val="00494F32"/>
    <w:pPr>
      <w:keepNext/>
      <w:keepLines/>
      <w:widowControl w:val="0"/>
      <w:spacing w:after="120"/>
      <w:outlineLvl w:val="3"/>
    </w:pPr>
    <w:rPr>
      <w:rFonts w:eastAsiaTheme="majorEastAsia" w:cstheme="majorBidi"/>
      <w:bCs/>
      <w:iCs/>
      <w:sz w:val="24"/>
    </w:rPr>
  </w:style>
  <w:style w:type="paragraph" w:styleId="Heading5">
    <w:name w:val="heading 5"/>
    <w:basedOn w:val="Normal"/>
    <w:next w:val="Normal"/>
    <w:link w:val="Heading5Char"/>
    <w:uiPriority w:val="9"/>
    <w:semiHidden/>
    <w:qFormat/>
    <w:rsid w:val="00494F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494F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494F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94F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4F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B1"/>
    <w:pPr>
      <w:ind w:left="720"/>
      <w:contextualSpacing/>
    </w:pPr>
  </w:style>
  <w:style w:type="character" w:styleId="Hyperlink">
    <w:name w:val="Hyperlink"/>
    <w:basedOn w:val="DefaultParagraphFont"/>
    <w:uiPriority w:val="99"/>
    <w:qFormat/>
    <w:rsid w:val="00494F32"/>
    <w:rPr>
      <w:rFonts w:ascii="Georgia" w:hAnsi="Georgia"/>
      <w:i/>
      <w:strike w:val="0"/>
      <w:dstrike w:val="0"/>
      <w:noProof/>
      <w:color w:val="0000FF"/>
      <w:sz w:val="20"/>
      <w:u w:val="single"/>
    </w:rPr>
  </w:style>
  <w:style w:type="table" w:styleId="TableGrid">
    <w:name w:val="Table Grid"/>
    <w:basedOn w:val="TableNormal"/>
    <w:uiPriority w:val="59"/>
    <w:rsid w:val="00494F32"/>
    <w:pPr>
      <w:spacing w:before="240" w:after="0" w:line="240" w:lineRule="auto"/>
      <w:jc w:val="both"/>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94F32"/>
    <w:pPr>
      <w:pBdr>
        <w:bottom w:val="single" w:sz="4" w:space="3" w:color="A6A6A6" w:themeColor="background1" w:themeShade="A6"/>
      </w:pBdr>
      <w:tabs>
        <w:tab w:val="right" w:pos="9360"/>
      </w:tabs>
      <w:spacing w:after="240"/>
    </w:pPr>
    <w:rPr>
      <w:i/>
      <w:color w:val="404040" w:themeColor="text1" w:themeTint="BF"/>
    </w:rPr>
  </w:style>
  <w:style w:type="character" w:customStyle="1" w:styleId="HeaderChar">
    <w:name w:val="Header Char"/>
    <w:basedOn w:val="DefaultParagraphFont"/>
    <w:link w:val="Header"/>
    <w:uiPriority w:val="99"/>
    <w:rsid w:val="00494F32"/>
    <w:rPr>
      <w:rFonts w:ascii="Georgia" w:hAnsi="Georgia"/>
      <w:i/>
      <w:color w:val="404040" w:themeColor="text1" w:themeTint="BF"/>
    </w:rPr>
  </w:style>
  <w:style w:type="paragraph" w:styleId="Footer">
    <w:name w:val="footer"/>
    <w:basedOn w:val="Normal"/>
    <w:link w:val="FooterChar"/>
    <w:uiPriority w:val="99"/>
    <w:unhideWhenUsed/>
    <w:rsid w:val="006F502D"/>
    <w:pPr>
      <w:tabs>
        <w:tab w:val="center" w:pos="4680"/>
        <w:tab w:val="right" w:pos="9360"/>
      </w:tabs>
    </w:pPr>
  </w:style>
  <w:style w:type="character" w:customStyle="1" w:styleId="FooterChar">
    <w:name w:val="Footer Char"/>
    <w:basedOn w:val="DefaultParagraphFont"/>
    <w:link w:val="Footer"/>
    <w:uiPriority w:val="99"/>
    <w:rsid w:val="006F502D"/>
  </w:style>
  <w:style w:type="paragraph" w:styleId="BalloonText">
    <w:name w:val="Balloon Text"/>
    <w:basedOn w:val="Normal"/>
    <w:link w:val="BalloonTextChar"/>
    <w:uiPriority w:val="99"/>
    <w:semiHidden/>
    <w:unhideWhenUsed/>
    <w:rsid w:val="00494F32"/>
    <w:rPr>
      <w:rFonts w:ascii="Tahoma" w:hAnsi="Tahoma" w:cs="Tahoma"/>
      <w:sz w:val="16"/>
      <w:szCs w:val="16"/>
    </w:rPr>
  </w:style>
  <w:style w:type="character" w:customStyle="1" w:styleId="BalloonTextChar">
    <w:name w:val="Balloon Text Char"/>
    <w:basedOn w:val="DefaultParagraphFont"/>
    <w:link w:val="BalloonText"/>
    <w:uiPriority w:val="99"/>
    <w:semiHidden/>
    <w:rsid w:val="00494F32"/>
    <w:rPr>
      <w:rFonts w:ascii="Tahoma" w:hAnsi="Tahoma" w:cs="Tahoma"/>
      <w:sz w:val="16"/>
      <w:szCs w:val="16"/>
    </w:rPr>
  </w:style>
  <w:style w:type="character" w:styleId="CommentReference">
    <w:name w:val="annotation reference"/>
    <w:uiPriority w:val="99"/>
    <w:semiHidden/>
    <w:rsid w:val="00494F32"/>
    <w:rPr>
      <w:sz w:val="16"/>
      <w:szCs w:val="16"/>
    </w:rPr>
  </w:style>
  <w:style w:type="paragraph" w:styleId="CommentText">
    <w:name w:val="annotation text"/>
    <w:basedOn w:val="Normal"/>
    <w:link w:val="CommentTextChar"/>
    <w:uiPriority w:val="99"/>
    <w:semiHidden/>
    <w:rsid w:val="00494F32"/>
    <w:pPr>
      <w:spacing w:before="120"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94F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4F32"/>
    <w:pPr>
      <w:spacing w:before="240" w:after="0"/>
      <w:jc w:val="both"/>
    </w:pPr>
    <w:rPr>
      <w:b/>
      <w:bCs/>
    </w:rPr>
  </w:style>
  <w:style w:type="character" w:customStyle="1" w:styleId="CommentSubjectChar">
    <w:name w:val="Comment Subject Char"/>
    <w:basedOn w:val="CommentTextChar"/>
    <w:link w:val="CommentSubject"/>
    <w:uiPriority w:val="99"/>
    <w:semiHidden/>
    <w:rsid w:val="00494F3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94F32"/>
    <w:rPr>
      <w:color w:val="99CC00"/>
      <w:u w:val="single"/>
    </w:rPr>
  </w:style>
  <w:style w:type="paragraph" w:customStyle="1" w:styleId="Bullet1">
    <w:name w:val="Bullet1"/>
    <w:basedOn w:val="Normal"/>
    <w:qFormat/>
    <w:rsid w:val="00494F32"/>
    <w:pPr>
      <w:numPr>
        <w:numId w:val="1"/>
      </w:numPr>
      <w:spacing w:before="0"/>
    </w:pPr>
  </w:style>
  <w:style w:type="paragraph" w:customStyle="1" w:styleId="Bullet2">
    <w:name w:val="Bullet2"/>
    <w:basedOn w:val="Normal"/>
    <w:qFormat/>
    <w:rsid w:val="00494F32"/>
    <w:pPr>
      <w:numPr>
        <w:numId w:val="2"/>
      </w:numPr>
      <w:spacing w:before="60"/>
    </w:pPr>
  </w:style>
  <w:style w:type="paragraph" w:customStyle="1" w:styleId="Bullet3">
    <w:name w:val="Bullet3"/>
    <w:basedOn w:val="Bullet2"/>
    <w:qFormat/>
    <w:rsid w:val="00494F32"/>
    <w:pPr>
      <w:numPr>
        <w:numId w:val="3"/>
      </w:numPr>
    </w:pPr>
  </w:style>
  <w:style w:type="character" w:customStyle="1" w:styleId="Code">
    <w:name w:val="Code"/>
    <w:basedOn w:val="DefaultParagraphFont"/>
    <w:uiPriority w:val="1"/>
    <w:qFormat/>
    <w:rsid w:val="00494F32"/>
    <w:rPr>
      <w:rFonts w:ascii="Consolas" w:hAnsi="Consolas" w:cs="Consolas"/>
      <w:b/>
      <w:color w:val="244061" w:themeColor="accent1" w:themeShade="80"/>
      <w:sz w:val="20"/>
    </w:rPr>
  </w:style>
  <w:style w:type="paragraph" w:customStyle="1" w:styleId="CommandLine">
    <w:name w:val="Command Line"/>
    <w:basedOn w:val="Normal"/>
    <w:qFormat/>
    <w:rsid w:val="00494F32"/>
    <w:pPr>
      <w:shd w:val="clear" w:color="auto" w:fill="F2F2F2" w:themeFill="background1" w:themeFillShade="F2"/>
      <w:spacing w:before="120" w:after="120"/>
      <w:ind w:left="720"/>
      <w:outlineLvl w:val="0"/>
    </w:pPr>
    <w:rPr>
      <w:rFonts w:ascii="Consolas" w:eastAsia="Times New Roman" w:hAnsi="Consolas" w:cs="Consolas"/>
      <w:b/>
      <w:noProof/>
      <w:color w:val="244061" w:themeColor="accent1" w:themeShade="80"/>
      <w:sz w:val="20"/>
      <w:szCs w:val="23"/>
    </w:rPr>
  </w:style>
  <w:style w:type="paragraph" w:customStyle="1" w:styleId="Default">
    <w:name w:val="Default"/>
    <w:autoRedefine/>
    <w:rsid w:val="00494F32"/>
    <w:pPr>
      <w:autoSpaceDE w:val="0"/>
      <w:autoSpaceDN w:val="0"/>
      <w:adjustRightInd w:val="0"/>
      <w:spacing w:before="300" w:after="300" w:line="240" w:lineRule="auto"/>
      <w:jc w:val="both"/>
    </w:pPr>
    <w:rPr>
      <w:rFonts w:ascii="Garamond" w:eastAsia="Calibri" w:hAnsi="Garamond" w:cs="Times New Roman"/>
      <w:color w:val="212121"/>
      <w:lang w:eastAsia="ja-JP"/>
    </w:rPr>
  </w:style>
  <w:style w:type="character" w:styleId="EndnoteReference">
    <w:name w:val="endnote reference"/>
    <w:basedOn w:val="DefaultParagraphFont"/>
    <w:uiPriority w:val="99"/>
    <w:semiHidden/>
    <w:qFormat/>
    <w:rsid w:val="00494F32"/>
    <w:rPr>
      <w:rFonts w:ascii="Arial" w:hAnsi="Arial"/>
      <w:sz w:val="20"/>
      <w:vertAlign w:val="superscript"/>
    </w:rPr>
  </w:style>
  <w:style w:type="paragraph" w:styleId="EndnoteText">
    <w:name w:val="endnote text"/>
    <w:basedOn w:val="Normal"/>
    <w:link w:val="EndnoteTextChar"/>
    <w:autoRedefine/>
    <w:uiPriority w:val="99"/>
    <w:semiHidden/>
    <w:qFormat/>
    <w:rsid w:val="00494F32"/>
    <w:pPr>
      <w:spacing w:before="0" w:after="300" w:line="300" w:lineRule="exact"/>
    </w:pPr>
    <w:rPr>
      <w:rFonts w:ascii="Arial" w:eastAsia="Calibri" w:hAnsi="Arial" w:cs="Times New Roman"/>
      <w:color w:val="212121"/>
      <w:sz w:val="20"/>
      <w:szCs w:val="20"/>
    </w:rPr>
  </w:style>
  <w:style w:type="character" w:customStyle="1" w:styleId="EndnoteTextChar">
    <w:name w:val="Endnote Text Char"/>
    <w:basedOn w:val="DefaultParagraphFont"/>
    <w:link w:val="EndnoteText"/>
    <w:uiPriority w:val="99"/>
    <w:semiHidden/>
    <w:rsid w:val="00494F32"/>
    <w:rPr>
      <w:rFonts w:ascii="Arial" w:eastAsia="Calibri" w:hAnsi="Arial" w:cs="Times New Roman"/>
      <w:color w:val="212121"/>
      <w:sz w:val="20"/>
      <w:szCs w:val="20"/>
    </w:rPr>
  </w:style>
  <w:style w:type="paragraph" w:customStyle="1" w:styleId="Text1">
    <w:name w:val="Text 1"/>
    <w:basedOn w:val="Normal"/>
    <w:qFormat/>
    <w:rsid w:val="00494F32"/>
    <w:pPr>
      <w:keepLines/>
      <w:outlineLvl w:val="0"/>
    </w:pPr>
    <w:rPr>
      <w:rFonts w:eastAsia="Times New Roman" w:cstheme="minorHAnsi"/>
      <w:color w:val="292929"/>
      <w:szCs w:val="23"/>
    </w:rPr>
  </w:style>
  <w:style w:type="paragraph" w:customStyle="1" w:styleId="FAQ">
    <w:name w:val="FAQ"/>
    <w:basedOn w:val="Text1"/>
    <w:qFormat/>
    <w:rsid w:val="00494F32"/>
    <w:pPr>
      <w:keepNext/>
      <w:numPr>
        <w:numId w:val="4"/>
      </w:numPr>
    </w:pPr>
    <w:rPr>
      <w:i/>
    </w:rPr>
  </w:style>
  <w:style w:type="character" w:customStyle="1" w:styleId="Filename">
    <w:name w:val="Filename"/>
    <w:basedOn w:val="DefaultParagraphFont"/>
    <w:uiPriority w:val="1"/>
    <w:qFormat/>
    <w:rsid w:val="00494F32"/>
    <w:rPr>
      <w:rFonts w:ascii="Consolas" w:hAnsi="Consolas" w:cs="Consolas"/>
      <w:b/>
      <w:sz w:val="20"/>
    </w:rPr>
  </w:style>
  <w:style w:type="paragraph" w:customStyle="1" w:styleId="Footnote">
    <w:name w:val="Footnote"/>
    <w:basedOn w:val="Default"/>
    <w:link w:val="FootnoteChar"/>
    <w:autoRedefine/>
    <w:qFormat/>
    <w:rsid w:val="00494F32"/>
    <w:rPr>
      <w:rFonts w:ascii="Arial" w:hAnsi="Arial"/>
      <w:sz w:val="18"/>
      <w:szCs w:val="18"/>
    </w:rPr>
  </w:style>
  <w:style w:type="character" w:customStyle="1" w:styleId="FootnoteChar">
    <w:name w:val="Footnote Char"/>
    <w:basedOn w:val="DefaultParagraphFont"/>
    <w:link w:val="Footnote"/>
    <w:rsid w:val="00494F32"/>
    <w:rPr>
      <w:rFonts w:ascii="Arial" w:eastAsia="Calibri" w:hAnsi="Arial" w:cs="Times New Roman"/>
      <w:color w:val="212121"/>
      <w:sz w:val="18"/>
      <w:szCs w:val="18"/>
      <w:lang w:eastAsia="ja-JP"/>
    </w:rPr>
  </w:style>
  <w:style w:type="character" w:styleId="FootnoteReference">
    <w:name w:val="footnote reference"/>
    <w:basedOn w:val="DefaultParagraphFont"/>
    <w:uiPriority w:val="99"/>
    <w:semiHidden/>
    <w:rsid w:val="00494F32"/>
    <w:rPr>
      <w:rFonts w:cs="Times New Roman"/>
      <w:vertAlign w:val="superscript"/>
    </w:rPr>
  </w:style>
  <w:style w:type="paragraph" w:styleId="FootnoteText">
    <w:name w:val="footnote text"/>
    <w:basedOn w:val="Normal"/>
    <w:link w:val="FootnoteTextChar"/>
    <w:autoRedefine/>
    <w:uiPriority w:val="99"/>
    <w:semiHidden/>
    <w:qFormat/>
    <w:rsid w:val="00494F32"/>
    <w:pPr>
      <w:spacing w:before="300" w:after="240"/>
    </w:pPr>
    <w:rPr>
      <w:rFonts w:ascii="Arial" w:eastAsia="Calibri" w:hAnsi="Arial" w:cs="Times New Roman"/>
      <w:color w:val="212121"/>
      <w:sz w:val="18"/>
      <w:szCs w:val="18"/>
      <w:lang w:eastAsia="ja-JP"/>
    </w:rPr>
  </w:style>
  <w:style w:type="character" w:customStyle="1" w:styleId="FootnoteTextChar">
    <w:name w:val="Footnote Text Char"/>
    <w:basedOn w:val="DefaultParagraphFont"/>
    <w:link w:val="FootnoteText"/>
    <w:uiPriority w:val="99"/>
    <w:semiHidden/>
    <w:rsid w:val="00494F32"/>
    <w:rPr>
      <w:rFonts w:ascii="Arial" w:eastAsia="Calibri" w:hAnsi="Arial" w:cs="Times New Roman"/>
      <w:color w:val="212121"/>
      <w:sz w:val="18"/>
      <w:szCs w:val="18"/>
      <w:lang w:eastAsia="ja-JP"/>
    </w:rPr>
  </w:style>
  <w:style w:type="character" w:customStyle="1" w:styleId="Heading1Char">
    <w:name w:val="Heading 1 Char"/>
    <w:basedOn w:val="DefaultParagraphFont"/>
    <w:link w:val="Heading1"/>
    <w:uiPriority w:val="9"/>
    <w:rsid w:val="00494F32"/>
    <w:rPr>
      <w:rFonts w:ascii="Georgia" w:eastAsia="Times New Roman" w:hAnsi="Georgia" w:cs="Times New Roman"/>
      <w:bCs/>
      <w:sz w:val="44"/>
      <w:szCs w:val="28"/>
    </w:rPr>
  </w:style>
  <w:style w:type="character" w:customStyle="1" w:styleId="Heading2Char">
    <w:name w:val="Heading 2 Char"/>
    <w:basedOn w:val="DefaultParagraphFont"/>
    <w:link w:val="Heading2"/>
    <w:uiPriority w:val="9"/>
    <w:rsid w:val="00494F32"/>
    <w:rPr>
      <w:rFonts w:ascii="Georgia" w:eastAsiaTheme="majorEastAsia" w:hAnsi="Georgia" w:cstheme="majorBidi"/>
      <w:bCs/>
      <w:color w:val="000000" w:themeColor="text1"/>
      <w:sz w:val="32"/>
      <w:szCs w:val="26"/>
    </w:rPr>
  </w:style>
  <w:style w:type="character" w:customStyle="1" w:styleId="Heading3Char">
    <w:name w:val="Heading 3 Char"/>
    <w:basedOn w:val="DefaultParagraphFont"/>
    <w:link w:val="Heading3"/>
    <w:uiPriority w:val="9"/>
    <w:rsid w:val="00494F32"/>
    <w:rPr>
      <w:rFonts w:ascii="Georgia" w:eastAsiaTheme="majorEastAsia" w:hAnsi="Georgia" w:cstheme="majorBidi"/>
      <w:bCs/>
      <w:sz w:val="28"/>
    </w:rPr>
  </w:style>
  <w:style w:type="character" w:customStyle="1" w:styleId="Heading4Char">
    <w:name w:val="Heading 4 Char"/>
    <w:basedOn w:val="DefaultParagraphFont"/>
    <w:link w:val="Heading4"/>
    <w:uiPriority w:val="9"/>
    <w:rsid w:val="00494F32"/>
    <w:rPr>
      <w:rFonts w:ascii="Georgia" w:eastAsiaTheme="majorEastAsia" w:hAnsi="Georgia" w:cstheme="majorBidi"/>
      <w:bCs/>
      <w:iCs/>
      <w:sz w:val="24"/>
    </w:rPr>
  </w:style>
  <w:style w:type="character" w:customStyle="1" w:styleId="Heading5Char">
    <w:name w:val="Heading 5 Char"/>
    <w:basedOn w:val="DefaultParagraphFont"/>
    <w:link w:val="Heading5"/>
    <w:uiPriority w:val="9"/>
    <w:semiHidden/>
    <w:rsid w:val="00494F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4F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4F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4F32"/>
    <w:rPr>
      <w:rFonts w:asciiTheme="majorHAnsi" w:eastAsiaTheme="majorEastAsia" w:hAnsiTheme="majorHAnsi" w:cstheme="majorBidi"/>
      <w:i/>
      <w:iCs/>
      <w:color w:val="404040" w:themeColor="text1" w:themeTint="BF"/>
      <w:sz w:val="20"/>
      <w:szCs w:val="20"/>
    </w:rPr>
  </w:style>
  <w:style w:type="character" w:customStyle="1" w:styleId="HyperlinkNarrow">
    <w:name w:val="Hyperlink Narrow"/>
    <w:basedOn w:val="DefaultParagraphFont"/>
    <w:uiPriority w:val="1"/>
    <w:qFormat/>
    <w:rsid w:val="00494F32"/>
    <w:rPr>
      <w:rFonts w:ascii="Georgia" w:hAnsi="Georgia"/>
      <w:b w:val="0"/>
      <w:i/>
      <w:color w:val="0000FF"/>
      <w:sz w:val="20"/>
      <w:u w:val="single"/>
    </w:rPr>
  </w:style>
  <w:style w:type="paragraph" w:styleId="Quote">
    <w:name w:val="Quote"/>
    <w:aliases w:val="Quotes"/>
    <w:basedOn w:val="Normal"/>
    <w:next w:val="Normal"/>
    <w:link w:val="QuoteChar"/>
    <w:autoRedefine/>
    <w:uiPriority w:val="29"/>
    <w:qFormat/>
    <w:rsid w:val="00494F32"/>
    <w:pPr>
      <w:pBdr>
        <w:top w:val="single" w:sz="8" w:space="15" w:color="212121"/>
        <w:bottom w:val="single" w:sz="8" w:space="15" w:color="212121"/>
      </w:pBdr>
      <w:spacing w:before="380" w:after="380"/>
      <w:contextualSpacing/>
    </w:pPr>
    <w:rPr>
      <w:rFonts w:ascii="Arial" w:eastAsia="Calibri" w:hAnsi="Arial" w:cs="Times New Roman"/>
      <w:iCs/>
      <w:color w:val="212121"/>
      <w:sz w:val="20"/>
      <w:lang w:eastAsia="ja-JP"/>
    </w:rPr>
  </w:style>
  <w:style w:type="character" w:customStyle="1" w:styleId="QuoteChar">
    <w:name w:val="Quote Char"/>
    <w:aliases w:val="Quotes Char"/>
    <w:basedOn w:val="DefaultParagraphFont"/>
    <w:link w:val="Quote"/>
    <w:uiPriority w:val="29"/>
    <w:rsid w:val="00494F32"/>
    <w:rPr>
      <w:rFonts w:ascii="Arial" w:eastAsia="Calibri" w:hAnsi="Arial" w:cs="Times New Roman"/>
      <w:iCs/>
      <w:color w:val="212121"/>
      <w:sz w:val="20"/>
      <w:lang w:eastAsia="ja-JP"/>
    </w:rPr>
  </w:style>
  <w:style w:type="paragraph" w:styleId="IntenseQuote">
    <w:name w:val="Intense Quote"/>
    <w:basedOn w:val="Quote"/>
    <w:next w:val="Normal"/>
    <w:link w:val="IntenseQuoteChar"/>
    <w:autoRedefine/>
    <w:uiPriority w:val="30"/>
    <w:rsid w:val="00494F32"/>
    <w:rPr>
      <w:sz w:val="22"/>
    </w:rPr>
  </w:style>
  <w:style w:type="character" w:customStyle="1" w:styleId="IntenseQuoteChar">
    <w:name w:val="Intense Quote Char"/>
    <w:basedOn w:val="DefaultParagraphFont"/>
    <w:link w:val="IntenseQuote"/>
    <w:uiPriority w:val="30"/>
    <w:rsid w:val="00494F32"/>
    <w:rPr>
      <w:rFonts w:ascii="Arial" w:eastAsia="Calibri" w:hAnsi="Arial" w:cs="Times New Roman"/>
      <w:iCs/>
      <w:color w:val="212121"/>
      <w:lang w:eastAsia="ja-JP"/>
    </w:rPr>
  </w:style>
  <w:style w:type="table" w:styleId="LightList">
    <w:name w:val="Light List"/>
    <w:basedOn w:val="TableNormal"/>
    <w:uiPriority w:val="61"/>
    <w:rsid w:val="00494F32"/>
    <w:pPr>
      <w:spacing w:before="240" w:after="0" w:line="240" w:lineRule="auto"/>
      <w:jc w:val="both"/>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Number">
    <w:name w:val="List Number"/>
    <w:basedOn w:val="Normal"/>
    <w:uiPriority w:val="99"/>
    <w:unhideWhenUsed/>
    <w:qFormat/>
    <w:rsid w:val="00494F32"/>
    <w:pPr>
      <w:numPr>
        <w:numId w:val="5"/>
      </w:numPr>
      <w:contextualSpacing/>
    </w:pPr>
  </w:style>
  <w:style w:type="table" w:customStyle="1" w:styleId="MtpsTableHeadered">
    <w:name w:val="MtpsTableHeadered"/>
    <w:basedOn w:val="TableNormal"/>
    <w:uiPriority w:val="99"/>
    <w:qFormat/>
    <w:rsid w:val="00494F32"/>
    <w:pPr>
      <w:spacing w:before="240" w:after="0" w:line="240" w:lineRule="auto"/>
      <w:jc w:val="both"/>
    </w:pPr>
    <w:rPr>
      <w:rFonts w:eastAsiaTheme="minorEastAsia"/>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paragraph" w:styleId="NoSpacing">
    <w:name w:val="No Spacing"/>
    <w:link w:val="NoSpacingChar"/>
    <w:uiPriority w:val="1"/>
    <w:qFormat/>
    <w:rsid w:val="00494F32"/>
    <w:pPr>
      <w:keepLines/>
      <w:spacing w:before="240" w:after="0" w:line="240" w:lineRule="auto"/>
      <w:ind w:right="-965"/>
      <w:jc w:val="both"/>
    </w:pPr>
    <w:rPr>
      <w:rFonts w:ascii="Georgia" w:eastAsiaTheme="minorEastAsia" w:hAnsi="Georgia"/>
    </w:rPr>
  </w:style>
  <w:style w:type="character" w:customStyle="1" w:styleId="NoSpacingChar">
    <w:name w:val="No Spacing Char"/>
    <w:basedOn w:val="DefaultParagraphFont"/>
    <w:link w:val="NoSpacing"/>
    <w:uiPriority w:val="1"/>
    <w:rsid w:val="00494F32"/>
    <w:rPr>
      <w:rFonts w:ascii="Georgia" w:eastAsiaTheme="minorEastAsia" w:hAnsi="Georgia"/>
    </w:rPr>
  </w:style>
  <w:style w:type="paragraph" w:styleId="NormalWeb">
    <w:name w:val="Normal (Web)"/>
    <w:basedOn w:val="Normal"/>
    <w:uiPriority w:val="99"/>
    <w:semiHidden/>
    <w:rsid w:val="00494F32"/>
    <w:pPr>
      <w:spacing w:before="100" w:beforeAutospacing="1" w:after="100" w:afterAutospacing="1"/>
    </w:pPr>
    <w:rPr>
      <w:rFonts w:eastAsia="Times New Roman" w:cs="Segoe UI"/>
      <w:color w:val="000000"/>
      <w:sz w:val="23"/>
      <w:szCs w:val="23"/>
    </w:rPr>
  </w:style>
  <w:style w:type="paragraph" w:customStyle="1" w:styleId="UnorderedList">
    <w:name w:val="Unordered List"/>
    <w:basedOn w:val="Normal"/>
    <w:autoRedefine/>
    <w:qFormat/>
    <w:rsid w:val="00494F32"/>
    <w:pPr>
      <w:numPr>
        <w:numId w:val="6"/>
      </w:numPr>
      <w:tabs>
        <w:tab w:val="left" w:pos="720"/>
      </w:tabs>
      <w:spacing w:before="360" w:after="360"/>
      <w:contextualSpacing/>
    </w:pPr>
    <w:rPr>
      <w:rFonts w:eastAsia="Calibri" w:cs="Times New Roman"/>
    </w:rPr>
  </w:style>
  <w:style w:type="paragraph" w:customStyle="1" w:styleId="OrderedList">
    <w:name w:val="Ordered List"/>
    <w:basedOn w:val="UnorderedList"/>
    <w:autoRedefine/>
    <w:qFormat/>
    <w:rsid w:val="008331EC"/>
    <w:pPr>
      <w:numPr>
        <w:numId w:val="7"/>
      </w:numPr>
      <w:spacing w:before="240" w:after="0"/>
    </w:pPr>
    <w:rPr>
      <w:rFonts w:cs="Segoe UI"/>
      <w:noProof/>
    </w:rPr>
  </w:style>
  <w:style w:type="paragraph" w:customStyle="1" w:styleId="OrderedListBullets">
    <w:name w:val="Ordered List Bullets"/>
    <w:basedOn w:val="OrderedList"/>
    <w:qFormat/>
    <w:rsid w:val="00494F32"/>
    <w:pPr>
      <w:numPr>
        <w:numId w:val="8"/>
      </w:numPr>
    </w:pPr>
  </w:style>
  <w:style w:type="character" w:styleId="PageNumber">
    <w:name w:val="page number"/>
    <w:basedOn w:val="DefaultParagraphFont"/>
    <w:semiHidden/>
    <w:unhideWhenUsed/>
    <w:rsid w:val="00494F32"/>
  </w:style>
  <w:style w:type="character" w:customStyle="1" w:styleId="Path">
    <w:name w:val="Path"/>
    <w:basedOn w:val="DefaultParagraphFont"/>
    <w:uiPriority w:val="1"/>
    <w:qFormat/>
    <w:rsid w:val="00494F32"/>
    <w:rPr>
      <w:rFonts w:ascii="Georgia" w:hAnsi="Georgia"/>
      <w:i/>
      <w:color w:val="auto"/>
      <w:sz w:val="20"/>
    </w:rPr>
  </w:style>
  <w:style w:type="paragraph" w:customStyle="1" w:styleId="Pic">
    <w:name w:val="Pic"/>
    <w:basedOn w:val="Normal"/>
    <w:qFormat/>
    <w:rsid w:val="00494F32"/>
    <w:pPr>
      <w:spacing w:before="0"/>
      <w:ind w:left="-720" w:right="-720"/>
      <w:jc w:val="center"/>
    </w:pPr>
    <w:rPr>
      <w:rFonts w:eastAsia="Times New Roman" w:cstheme="minorHAnsi"/>
      <w:noProof/>
      <w:color w:val="000000"/>
    </w:rPr>
  </w:style>
  <w:style w:type="character" w:styleId="PlaceholderText">
    <w:name w:val="Placeholder Text"/>
    <w:basedOn w:val="DefaultParagraphFont"/>
    <w:uiPriority w:val="99"/>
    <w:semiHidden/>
    <w:rsid w:val="00494F32"/>
    <w:rPr>
      <w:color w:val="808080"/>
    </w:rPr>
  </w:style>
  <w:style w:type="paragraph" w:styleId="PlainText">
    <w:name w:val="Plain Text"/>
    <w:basedOn w:val="Normal"/>
    <w:link w:val="PlainTextChar"/>
    <w:uiPriority w:val="99"/>
    <w:semiHidden/>
    <w:rsid w:val="00494F32"/>
    <w:pPr>
      <w:spacing w:before="300" w:after="240"/>
    </w:pPr>
    <w:rPr>
      <w:rFonts w:ascii="Consolas" w:eastAsia="Calibri" w:hAnsi="Consolas" w:cs="Times New Roman"/>
      <w:sz w:val="21"/>
      <w:szCs w:val="21"/>
      <w:lang w:eastAsia="ja-JP"/>
    </w:rPr>
  </w:style>
  <w:style w:type="character" w:customStyle="1" w:styleId="PlainTextChar">
    <w:name w:val="Plain Text Char"/>
    <w:basedOn w:val="DefaultParagraphFont"/>
    <w:link w:val="PlainText"/>
    <w:uiPriority w:val="99"/>
    <w:semiHidden/>
    <w:rsid w:val="00494F32"/>
    <w:rPr>
      <w:rFonts w:ascii="Consolas" w:eastAsia="Calibri" w:hAnsi="Consolas" w:cs="Times New Roman"/>
      <w:sz w:val="21"/>
      <w:szCs w:val="21"/>
      <w:lang w:eastAsia="ja-JP"/>
    </w:rPr>
  </w:style>
  <w:style w:type="paragraph" w:customStyle="1" w:styleId="Source">
    <w:name w:val="Source"/>
    <w:basedOn w:val="Normal"/>
    <w:link w:val="SourceChar"/>
    <w:autoRedefine/>
    <w:qFormat/>
    <w:rsid w:val="00494F32"/>
    <w:pPr>
      <w:pBdr>
        <w:top w:val="single" w:sz="8" w:space="1" w:color="667C82"/>
      </w:pBdr>
      <w:spacing w:before="300" w:after="240"/>
      <w:contextualSpacing/>
    </w:pPr>
    <w:rPr>
      <w:rFonts w:ascii="Arial" w:eastAsia="Calibri" w:hAnsi="Arial" w:cs="Times New Roman"/>
      <w:sz w:val="18"/>
      <w:szCs w:val="16"/>
      <w:lang w:eastAsia="ja-JP"/>
    </w:rPr>
  </w:style>
  <w:style w:type="character" w:customStyle="1" w:styleId="SourceChar">
    <w:name w:val="Source Char"/>
    <w:basedOn w:val="DefaultParagraphFont"/>
    <w:link w:val="Source"/>
    <w:rsid w:val="00494F32"/>
    <w:rPr>
      <w:rFonts w:ascii="Arial" w:eastAsia="Calibri" w:hAnsi="Arial" w:cs="Times New Roman"/>
      <w:sz w:val="18"/>
      <w:szCs w:val="16"/>
      <w:lang w:eastAsia="ja-JP"/>
    </w:rPr>
  </w:style>
  <w:style w:type="character" w:styleId="Strong">
    <w:name w:val="Strong"/>
    <w:basedOn w:val="DefaultParagraphFont"/>
    <w:uiPriority w:val="22"/>
    <w:qFormat/>
    <w:rsid w:val="00494F32"/>
    <w:rPr>
      <w:rFonts w:ascii="Arial" w:eastAsia="Times New Roman" w:hAnsi="Arial" w:cs="Arial"/>
      <w:bCs/>
      <w:sz w:val="20"/>
    </w:rPr>
  </w:style>
  <w:style w:type="paragraph" w:styleId="Title">
    <w:name w:val="Title"/>
    <w:basedOn w:val="Normal"/>
    <w:next w:val="Normal"/>
    <w:link w:val="TitleChar"/>
    <w:uiPriority w:val="10"/>
    <w:qFormat/>
    <w:rsid w:val="00494F32"/>
    <w:pPr>
      <w:spacing w:after="300"/>
      <w:contextualSpacing/>
    </w:pPr>
    <w:rPr>
      <w:rFonts w:asciiTheme="majorHAnsi" w:eastAsia="Times New Roman" w:hAnsiTheme="majorHAnsi" w:cs="Arial"/>
      <w:b/>
      <w:color w:val="404040" w:themeColor="text1" w:themeTint="BF"/>
      <w:spacing w:val="5"/>
      <w:kern w:val="28"/>
      <w:sz w:val="68"/>
      <w:szCs w:val="68"/>
    </w:rPr>
  </w:style>
  <w:style w:type="character" w:customStyle="1" w:styleId="TitleChar">
    <w:name w:val="Title Char"/>
    <w:basedOn w:val="DefaultParagraphFont"/>
    <w:link w:val="Title"/>
    <w:uiPriority w:val="10"/>
    <w:rsid w:val="00494F32"/>
    <w:rPr>
      <w:rFonts w:asciiTheme="majorHAnsi" w:eastAsia="Times New Roman" w:hAnsiTheme="majorHAnsi" w:cs="Arial"/>
      <w:b/>
      <w:color w:val="404040" w:themeColor="text1" w:themeTint="BF"/>
      <w:spacing w:val="5"/>
      <w:kern w:val="28"/>
      <w:sz w:val="68"/>
      <w:szCs w:val="68"/>
    </w:rPr>
  </w:style>
  <w:style w:type="paragraph" w:customStyle="1" w:styleId="Style1">
    <w:name w:val="Style1"/>
    <w:basedOn w:val="Title"/>
    <w:link w:val="Style1Char"/>
    <w:autoRedefine/>
    <w:rsid w:val="00494F32"/>
    <w:pPr>
      <w:spacing w:before="2000" w:after="400"/>
    </w:pPr>
    <w:rPr>
      <w:rFonts w:ascii="Arial" w:hAnsi="Arial" w:cs="Times New Roman"/>
      <w:b w:val="0"/>
      <w:color w:val="212121"/>
      <w:sz w:val="60"/>
      <w:szCs w:val="64"/>
      <w:lang w:eastAsia="ja-JP"/>
      <w14:textFill>
        <w14:solidFill>
          <w14:srgbClr w14:val="212121">
            <w14:lumMod w14:val="75000"/>
            <w14:lumOff w14:val="25000"/>
          </w14:srgbClr>
        </w14:solidFill>
      </w14:textFill>
    </w:rPr>
  </w:style>
  <w:style w:type="character" w:customStyle="1" w:styleId="Style1Char">
    <w:name w:val="Style1 Char"/>
    <w:basedOn w:val="TitleChar"/>
    <w:link w:val="Style1"/>
    <w:rsid w:val="00494F32"/>
    <w:rPr>
      <w:rFonts w:ascii="Arial" w:eastAsia="Times New Roman" w:hAnsi="Arial" w:cs="Times New Roman"/>
      <w:b w:val="0"/>
      <w:color w:val="212121"/>
      <w:spacing w:val="5"/>
      <w:kern w:val="28"/>
      <w:sz w:val="60"/>
      <w:szCs w:val="64"/>
      <w:lang w:eastAsia="ja-JP"/>
      <w14:textFill>
        <w14:solidFill>
          <w14:srgbClr w14:val="212121">
            <w14:lumMod w14:val="75000"/>
            <w14:lumOff w14:val="25000"/>
          </w14:srgbClr>
        </w14:solidFill>
      </w14:textFill>
    </w:rPr>
  </w:style>
  <w:style w:type="paragraph" w:customStyle="1" w:styleId="Style2">
    <w:name w:val="Style2"/>
    <w:basedOn w:val="Text1"/>
    <w:qFormat/>
    <w:rsid w:val="00494F32"/>
    <w:rPr>
      <w:noProof/>
    </w:rPr>
  </w:style>
  <w:style w:type="paragraph" w:customStyle="1" w:styleId="Text2">
    <w:name w:val="Text 2"/>
    <w:basedOn w:val="Normal"/>
    <w:qFormat/>
    <w:rsid w:val="00494F32"/>
    <w:pPr>
      <w:suppressAutoHyphens/>
      <w:ind w:left="720"/>
    </w:pPr>
    <w:rPr>
      <w:rFonts w:cstheme="minorHAnsi"/>
    </w:rPr>
  </w:style>
  <w:style w:type="paragraph" w:customStyle="1" w:styleId="Style3">
    <w:name w:val="Style3"/>
    <w:basedOn w:val="Text2"/>
    <w:qFormat/>
    <w:rsid w:val="00494F32"/>
    <w:rPr>
      <w:noProof/>
    </w:rPr>
  </w:style>
  <w:style w:type="paragraph" w:customStyle="1" w:styleId="Style-Guide">
    <w:name w:val="Style-Guide"/>
    <w:basedOn w:val="Quote"/>
    <w:autoRedefine/>
    <w:rsid w:val="00494F32"/>
    <w:pPr>
      <w:pBdr>
        <w:top w:val="single" w:sz="8" w:space="15" w:color="667C82"/>
        <w:bottom w:val="none" w:sz="0" w:space="0" w:color="auto"/>
      </w:pBdr>
    </w:pPr>
    <w:rPr>
      <w:iCs w:val="0"/>
      <w:sz w:val="18"/>
      <w:szCs w:val="18"/>
    </w:rPr>
  </w:style>
  <w:style w:type="paragraph" w:customStyle="1" w:styleId="Subheading">
    <w:name w:val="Subheading"/>
    <w:basedOn w:val="Normal"/>
    <w:next w:val="Text1"/>
    <w:qFormat/>
    <w:rsid w:val="00494F32"/>
    <w:pPr>
      <w:keepNext/>
    </w:pPr>
    <w:rPr>
      <w:rFonts w:asciiTheme="majorHAnsi" w:hAnsiTheme="majorHAnsi"/>
      <w:b/>
      <w:color w:val="595959" w:themeColor="text1" w:themeTint="A6"/>
      <w:sz w:val="28"/>
    </w:rPr>
  </w:style>
  <w:style w:type="paragraph" w:customStyle="1" w:styleId="Subheading2">
    <w:name w:val="Subheading 2"/>
    <w:basedOn w:val="Subheading"/>
    <w:qFormat/>
    <w:rsid w:val="00494F32"/>
    <w:pPr>
      <w:ind w:left="720"/>
    </w:pPr>
  </w:style>
  <w:style w:type="paragraph" w:styleId="Subtitle">
    <w:name w:val="Subtitle"/>
    <w:basedOn w:val="Normal"/>
    <w:next w:val="Normal"/>
    <w:link w:val="SubtitleChar"/>
    <w:autoRedefine/>
    <w:uiPriority w:val="11"/>
    <w:qFormat/>
    <w:rsid w:val="00494F32"/>
    <w:pPr>
      <w:numPr>
        <w:ilvl w:val="1"/>
      </w:numPr>
      <w:spacing w:before="360" w:after="120"/>
      <w:jc w:val="center"/>
    </w:pPr>
    <w:rPr>
      <w:rFonts w:eastAsiaTheme="majorEastAsia" w:cs="Times New Roman"/>
      <w:b/>
      <w:iCs/>
      <w:spacing w:val="15"/>
      <w:sz w:val="36"/>
    </w:rPr>
  </w:style>
  <w:style w:type="character" w:customStyle="1" w:styleId="SubtitleChar">
    <w:name w:val="Subtitle Char"/>
    <w:basedOn w:val="DefaultParagraphFont"/>
    <w:link w:val="Subtitle"/>
    <w:uiPriority w:val="11"/>
    <w:rsid w:val="00494F32"/>
    <w:rPr>
      <w:rFonts w:ascii="Georgia" w:eastAsiaTheme="majorEastAsia" w:hAnsi="Georgia" w:cs="Times New Roman"/>
      <w:b/>
      <w:iCs/>
      <w:spacing w:val="15"/>
      <w:sz w:val="36"/>
    </w:rPr>
  </w:style>
  <w:style w:type="character" w:styleId="SubtleEmphasis">
    <w:name w:val="Subtle Emphasis"/>
    <w:basedOn w:val="DefaultParagraphFont"/>
    <w:uiPriority w:val="19"/>
    <w:rsid w:val="00494F32"/>
    <w:rPr>
      <w:i/>
      <w:iCs/>
      <w:color w:val="667C82"/>
    </w:rPr>
  </w:style>
  <w:style w:type="character" w:styleId="SubtleReference">
    <w:name w:val="Subtle Reference"/>
    <w:basedOn w:val="DefaultParagraphFont"/>
    <w:uiPriority w:val="31"/>
    <w:rsid w:val="00494F32"/>
    <w:rPr>
      <w:caps w:val="0"/>
      <w:smallCaps w:val="0"/>
      <w:color w:val="1F497D" w:themeColor="text2"/>
      <w:u w:val="none"/>
    </w:rPr>
  </w:style>
  <w:style w:type="paragraph" w:customStyle="1" w:styleId="TabCap">
    <w:name w:val="Tab Cap"/>
    <w:basedOn w:val="Normal"/>
    <w:next w:val="Normal"/>
    <w:link w:val="TabCapChar"/>
    <w:autoRedefine/>
    <w:qFormat/>
    <w:rsid w:val="00494F32"/>
    <w:pPr>
      <w:numPr>
        <w:numId w:val="9"/>
      </w:numPr>
      <w:spacing w:after="240"/>
      <w:jc w:val="center"/>
    </w:pPr>
    <w:rPr>
      <w:rFonts w:eastAsia="Times New Roman" w:cs="Calibri"/>
      <w:bCs/>
      <w:sz w:val="18"/>
      <w:szCs w:val="18"/>
    </w:rPr>
  </w:style>
  <w:style w:type="character" w:customStyle="1" w:styleId="TabCapChar">
    <w:name w:val="Tab Cap Char"/>
    <w:basedOn w:val="DefaultParagraphFont"/>
    <w:link w:val="TabCap"/>
    <w:rsid w:val="00494F32"/>
    <w:rPr>
      <w:rFonts w:ascii="Georgia" w:eastAsia="Times New Roman" w:hAnsi="Georgia" w:cs="Calibri"/>
      <w:bCs/>
      <w:sz w:val="18"/>
      <w:szCs w:val="18"/>
    </w:rPr>
  </w:style>
  <w:style w:type="paragraph" w:customStyle="1" w:styleId="TableBullet">
    <w:name w:val="Table Bullet"/>
    <w:basedOn w:val="Pic"/>
    <w:rsid w:val="00494F32"/>
    <w:pPr>
      <w:numPr>
        <w:numId w:val="10"/>
      </w:numPr>
      <w:ind w:right="74"/>
      <w:jc w:val="left"/>
    </w:pPr>
    <w:rPr>
      <w:color w:val="auto"/>
      <w:sz w:val="20"/>
    </w:rPr>
  </w:style>
  <w:style w:type="paragraph" w:customStyle="1" w:styleId="TableCaption">
    <w:name w:val="Table Caption"/>
    <w:basedOn w:val="Normal"/>
    <w:qFormat/>
    <w:rsid w:val="00494F32"/>
    <w:pPr>
      <w:keepNext/>
      <w:spacing w:after="120"/>
      <w:jc w:val="center"/>
    </w:pPr>
    <w:rPr>
      <w:bCs/>
      <w:i/>
      <w:color w:val="292929"/>
      <w:sz w:val="20"/>
      <w:szCs w:val="18"/>
    </w:rPr>
  </w:style>
  <w:style w:type="paragraph" w:customStyle="1" w:styleId="TableCentered">
    <w:name w:val="Table Centered"/>
    <w:basedOn w:val="Normal"/>
    <w:qFormat/>
    <w:rsid w:val="00494F32"/>
    <w:pPr>
      <w:keepLines/>
      <w:spacing w:before="60" w:after="60"/>
      <w:jc w:val="center"/>
    </w:pPr>
    <w:rPr>
      <w:rFonts w:eastAsia="Calibri" w:cs="Times New Roman"/>
      <w:sz w:val="20"/>
      <w:szCs w:val="20"/>
      <w:lang w:eastAsia="ja-JP"/>
    </w:rPr>
  </w:style>
  <w:style w:type="paragraph" w:customStyle="1" w:styleId="TableData">
    <w:name w:val="Table Data"/>
    <w:basedOn w:val="Normal"/>
    <w:autoRedefine/>
    <w:qFormat/>
    <w:rsid w:val="00494F32"/>
    <w:pPr>
      <w:keepLines/>
      <w:framePr w:hSpace="187" w:wrap="around" w:vAnchor="text" w:hAnchor="page" w:x="1196" w:y="174"/>
      <w:spacing w:before="120"/>
    </w:pPr>
    <w:rPr>
      <w:rFonts w:ascii="Arial" w:eastAsiaTheme="minorEastAsia" w:hAnsi="Arial"/>
      <w:sz w:val="18"/>
    </w:rPr>
  </w:style>
  <w:style w:type="paragraph" w:customStyle="1" w:styleId="TableHeader">
    <w:name w:val="Table Header"/>
    <w:basedOn w:val="Normal"/>
    <w:autoRedefine/>
    <w:qFormat/>
    <w:rsid w:val="00494F32"/>
    <w:pPr>
      <w:spacing w:before="300" w:after="240"/>
      <w:jc w:val="center"/>
    </w:pPr>
    <w:rPr>
      <w:rFonts w:ascii="Arial" w:eastAsia="Calibri" w:hAnsi="Arial" w:cs="Times New Roman"/>
      <w:b/>
      <w:color w:val="404040" w:themeColor="text1" w:themeTint="BF"/>
      <w:szCs w:val="20"/>
      <w:lang w:eastAsia="ja-JP"/>
    </w:rPr>
  </w:style>
  <w:style w:type="paragraph" w:customStyle="1" w:styleId="TableLeft">
    <w:name w:val="Table Left"/>
    <w:basedOn w:val="Normal"/>
    <w:autoRedefine/>
    <w:qFormat/>
    <w:rsid w:val="00494F32"/>
    <w:pPr>
      <w:keepLines/>
      <w:spacing w:before="120"/>
    </w:pPr>
    <w:rPr>
      <w:rFonts w:ascii="Arial" w:eastAsia="Calibri" w:hAnsi="Arial" w:cs="Times New Roman"/>
      <w:color w:val="404040" w:themeColor="text1" w:themeTint="BF"/>
      <w:sz w:val="18"/>
      <w:szCs w:val="20"/>
      <w:lang w:eastAsia="ja-JP"/>
    </w:rPr>
  </w:style>
  <w:style w:type="paragraph" w:styleId="TableofFigures">
    <w:name w:val="table of figures"/>
    <w:basedOn w:val="Normal"/>
    <w:next w:val="Normal"/>
    <w:uiPriority w:val="99"/>
    <w:rsid w:val="00494F32"/>
    <w:pPr>
      <w:tabs>
        <w:tab w:val="right" w:leader="dot" w:pos="9350"/>
      </w:tabs>
      <w:spacing w:before="0"/>
    </w:pPr>
    <w:rPr>
      <w:rFonts w:cstheme="minorHAnsi"/>
      <w:noProof/>
    </w:rPr>
  </w:style>
  <w:style w:type="paragraph" w:customStyle="1" w:styleId="TableTitle">
    <w:name w:val="Table Title"/>
    <w:basedOn w:val="Normal"/>
    <w:qFormat/>
    <w:rsid w:val="00494F32"/>
    <w:pPr>
      <w:keepNext/>
      <w:spacing w:before="60" w:after="60"/>
      <w:jc w:val="center"/>
    </w:pPr>
    <w:rPr>
      <w:rFonts w:cs="Arial"/>
      <w:b/>
      <w:sz w:val="24"/>
    </w:rPr>
  </w:style>
  <w:style w:type="paragraph" w:customStyle="1" w:styleId="TableSubtitles">
    <w:name w:val="Table Subtitles"/>
    <w:basedOn w:val="TableTitle"/>
    <w:qFormat/>
    <w:rsid w:val="00494F32"/>
    <w:rPr>
      <w:sz w:val="20"/>
    </w:rPr>
  </w:style>
  <w:style w:type="paragraph" w:customStyle="1" w:styleId="TableText">
    <w:name w:val="Table Text"/>
    <w:basedOn w:val="Normal"/>
    <w:link w:val="TableTextChar"/>
    <w:qFormat/>
    <w:rsid w:val="00494F32"/>
    <w:pPr>
      <w:spacing w:before="60" w:after="60"/>
    </w:pPr>
    <w:rPr>
      <w:rFonts w:cs="Arial"/>
      <w:sz w:val="20"/>
    </w:rPr>
  </w:style>
  <w:style w:type="character" w:customStyle="1" w:styleId="TableTextChar">
    <w:name w:val="Table Text Char"/>
    <w:basedOn w:val="DefaultParagraphFont"/>
    <w:link w:val="TableText"/>
    <w:rsid w:val="00494F32"/>
    <w:rPr>
      <w:rFonts w:ascii="Georgia" w:hAnsi="Georgia" w:cs="Arial"/>
      <w:sz w:val="20"/>
    </w:rPr>
  </w:style>
  <w:style w:type="paragraph" w:customStyle="1" w:styleId="Text3">
    <w:name w:val="Text 3"/>
    <w:basedOn w:val="Text1"/>
    <w:qFormat/>
    <w:rsid w:val="00494F32"/>
    <w:pPr>
      <w:ind w:left="1440"/>
    </w:pPr>
  </w:style>
  <w:style w:type="paragraph" w:customStyle="1" w:styleId="Text4">
    <w:name w:val="Text 4"/>
    <w:basedOn w:val="Text3"/>
    <w:qFormat/>
    <w:rsid w:val="00494F32"/>
    <w:rPr>
      <w:b/>
    </w:rPr>
  </w:style>
  <w:style w:type="paragraph" w:customStyle="1" w:styleId="Text10">
    <w:name w:val="Text1"/>
    <w:basedOn w:val="Normal"/>
    <w:link w:val="Text1Char"/>
    <w:qFormat/>
    <w:rsid w:val="00494F32"/>
    <w:pPr>
      <w:shd w:val="clear" w:color="auto" w:fill="FFFFFF"/>
      <w:spacing w:before="120"/>
      <w:outlineLvl w:val="0"/>
    </w:pPr>
    <w:rPr>
      <w:rFonts w:eastAsia="Times New Roman" w:cstheme="minorHAnsi"/>
      <w:szCs w:val="23"/>
    </w:rPr>
  </w:style>
  <w:style w:type="character" w:customStyle="1" w:styleId="Text1Char">
    <w:name w:val="Text1 Char"/>
    <w:basedOn w:val="DefaultParagraphFont"/>
    <w:link w:val="Text10"/>
    <w:rsid w:val="00494F32"/>
    <w:rPr>
      <w:rFonts w:ascii="Georgia" w:eastAsia="Times New Roman" w:hAnsi="Georgia" w:cstheme="minorHAnsi"/>
      <w:szCs w:val="23"/>
      <w:shd w:val="clear" w:color="auto" w:fill="FFFFFF"/>
    </w:rPr>
  </w:style>
  <w:style w:type="paragraph" w:styleId="TOC1">
    <w:name w:val="toc 1"/>
    <w:basedOn w:val="Normal"/>
    <w:next w:val="Normal"/>
    <w:autoRedefine/>
    <w:uiPriority w:val="39"/>
    <w:qFormat/>
    <w:rsid w:val="00494F32"/>
    <w:pPr>
      <w:tabs>
        <w:tab w:val="left" w:pos="720"/>
        <w:tab w:val="right" w:leader="dot" w:pos="9350"/>
      </w:tabs>
      <w:spacing w:after="120"/>
      <w:ind w:left="720" w:hanging="720"/>
    </w:pPr>
    <w:rPr>
      <w:rFonts w:cstheme="minorHAnsi"/>
      <w:b/>
      <w:noProof/>
      <w:sz w:val="24"/>
    </w:rPr>
  </w:style>
  <w:style w:type="paragraph" w:styleId="TOC2">
    <w:name w:val="toc 2"/>
    <w:basedOn w:val="Normal"/>
    <w:next w:val="Normal"/>
    <w:autoRedefine/>
    <w:uiPriority w:val="39"/>
    <w:qFormat/>
    <w:rsid w:val="00494F32"/>
    <w:pPr>
      <w:tabs>
        <w:tab w:val="left" w:pos="1440"/>
        <w:tab w:val="right" w:leader="dot" w:pos="9350"/>
      </w:tabs>
      <w:spacing w:before="0"/>
      <w:ind w:left="1440" w:hanging="720"/>
    </w:pPr>
  </w:style>
  <w:style w:type="paragraph" w:styleId="TOC3">
    <w:name w:val="toc 3"/>
    <w:basedOn w:val="Normal"/>
    <w:next w:val="Normal"/>
    <w:autoRedefine/>
    <w:uiPriority w:val="39"/>
    <w:qFormat/>
    <w:rsid w:val="00494F32"/>
    <w:pPr>
      <w:tabs>
        <w:tab w:val="left" w:pos="2160"/>
        <w:tab w:val="right" w:leader="dot" w:pos="9350"/>
      </w:tabs>
      <w:spacing w:before="0"/>
      <w:ind w:left="2160" w:hanging="720"/>
    </w:pPr>
  </w:style>
  <w:style w:type="paragraph" w:styleId="TOC4">
    <w:name w:val="toc 4"/>
    <w:basedOn w:val="Normal"/>
    <w:next w:val="Normal"/>
    <w:autoRedefine/>
    <w:uiPriority w:val="39"/>
    <w:semiHidden/>
    <w:rsid w:val="00494F32"/>
    <w:pPr>
      <w:spacing w:after="100"/>
      <w:ind w:left="660"/>
    </w:pPr>
  </w:style>
  <w:style w:type="paragraph" w:styleId="TOC5">
    <w:name w:val="toc 5"/>
    <w:basedOn w:val="Normal"/>
    <w:next w:val="Normal"/>
    <w:autoRedefine/>
    <w:uiPriority w:val="39"/>
    <w:semiHidden/>
    <w:rsid w:val="00494F32"/>
    <w:pPr>
      <w:spacing w:before="0" w:after="100" w:line="276" w:lineRule="auto"/>
      <w:ind w:left="880"/>
    </w:pPr>
    <w:rPr>
      <w:rFonts w:eastAsiaTheme="minorEastAsia"/>
    </w:rPr>
  </w:style>
  <w:style w:type="paragraph" w:styleId="TOC6">
    <w:name w:val="toc 6"/>
    <w:basedOn w:val="Normal"/>
    <w:next w:val="Normal"/>
    <w:autoRedefine/>
    <w:uiPriority w:val="39"/>
    <w:semiHidden/>
    <w:rsid w:val="00494F32"/>
    <w:pPr>
      <w:spacing w:before="0" w:after="100" w:line="276" w:lineRule="auto"/>
      <w:ind w:left="1100"/>
    </w:pPr>
    <w:rPr>
      <w:rFonts w:eastAsiaTheme="minorEastAsia"/>
    </w:rPr>
  </w:style>
  <w:style w:type="paragraph" w:styleId="TOC7">
    <w:name w:val="toc 7"/>
    <w:basedOn w:val="Normal"/>
    <w:next w:val="Normal"/>
    <w:autoRedefine/>
    <w:uiPriority w:val="39"/>
    <w:semiHidden/>
    <w:rsid w:val="00494F32"/>
    <w:pPr>
      <w:spacing w:before="0" w:after="100" w:line="276" w:lineRule="auto"/>
      <w:ind w:left="1320"/>
    </w:pPr>
    <w:rPr>
      <w:rFonts w:eastAsiaTheme="minorEastAsia"/>
    </w:rPr>
  </w:style>
  <w:style w:type="paragraph" w:styleId="TOC8">
    <w:name w:val="toc 8"/>
    <w:basedOn w:val="Normal"/>
    <w:next w:val="Normal"/>
    <w:autoRedefine/>
    <w:uiPriority w:val="39"/>
    <w:semiHidden/>
    <w:rsid w:val="00494F32"/>
    <w:pPr>
      <w:spacing w:before="0" w:after="100" w:line="276" w:lineRule="auto"/>
      <w:ind w:left="1540"/>
    </w:pPr>
    <w:rPr>
      <w:rFonts w:eastAsiaTheme="minorEastAsia"/>
    </w:rPr>
  </w:style>
  <w:style w:type="paragraph" w:styleId="TOC9">
    <w:name w:val="toc 9"/>
    <w:basedOn w:val="Normal"/>
    <w:next w:val="Normal"/>
    <w:autoRedefine/>
    <w:uiPriority w:val="39"/>
    <w:rsid w:val="00494F32"/>
    <w:pPr>
      <w:tabs>
        <w:tab w:val="right" w:leader="dot" w:pos="9350"/>
      </w:tabs>
      <w:spacing w:before="120"/>
    </w:pPr>
    <w:rPr>
      <w:rFonts w:eastAsiaTheme="minorEastAsia"/>
    </w:rPr>
  </w:style>
  <w:style w:type="paragraph" w:styleId="TOCHeading">
    <w:name w:val="TOC Heading"/>
    <w:basedOn w:val="Title"/>
    <w:next w:val="Normal"/>
    <w:autoRedefine/>
    <w:uiPriority w:val="39"/>
    <w:semiHidden/>
    <w:qFormat/>
    <w:rsid w:val="00494F32"/>
    <w:pPr>
      <w:keepLines/>
      <w:pageBreakBefore/>
      <w:spacing w:before="3200" w:after="1200" w:line="276" w:lineRule="auto"/>
      <w:contextualSpacing w:val="0"/>
    </w:pPr>
    <w:rPr>
      <w:rFonts w:ascii="Arial" w:hAnsi="Arial" w:cs="Times New Roman"/>
      <w:b w:val="0"/>
      <w:color w:val="212121"/>
      <w:spacing w:val="0"/>
      <w:sz w:val="28"/>
      <w:szCs w:val="28"/>
      <w:lang w:eastAsia="ja-JP"/>
      <w14:textFill>
        <w14:solidFill>
          <w14:srgbClr w14:val="212121">
            <w14:lumMod w14:val="75000"/>
            <w14:lumOff w14:val="25000"/>
          </w14:srgbClr>
        </w14:solidFill>
      </w14:textFill>
    </w:rPr>
  </w:style>
  <w:style w:type="character" w:styleId="UnresolvedMention">
    <w:name w:val="Unresolved Mention"/>
    <w:basedOn w:val="DefaultParagraphFont"/>
    <w:uiPriority w:val="99"/>
    <w:semiHidden/>
    <w:unhideWhenUsed/>
    <w:rsid w:val="00AF654B"/>
    <w:rPr>
      <w:color w:val="605E5C"/>
      <w:shd w:val="clear" w:color="auto" w:fill="E1DFDD"/>
    </w:rPr>
  </w:style>
  <w:style w:type="paragraph" w:styleId="ListNumber2">
    <w:name w:val="List Number 2"/>
    <w:basedOn w:val="Normal"/>
    <w:next w:val="ListBullet2"/>
    <w:uiPriority w:val="99"/>
    <w:unhideWhenUsed/>
    <w:qFormat/>
    <w:rsid w:val="0081133B"/>
    <w:pPr>
      <w:spacing w:before="0" w:after="200" w:line="336" w:lineRule="auto"/>
      <w:ind w:left="720"/>
    </w:pPr>
    <w:rPr>
      <w:rFonts w:eastAsiaTheme="minorEastAsia"/>
    </w:rPr>
  </w:style>
  <w:style w:type="paragraph" w:styleId="ListBullet2">
    <w:name w:val="List Bullet 2"/>
    <w:basedOn w:val="Normal"/>
    <w:uiPriority w:val="99"/>
    <w:semiHidden/>
    <w:unhideWhenUsed/>
    <w:rsid w:val="0081133B"/>
    <w:pPr>
      <w:numPr>
        <w:numId w:val="11"/>
      </w:numPr>
      <w:contextualSpacing/>
    </w:pPr>
  </w:style>
  <w:style w:type="character" w:customStyle="1" w:styleId="ui-provider">
    <w:name w:val="ui-provider"/>
    <w:basedOn w:val="DefaultParagraphFont"/>
    <w:rsid w:val="007E5204"/>
  </w:style>
  <w:style w:type="paragraph" w:styleId="BodyText">
    <w:name w:val="Body Text"/>
    <w:aliases w:val="Doors Normal"/>
    <w:basedOn w:val="Normal"/>
    <w:link w:val="BodyTextChar"/>
    <w:rsid w:val="004349DC"/>
    <w:pPr>
      <w:autoSpaceDE w:val="0"/>
      <w:autoSpaceDN w:val="0"/>
      <w:adjustRightInd w:val="0"/>
      <w:spacing w:before="0"/>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349DC"/>
    <w:rPr>
      <w:rFonts w:ascii="Arial" w:eastAsia="Times New Roman" w:hAnsi="Arial" w:cs="Arial"/>
      <w:szCs w:val="20"/>
    </w:rPr>
  </w:style>
  <w:style w:type="table" w:styleId="GridTable4-Accent1">
    <w:name w:val="Grid Table 4 Accent 1"/>
    <w:basedOn w:val="TableNormal"/>
    <w:uiPriority w:val="49"/>
    <w:rsid w:val="004349DC"/>
    <w:pPr>
      <w:spacing w:after="0" w:line="240" w:lineRule="auto"/>
    </w:pPr>
    <w:rPr>
      <w:rFonts w:ascii="Open Sans" w:eastAsia="Open Sans" w:hAnsi="Open Sans" w:cs="Open Sans"/>
      <w:sz w:val="18"/>
      <w:szCs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Paragraph">
    <w:name w:val="Table Paragraph"/>
    <w:basedOn w:val="Normal"/>
    <w:uiPriority w:val="1"/>
    <w:qFormat/>
    <w:rsid w:val="00E67F74"/>
    <w:pPr>
      <w:widowControl w:val="0"/>
      <w:autoSpaceDE w:val="0"/>
      <w:autoSpaceDN w:val="0"/>
      <w:spacing w:before="119"/>
      <w:ind w:left="108"/>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86">
      <w:bodyDiv w:val="1"/>
      <w:marLeft w:val="0"/>
      <w:marRight w:val="0"/>
      <w:marTop w:val="0"/>
      <w:marBottom w:val="0"/>
      <w:divBdr>
        <w:top w:val="none" w:sz="0" w:space="0" w:color="auto"/>
        <w:left w:val="none" w:sz="0" w:space="0" w:color="auto"/>
        <w:bottom w:val="none" w:sz="0" w:space="0" w:color="auto"/>
        <w:right w:val="none" w:sz="0" w:space="0" w:color="auto"/>
      </w:divBdr>
    </w:div>
    <w:div w:id="188488814">
      <w:bodyDiv w:val="1"/>
      <w:marLeft w:val="0"/>
      <w:marRight w:val="0"/>
      <w:marTop w:val="0"/>
      <w:marBottom w:val="0"/>
      <w:divBdr>
        <w:top w:val="none" w:sz="0" w:space="0" w:color="auto"/>
        <w:left w:val="none" w:sz="0" w:space="0" w:color="auto"/>
        <w:bottom w:val="none" w:sz="0" w:space="0" w:color="auto"/>
        <w:right w:val="none" w:sz="0" w:space="0" w:color="auto"/>
      </w:divBdr>
    </w:div>
    <w:div w:id="348411707">
      <w:bodyDiv w:val="1"/>
      <w:marLeft w:val="0"/>
      <w:marRight w:val="0"/>
      <w:marTop w:val="0"/>
      <w:marBottom w:val="0"/>
      <w:divBdr>
        <w:top w:val="none" w:sz="0" w:space="0" w:color="auto"/>
        <w:left w:val="none" w:sz="0" w:space="0" w:color="auto"/>
        <w:bottom w:val="none" w:sz="0" w:space="0" w:color="auto"/>
        <w:right w:val="none" w:sz="0" w:space="0" w:color="auto"/>
      </w:divBdr>
    </w:div>
    <w:div w:id="430931487">
      <w:bodyDiv w:val="1"/>
      <w:marLeft w:val="0"/>
      <w:marRight w:val="0"/>
      <w:marTop w:val="0"/>
      <w:marBottom w:val="0"/>
      <w:divBdr>
        <w:top w:val="none" w:sz="0" w:space="0" w:color="auto"/>
        <w:left w:val="none" w:sz="0" w:space="0" w:color="auto"/>
        <w:bottom w:val="none" w:sz="0" w:space="0" w:color="auto"/>
        <w:right w:val="none" w:sz="0" w:space="0" w:color="auto"/>
      </w:divBdr>
    </w:div>
    <w:div w:id="595095117">
      <w:bodyDiv w:val="1"/>
      <w:marLeft w:val="0"/>
      <w:marRight w:val="0"/>
      <w:marTop w:val="0"/>
      <w:marBottom w:val="0"/>
      <w:divBdr>
        <w:top w:val="none" w:sz="0" w:space="0" w:color="auto"/>
        <w:left w:val="none" w:sz="0" w:space="0" w:color="auto"/>
        <w:bottom w:val="none" w:sz="0" w:space="0" w:color="auto"/>
        <w:right w:val="none" w:sz="0" w:space="0" w:color="auto"/>
      </w:divBdr>
    </w:div>
    <w:div w:id="685715310">
      <w:bodyDiv w:val="1"/>
      <w:marLeft w:val="0"/>
      <w:marRight w:val="0"/>
      <w:marTop w:val="0"/>
      <w:marBottom w:val="0"/>
      <w:divBdr>
        <w:top w:val="none" w:sz="0" w:space="0" w:color="auto"/>
        <w:left w:val="none" w:sz="0" w:space="0" w:color="auto"/>
        <w:bottom w:val="none" w:sz="0" w:space="0" w:color="auto"/>
        <w:right w:val="none" w:sz="0" w:space="0" w:color="auto"/>
      </w:divBdr>
    </w:div>
    <w:div w:id="715743176">
      <w:bodyDiv w:val="1"/>
      <w:marLeft w:val="0"/>
      <w:marRight w:val="0"/>
      <w:marTop w:val="0"/>
      <w:marBottom w:val="0"/>
      <w:divBdr>
        <w:top w:val="none" w:sz="0" w:space="0" w:color="auto"/>
        <w:left w:val="none" w:sz="0" w:space="0" w:color="auto"/>
        <w:bottom w:val="none" w:sz="0" w:space="0" w:color="auto"/>
        <w:right w:val="none" w:sz="0" w:space="0" w:color="auto"/>
      </w:divBdr>
    </w:div>
    <w:div w:id="1184319985">
      <w:bodyDiv w:val="1"/>
      <w:marLeft w:val="0"/>
      <w:marRight w:val="0"/>
      <w:marTop w:val="0"/>
      <w:marBottom w:val="0"/>
      <w:divBdr>
        <w:top w:val="none" w:sz="0" w:space="0" w:color="auto"/>
        <w:left w:val="none" w:sz="0" w:space="0" w:color="auto"/>
        <w:bottom w:val="none" w:sz="0" w:space="0" w:color="auto"/>
        <w:right w:val="none" w:sz="0" w:space="0" w:color="auto"/>
      </w:divBdr>
    </w:div>
    <w:div w:id="1418475309">
      <w:bodyDiv w:val="1"/>
      <w:marLeft w:val="0"/>
      <w:marRight w:val="0"/>
      <w:marTop w:val="0"/>
      <w:marBottom w:val="0"/>
      <w:divBdr>
        <w:top w:val="none" w:sz="0" w:space="0" w:color="auto"/>
        <w:left w:val="none" w:sz="0" w:space="0" w:color="auto"/>
        <w:bottom w:val="none" w:sz="0" w:space="0" w:color="auto"/>
        <w:right w:val="none" w:sz="0" w:space="0" w:color="auto"/>
      </w:divBdr>
    </w:div>
    <w:div w:id="1658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fpbprod.servicenowservices.com/now/nav/ui/classic/params/target/incident.do%3Fsys_id%3D11c295b647e5ca1073f9bd51026d43b9" TargetMode="External"/><Relationship Id="rId18" Type="http://schemas.openxmlformats.org/officeDocument/2006/relationships/hyperlink" Target="https://cfpbprod.servicenowservices.com/now/nav/ui/classic/params/target/incident.do%3Fsys_id%3D57c3e18947b5ca50d1785ff2e16d435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fpbprod.servicenowservices.com/kb_view.do?sysparm_article=KB0014228" TargetMode="External"/><Relationship Id="rId7" Type="http://schemas.openxmlformats.org/officeDocument/2006/relationships/styles" Target="styles.xml"/><Relationship Id="rId12" Type="http://schemas.openxmlformats.org/officeDocument/2006/relationships/hyperlink" Target="https://cfpbprod.servicenowservices.com/now/nav/ui/classic/params/target/incident.do%3Fsys_id%3Dad90a1a01b7a4214a7ca433ee54bcbdf" TargetMode="External"/><Relationship Id="rId17" Type="http://schemas.openxmlformats.org/officeDocument/2006/relationships/hyperlink" Target="https://cfpbprod.servicenowservices.com/now/nav/ui/classic/params/target/incident.do%3Fsys_id%3D2fb47f1f47edce10d1785ff2e16d4301%26sysparm_stack%3D%26sysparm_view%3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fpbprod.servicenowservices.com/now/nav/ui/classic/params/target/incident.do%3Fsys_id%3Df1dff0241bedc210a7ca433ee54bcb9d" TargetMode="External"/><Relationship Id="rId20" Type="http://schemas.openxmlformats.org/officeDocument/2006/relationships/hyperlink" Target="https://trust.zscaler.com/zscaler.ne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cfpbprod.servicenowservices.com/now/nav/ui/classic/params/target/incident.do%3Fsys_id%3Df1dff0241bedc210a7ca433ee54bcb9d"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cfpbprod.servicenowservices.com/now/nav/ui/classic/params/target/incident.do%3Fsys_id%3D95962d941b2182106c5f0f67624bcb08%26sysparm_stack%3D%26sysparm_view%3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fpbprod.servicenowservices.com/now/nav/ui/classic/params/target/incident.do%3Fsys_id%3D93bbb63b1b918610dbc743f1f54bcb12%26sysparm_stack%3D%26sysparm_view%3D" TargetMode="External"/><Relationship Id="rId22" Type="http://schemas.openxmlformats.org/officeDocument/2006/relationships/hyperlink" Target="https://cfpbprod.servicenowservices.com/kb_view.do?sysparm_article=KB00142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da\OneDrive%20-%20CFPB\DG%20Originals\Reports\Dany%20Garcia%20Weekly%20Report%20-%20%5bWeek%20Of%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6B6E3D19CFEE24791AE8F4B48059EA5" ma:contentTypeVersion="52" ma:contentTypeDescription="Create a new document." ma:contentTypeScope="" ma:versionID="aaafc5de50ea61d9d867062e3673d735">
  <xsd:schema xmlns:xsd="http://www.w3.org/2001/XMLSchema" xmlns:xs="http://www.w3.org/2001/XMLSchema" xmlns:p="http://schemas.microsoft.com/office/2006/metadata/properties" xmlns:ns1="http://schemas.microsoft.com/sharepoint/v3" xmlns:ns2="4bbfb022-2516-421f-ae5c-1b37b00e864d" xmlns:ns3="http://schemas.microsoft.com/sharepoint/v3/fields" xmlns:ns4="7487bc78-b5cd-4e92-ae07-c6767fb42063" targetNamespace="http://schemas.microsoft.com/office/2006/metadata/properties" ma:root="true" ma:fieldsID="75130dd1a758c1f444c1f0c5e5ef2e05" ns1:_="" ns2:_="" ns3:_="" ns4:_="">
    <xsd:import namespace="http://schemas.microsoft.com/sharepoint/v3"/>
    <xsd:import namespace="4bbfb022-2516-421f-ae5c-1b37b00e864d"/>
    <xsd:import namespace="http://schemas.microsoft.com/sharepoint/v3/fields"/>
    <xsd:import namespace="7487bc78-b5cd-4e92-ae07-c6767fb42063"/>
    <xsd:element name="properties">
      <xsd:complexType>
        <xsd:sequence>
          <xsd:element name="documentManagement">
            <xsd:complexType>
              <xsd:all>
                <xsd:element ref="ns2:Status"/>
                <xsd:element ref="ns1:AssignedTo" minOccurs="0"/>
                <xsd:element ref="ns3:TaskDueDate" minOccurs="0"/>
                <xsd:element ref="ns2:Approval_x0020_Stamp" minOccurs="0"/>
                <xsd:element ref="ns2:Approved_x0020_By" minOccurs="0"/>
                <xsd:element ref="ns2:Date_x0020_Published" minOccurs="0"/>
                <xsd:element ref="ns2:Document_x0020_Approval" minOccurs="0"/>
                <xsd:element ref="ns4:_dlc_DocId" minOccurs="0"/>
                <xsd:element ref="ns4:_dlc_DocIdUrl" minOccurs="0"/>
                <xsd:element ref="ns4:_dlc_DocIdPersistId" minOccurs="0"/>
                <xsd:element ref="ns2:g222898fc23d4f16a24fc93f183255ef" minOccurs="0"/>
                <xsd:element ref="ns4:TaxCatchAll" minOccurs="0"/>
                <xsd:element ref="ns2:e539f578ce384c2e965dfe430693e781" minOccurs="0"/>
                <xsd:element ref="ns2:dd9f73380ef9415f95aa3b1e0428b273"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7" nillable="true" ma:displayName="Assigned To" ma:description="Current/last person assigned to review the document" ma:list="UserInfo" ma:SearchPeopleOnly="false" ma:SharePointGroup="0"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bfb022-2516-421f-ae5c-1b37b00e864d" elementFormDefault="qualified">
    <xsd:import namespace="http://schemas.microsoft.com/office/2006/documentManagement/types"/>
    <xsd:import namespace="http://schemas.microsoft.com/office/infopath/2007/PartnerControls"/>
    <xsd:element name="Status" ma:index="6" ma:displayName="Status" ma:default="Under Development" ma:description="The current status of the document" ma:format="Dropdown" ma:internalName="Status">
      <xsd:simpleType>
        <xsd:restriction base="dms:Choice">
          <xsd:enumeration value="Under Development"/>
          <xsd:enumeration value="In Review"/>
          <xsd:enumeration value="On Hold"/>
          <xsd:enumeration value="Pending Approval"/>
          <xsd:enumeration value="Approved"/>
          <xsd:enumeration value="Archived"/>
        </xsd:restriction>
      </xsd:simpleType>
    </xsd:element>
    <xsd:element name="Approval_x0020_Stamp" ma:index="9" nillable="true" ma:displayName="Approval Stamp" ma:description="Approver note for the approval" ma:internalName="Approval_x0020_Stamp">
      <xsd:simpleType>
        <xsd:restriction base="dms:Text">
          <xsd:maxLength value="255"/>
        </xsd:restriction>
      </xsd:simpleType>
    </xsd:element>
    <xsd:element name="Approved_x0020_By" ma:index="10" nillable="true" ma:displayName="Approved By" ma:description="Final approver of the document" ma:list="UserInfo" ma:SharePointGroup="0" ma:internalName="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Published" ma:index="11" nillable="true" ma:displayName="Date Published" ma:description="Date the document was approved and published" ma:format="DateOnly" ma:internalName="Date_x0020_Published">
      <xsd:simpleType>
        <xsd:restriction base="dms:DateTime"/>
      </xsd:simpleType>
    </xsd:element>
    <xsd:element name="Document_x0020_Approval" ma:index="12" nillable="true" ma:displayName="Document Approval" ma:internalName="Document_x0020_Approval">
      <xsd:complexType>
        <xsd:complexContent>
          <xsd:extension base="dms:URL">
            <xsd:sequence>
              <xsd:element name="Url" type="dms:ValidUrl" minOccurs="0" nillable="true"/>
              <xsd:element name="Description" type="xsd:string" nillable="true"/>
            </xsd:sequence>
          </xsd:extension>
        </xsd:complexContent>
      </xsd:complexType>
    </xsd:element>
    <xsd:element name="g222898fc23d4f16a24fc93f183255ef" ma:index="18" ma:taxonomy="true" ma:internalName="g222898fc23d4f16a24fc93f183255ef" ma:taxonomyFieldName="a" ma:displayName="Audience" ma:readOnly="false" ma:default="" ma:fieldId="{0222898f-c23d-4f16-a24f-c93f183255ef}"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e539f578ce384c2e965dfe430693e781" ma:index="20" ma:taxonomy="true" ma:internalName="e539f578ce384c2e965dfe430693e781" ma:taxonomyFieldName="Team_x0020_Ownership" ma:displayName="Team Ownership" ma:readOnly="false" ma:default="" ma:fieldId="{e539f578-ce38-4c2e-965d-fe430693e781}"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dd9f73380ef9415f95aa3b1e0428b273" ma:index="21" ma:taxonomy="true" ma:internalName="dd9f73380ef9415f95aa3b1e0428b273" ma:taxonomyFieldName="Document_x0020_Type" ma:displayName="Document Type" ma:readOnly="false" ma:default="" ma:fieldId="{dd9f7338-0ef9-415f-95aa-3b1e0428b273}" ma:sspId="52ac9efe-085b-4088-9ebb-738f071a9703" ma:termSetId="5cedbb33-a102-46e7-bcd6-44e58580c16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8" nillable="true" ma:displayName="Due Date" ma:description="Date the document approval is needed" ma:format="DateOnly" ma:internalName="Task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487bc78-b5cd-4e92-ae07-c6767fb42063"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description="" ma:hidden="true" ma:list="{b5cd7feb-227b-41c8-b004-44f9710a7f17}" ma:internalName="TaxCatchAll" ma:showField="CatchAllData" ma:web="7487bc78-b5cd-4e92-ae07-c6767fb4206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487bc78-b5cd-4e92-ae07-c6767fb42063">CFPB-1004311260-81</_dlc_DocId>
    <_dlc_DocIdUrl xmlns="7487bc78-b5cd-4e92-ae07-c6767fb42063">
      <Url>https://sharepoint.cfpb.local/promgt/it/infrastructure/_layouts/15/DocIdRedir.aspx?ID=CFPB-1004311260-81</Url>
      <Description>CFPB-1004311260-81</Description>
    </_dlc_DocIdUrl>
    <Status xmlns="4bbfb022-2516-421f-ae5c-1b37b00e864d">On Hold</Status>
    <AssignedTo xmlns="http://schemas.microsoft.com/sharepoint/v3">
      <UserInfo>
        <DisplayName/>
        <AccountId xsi:nil="true"/>
        <AccountType/>
      </UserInfo>
    </AssignedTo>
    <dd9f73380ef9415f95aa3b1e0428b273 xmlns="4bbfb022-2516-421f-ae5c-1b37b00e864d">
      <Terms xmlns="http://schemas.microsoft.com/office/infopath/2007/PartnerControls">
        <TermInfo xmlns="http://schemas.microsoft.com/office/infopath/2007/PartnerControls">
          <TermName xmlns="http://schemas.microsoft.com/office/infopath/2007/PartnerControls">Standard Operating Procedure</TermName>
          <TermId xmlns="http://schemas.microsoft.com/office/infopath/2007/PartnerControls">41853721-93bc-4c6f-b5db-f7e6527d2bf7</TermId>
        </TermInfo>
      </Terms>
    </dd9f73380ef9415f95aa3b1e0428b273>
    <TaxCatchAll xmlns="7487bc78-b5cd-4e92-ae07-c6767fb42063">
      <Value>774</Value>
      <Value>773</Value>
    </TaxCatchAll>
    <TaskDueDate xmlns="http://schemas.microsoft.com/sharepoint/v3/fields" xsi:nil="true"/>
    <Date_x0020_Published xmlns="4bbfb022-2516-421f-ae5c-1b37b00e864d" xsi:nil="true"/>
    <Approved_x0020_By xmlns="4bbfb022-2516-421f-ae5c-1b37b00e864d">
      <UserInfo>
        <DisplayName/>
        <AccountId xsi:nil="true"/>
        <AccountType/>
      </UserInfo>
    </Approved_x0020_By>
    <e539f578ce384c2e965dfe430693e781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e539f578ce384c2e965dfe430693e781>
    <Document_x0020_Approval xmlns="4bbfb022-2516-421f-ae5c-1b37b00e864d">
      <Url xsi:nil="true"/>
      <Description xsi:nil="true"/>
    </Document_x0020_Approval>
    <Approval_x0020_Stamp xmlns="4bbfb022-2516-421f-ae5c-1b37b00e864d" xsi:nil="true"/>
    <g222898fc23d4f16a24fc93f183255ef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g222898fc23d4f16a24fc93f183255ef>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16F1251-EB9E-48DF-A2BA-421F0DA9FF37}">
  <ds:schemaRefs>
    <ds:schemaRef ds:uri="http://schemas.microsoft.com/sharepoint/v3/contenttype/forms"/>
  </ds:schemaRefs>
</ds:datastoreItem>
</file>

<file path=customXml/itemProps2.xml><?xml version="1.0" encoding="utf-8"?>
<ds:datastoreItem xmlns:ds="http://schemas.openxmlformats.org/officeDocument/2006/customXml" ds:itemID="{69F43D3B-2EB7-476A-88DD-7142455D6832}">
  <ds:schemaRefs>
    <ds:schemaRef ds:uri="http://schemas.openxmlformats.org/officeDocument/2006/bibliography"/>
  </ds:schemaRefs>
</ds:datastoreItem>
</file>

<file path=customXml/itemProps3.xml><?xml version="1.0" encoding="utf-8"?>
<ds:datastoreItem xmlns:ds="http://schemas.openxmlformats.org/officeDocument/2006/customXml" ds:itemID="{9906FE59-5D7E-4B30-88E0-EDAC54E62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bfb022-2516-421f-ae5c-1b37b00e864d"/>
    <ds:schemaRef ds:uri="http://schemas.microsoft.com/sharepoint/v3/fields"/>
    <ds:schemaRef ds:uri="7487bc78-b5cd-4e92-ae07-c6767fb42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E7F0AA-9040-404D-A039-33458518B301}">
  <ds:schemaRefs>
    <ds:schemaRef ds:uri="http://schemas.microsoft.com/office/2006/metadata/properties"/>
    <ds:schemaRef ds:uri="http://schemas.microsoft.com/office/infopath/2007/PartnerControls"/>
    <ds:schemaRef ds:uri="7487bc78-b5cd-4e92-ae07-c6767fb42063"/>
    <ds:schemaRef ds:uri="4bbfb022-2516-421f-ae5c-1b37b00e864d"/>
    <ds:schemaRef ds:uri="http://schemas.microsoft.com/sharepoint/v3"/>
    <ds:schemaRef ds:uri="http://schemas.microsoft.com/sharepoint/v3/fields"/>
  </ds:schemaRefs>
</ds:datastoreItem>
</file>

<file path=customXml/itemProps5.xml><?xml version="1.0" encoding="utf-8"?>
<ds:datastoreItem xmlns:ds="http://schemas.openxmlformats.org/officeDocument/2006/customXml" ds:itemID="{BF7D9250-EE1D-4E43-81DC-6EE9D1E87E8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Dany Garcia Weekly Report - [Week Of]</Template>
  <TotalTime>747</TotalTime>
  <Pages>6</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International Service Device Loaner Program</vt:lpstr>
    </vt:vector>
  </TitlesOfParts>
  <Company>CFPB</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Service Device Loaner Program</dc:title>
  <dc:subject>International Service Device Loaner Program</dc:subject>
  <dc:creator>Garcia, Dany (Contractor)(CFPB)</dc:creator>
  <cp:lastModifiedBy>Garcia, Dany (Contractor)(CFPB)</cp:lastModifiedBy>
  <cp:revision>325</cp:revision>
  <cp:lastPrinted>2023-10-18T14:54:00Z</cp:lastPrinted>
  <dcterms:created xsi:type="dcterms:W3CDTF">2024-08-05T18:24:00Z</dcterms:created>
  <dcterms:modified xsi:type="dcterms:W3CDTF">2024-08-14T14:48:00Z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0x01010036B6E3D19CFEE24791AE8F4B48059EA5</vt:lpwstr>
  </property>
  <property fmtid="{D5CDD505-2E9C-101B-9397-08002B2CF9AE}" pid="3" name="_dlc_DocIdItemGuid">
    <vt:lpwstr>4ea7dc7f-2b0c-415e-a4ec-5e6a01a2ad1e</vt:lpwstr>
  </property>
  <property fmtid="{D5CDD505-2E9C-101B-9397-08002B2CF9AE}" pid="4" name="Type of Document">
    <vt:lpwstr>Form</vt:lpwstr>
  </property>
  <property fmtid="{D5CDD505-2E9C-101B-9397-08002B2CF9AE}" pid="5" name="a">
    <vt:lpwstr>773;#Service Desk|6c925276-f292-4e8c-871d-0941a8303d07</vt:lpwstr>
  </property>
  <property fmtid="{D5CDD505-2E9C-101B-9397-08002B2CF9AE}" pid="6" name="Document Type">
    <vt:lpwstr>774;#Standard Operating Procedure|41853721-93bc-4c6f-b5db-f7e6527d2bf7</vt:lpwstr>
  </property>
  <property fmtid="{D5CDD505-2E9C-101B-9397-08002B2CF9AE}" pid="7" name="Team Ownership">
    <vt:lpwstr>773;#Service Desk|6c925276-f292-4e8c-871d-0941a8303d07</vt:lpwstr>
  </property>
</Properties>
</file>